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A4C" w:rsidRPr="005E51D3" w:rsidRDefault="008D13E9" w:rsidP="002A1FF0">
      <w:pPr>
        <w:pStyle w:val="a4"/>
        <w:spacing w:line="360" w:lineRule="auto"/>
        <w:ind w:firstLine="0"/>
        <w:jc w:val="center"/>
        <w:outlineLvl w:val="0"/>
        <w:rPr>
          <w:rFonts w:eastAsia="GulimChe"/>
          <w:b/>
          <w:sz w:val="36"/>
        </w:rPr>
      </w:pPr>
      <w:r w:rsidRPr="005E51D3">
        <w:rPr>
          <w:rFonts w:eastAsia="GulimChe" w:hint="eastAsia"/>
          <w:b/>
          <w:sz w:val="36"/>
        </w:rPr>
        <w:t xml:space="preserve">Masters, </w:t>
      </w:r>
      <w:r w:rsidR="00A34A4C" w:rsidRPr="005E51D3">
        <w:rPr>
          <w:rFonts w:eastAsia="GulimChe" w:hint="eastAsia"/>
          <w:b/>
          <w:sz w:val="36"/>
        </w:rPr>
        <w:t xml:space="preserve">Spring </w:t>
      </w:r>
      <w:r w:rsidR="007F5D41" w:rsidRPr="005E51D3">
        <w:rPr>
          <w:rFonts w:eastAsia="GulimChe" w:hint="eastAsia"/>
          <w:b/>
          <w:sz w:val="36"/>
        </w:rPr>
        <w:t>2020</w:t>
      </w:r>
      <w:r w:rsidRPr="005E51D3">
        <w:rPr>
          <w:rFonts w:eastAsia="GulimChe" w:hint="eastAsia"/>
          <w:b/>
          <w:sz w:val="36"/>
        </w:rPr>
        <w:t xml:space="preserve"> Time Table </w:t>
      </w:r>
      <w:r w:rsidR="000167B7" w:rsidRPr="005E51D3">
        <w:rPr>
          <w:rFonts w:eastAsia="GulimChe" w:hint="eastAsia"/>
          <w:b/>
          <w:sz w:val="36"/>
        </w:rPr>
        <w:t>(MDiv/ MA</w:t>
      </w:r>
      <w:r w:rsidR="00A34A4C" w:rsidRPr="005E51D3">
        <w:rPr>
          <w:rFonts w:eastAsia="GulimChe" w:hint="eastAsia"/>
          <w:b/>
          <w:sz w:val="36"/>
        </w:rPr>
        <w:t xml:space="preserve">) </w:t>
      </w:r>
      <w:r w:rsidR="00E25230">
        <w:rPr>
          <w:rFonts w:eastAsia="GulimChe" w:hint="eastAsia"/>
          <w:b/>
          <w:sz w:val="36"/>
        </w:rPr>
        <w:t>2/3</w:t>
      </w:r>
      <w:r w:rsidR="009A17F5" w:rsidRPr="005E51D3">
        <w:rPr>
          <w:rFonts w:eastAsia="GulimChe"/>
          <w:b/>
          <w:sz w:val="36"/>
        </w:rPr>
        <w:t>/</w:t>
      </w:r>
      <w:r w:rsidR="007F5D41" w:rsidRPr="005E51D3">
        <w:rPr>
          <w:rFonts w:eastAsia="GulimChe"/>
          <w:b/>
          <w:sz w:val="36"/>
        </w:rPr>
        <w:t>2020</w:t>
      </w: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"/>
        <w:gridCol w:w="1304"/>
        <w:gridCol w:w="900"/>
        <w:gridCol w:w="5552"/>
        <w:gridCol w:w="539"/>
        <w:gridCol w:w="930"/>
        <w:gridCol w:w="768"/>
      </w:tblGrid>
      <w:tr w:rsidR="00A34A4C" w:rsidRPr="00942B2E" w:rsidTr="00AA6F04">
        <w:trPr>
          <w:trHeight w:val="248"/>
        </w:trPr>
        <w:tc>
          <w:tcPr>
            <w:tcW w:w="250" w:type="pc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620" w:type="pct"/>
            <w:tcBorders>
              <w:top w:val="single" w:sz="24" w:space="0" w:color="auto"/>
              <w:lef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A34A4C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428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DF781C">
            <w:pPr>
              <w:widowControl/>
              <w:overflowPunct/>
              <w:autoSpaceDE/>
              <w:adjustRightInd/>
              <w:rPr>
                <w:rFonts w:eastAsia="GulimChe" w:cs="Gulim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b/>
                <w:color w:val="000000"/>
                <w:sz w:val="22"/>
                <w:szCs w:val="22"/>
              </w:rPr>
              <w:t>Crs. No</w:t>
            </w:r>
          </w:p>
        </w:tc>
        <w:tc>
          <w:tcPr>
            <w:tcW w:w="2639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A34A4C">
            <w:pPr>
              <w:widowControl/>
              <w:overflowPunct/>
              <w:autoSpaceDE/>
              <w:adjustRightInd/>
              <w:rPr>
                <w:rFonts w:eastAsia="GulimChe"/>
                <w:kern w:val="2"/>
                <w:sz w:val="22"/>
                <w:szCs w:val="22"/>
              </w:rPr>
            </w:pPr>
            <w:r w:rsidRPr="00942B2E">
              <w:rPr>
                <w:rFonts w:eastAsia="GulimChe"/>
                <w:b/>
                <w:bCs/>
                <w:kern w:val="2"/>
                <w:sz w:val="22"/>
                <w:szCs w:val="22"/>
              </w:rPr>
              <w:t>Course Title</w:t>
            </w:r>
          </w:p>
        </w:tc>
        <w:tc>
          <w:tcPr>
            <w:tcW w:w="256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A34A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442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A34A4C">
            <w:pPr>
              <w:widowControl/>
              <w:overflowPunct/>
              <w:autoSpaceDE/>
              <w:autoSpaceDN/>
              <w:adjustRightInd/>
              <w:jc w:val="both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bCs/>
                <w:sz w:val="22"/>
                <w:szCs w:val="22"/>
              </w:rPr>
              <w:t>Professor</w:t>
            </w:r>
          </w:p>
        </w:tc>
        <w:tc>
          <w:tcPr>
            <w:tcW w:w="366" w:type="pct"/>
            <w:tcBorders>
              <w:top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A34A4C" w:rsidRPr="00942B2E" w:rsidRDefault="00A34A4C" w:rsidP="00A34A4C">
            <w:pPr>
              <w:widowControl/>
              <w:overflowPunct/>
              <w:autoSpaceDE/>
              <w:autoSpaceDN/>
              <w:adjustRightInd/>
              <w:jc w:val="both"/>
              <w:rPr>
                <w:rFonts w:eastAsia="GulimChe"/>
                <w:b/>
                <w:bCs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bCs/>
                <w:sz w:val="22"/>
                <w:szCs w:val="22"/>
              </w:rPr>
              <w:t>Room</w:t>
            </w:r>
          </w:p>
        </w:tc>
      </w:tr>
      <w:tr w:rsidR="00F55196" w:rsidRPr="00942B2E" w:rsidTr="00AA6F04">
        <w:trPr>
          <w:trHeight w:val="430"/>
        </w:trPr>
        <w:tc>
          <w:tcPr>
            <w:tcW w:w="250" w:type="pct"/>
            <w:vMerge w:val="restart"/>
            <w:tcBorders>
              <w:top w:val="single" w:sz="18" w:space="0" w:color="auto"/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5196" w:rsidRPr="00942B2E" w:rsidRDefault="00F55196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월</w:t>
            </w:r>
          </w:p>
          <w:p w:rsidR="00F55196" w:rsidRPr="00942B2E" w:rsidRDefault="00F55196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요</w:t>
            </w:r>
          </w:p>
          <w:p w:rsidR="00F55196" w:rsidRPr="00942B2E" w:rsidRDefault="00F55196" w:rsidP="0095286F">
            <w:pPr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일</w:t>
            </w:r>
          </w:p>
          <w:p w:rsidR="00F55196" w:rsidRPr="00942B2E" w:rsidRDefault="00F55196" w:rsidP="0095286F">
            <w:pPr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Mon</w:t>
            </w:r>
          </w:p>
          <w:p w:rsidR="00F55196" w:rsidRPr="00942B2E" w:rsidRDefault="00F55196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day</w:t>
            </w:r>
          </w:p>
        </w:tc>
        <w:tc>
          <w:tcPr>
            <w:tcW w:w="620" w:type="pct"/>
            <w:tcBorders>
              <w:top w:val="single" w:sz="18" w:space="0" w:color="auto"/>
              <w:left w:val="single" w:sz="12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55196" w:rsidRPr="00942B2E" w:rsidRDefault="00F55196" w:rsidP="00A34A4C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 xml:space="preserve">9:30am-12:00 </w:t>
            </w:r>
          </w:p>
        </w:tc>
        <w:tc>
          <w:tcPr>
            <w:tcW w:w="428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5196" w:rsidRPr="00942B2E" w:rsidRDefault="00F55196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LT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5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639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5196" w:rsidRPr="00942B2E" w:rsidRDefault="00F55196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Cross-cultural Leadership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다문화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리더쉽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</w:t>
            </w:r>
            <w:r w:rsidR="00C5195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All Masters, </w:t>
            </w:r>
            <w:r w:rsidR="00C5195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리더쉽</w:t>
            </w:r>
            <w:r w:rsidR="00C5195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C5195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과목으로</w:t>
            </w:r>
            <w:r w:rsidR="00C5195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C5195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6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55196" w:rsidRPr="00942B2E" w:rsidRDefault="00F55196" w:rsidP="003672E5">
            <w:pPr>
              <w:widowControl/>
              <w:overflowPunct/>
              <w:autoSpaceDE/>
              <w:adjustRightInd/>
              <w:jc w:val="center"/>
              <w:rPr>
                <w:rFonts w:eastAsia="GulimChe"/>
                <w:kern w:val="2"/>
                <w:sz w:val="22"/>
                <w:szCs w:val="22"/>
              </w:rPr>
            </w:pP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3</w:t>
            </w:r>
          </w:p>
        </w:tc>
        <w:tc>
          <w:tcPr>
            <w:tcW w:w="442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5196" w:rsidRPr="00942B2E" w:rsidRDefault="00F55196" w:rsidP="003672E5">
            <w:pPr>
              <w:widowControl/>
              <w:overflowPunct/>
              <w:autoSpaceDE/>
              <w:adjustRightInd/>
              <w:jc w:val="both"/>
              <w:rPr>
                <w:rFonts w:eastAsia="GulimChe"/>
                <w:kern w:val="2"/>
                <w:sz w:val="22"/>
                <w:szCs w:val="22"/>
              </w:rPr>
            </w:pP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김현완</w:t>
            </w:r>
          </w:p>
        </w:tc>
        <w:tc>
          <w:tcPr>
            <w:tcW w:w="366" w:type="pct"/>
            <w:tcBorders>
              <w:top w:val="single" w:sz="18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F55196" w:rsidRPr="00942B2E" w:rsidRDefault="00AA6F04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도서관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F55196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GL2</w:t>
            </w:r>
          </w:p>
        </w:tc>
      </w:tr>
      <w:tr w:rsidR="00270E15" w:rsidRPr="00942B2E" w:rsidTr="00AA6F04">
        <w:trPr>
          <w:trHeight w:val="430"/>
        </w:trPr>
        <w:tc>
          <w:tcPr>
            <w:tcW w:w="250" w:type="pct"/>
            <w:vMerge/>
            <w:tcBorders>
              <w:top w:val="single" w:sz="18" w:space="0" w:color="auto"/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E15" w:rsidRPr="00942B2E" w:rsidRDefault="00270E15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18" w:space="0" w:color="auto"/>
              <w:left w:val="single" w:sz="12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270E15" w:rsidRPr="00942B2E" w:rsidRDefault="00270E15" w:rsidP="00A34A4C">
            <w:pPr>
              <w:widowControl/>
              <w:overflowPunct/>
              <w:autoSpaceDE/>
              <w:adjustRightInd/>
              <w:ind w:left="196" w:hanging="196"/>
              <w:rPr>
                <w:rFonts w:eastAsia="GulimChe"/>
                <w:kern w:val="2"/>
                <w:sz w:val="22"/>
                <w:szCs w:val="22"/>
              </w:rPr>
            </w:pPr>
            <w:r w:rsidRPr="00942B2E">
              <w:rPr>
                <w:rFonts w:eastAsia="GulimChe"/>
                <w:kern w:val="2"/>
                <w:sz w:val="22"/>
                <w:szCs w:val="22"/>
              </w:rPr>
              <w:t>2:50-5:20pm</w:t>
            </w:r>
          </w:p>
        </w:tc>
        <w:tc>
          <w:tcPr>
            <w:tcW w:w="428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E15" w:rsidRPr="00942B2E" w:rsidRDefault="00B072E9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>EC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58</w:t>
            </w:r>
            <w:r w:rsidR="00270E15"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39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E15" w:rsidRPr="00942B2E" w:rsidRDefault="00270E15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Student Teaching Practicum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학생교육실습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어린이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교육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6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270E15" w:rsidRPr="00942B2E" w:rsidRDefault="00270E15" w:rsidP="0091397E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2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E15" w:rsidRPr="00942B2E" w:rsidRDefault="00270E15" w:rsidP="0091397E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Sophia Shin</w:t>
            </w:r>
          </w:p>
        </w:tc>
        <w:tc>
          <w:tcPr>
            <w:tcW w:w="366" w:type="pct"/>
            <w:tcBorders>
              <w:top w:val="single" w:sz="18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270E15" w:rsidRPr="00942B2E" w:rsidRDefault="00AA6F04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도서관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270E15" w:rsidRPr="00942B2E">
              <w:rPr>
                <w:rFonts w:eastAsia="GulimChe" w:cs="Gulim"/>
                <w:color w:val="000000"/>
                <w:kern w:val="2"/>
                <w:sz w:val="22"/>
                <w:szCs w:val="22"/>
              </w:rPr>
              <w:t>GL2</w:t>
            </w:r>
          </w:p>
        </w:tc>
      </w:tr>
      <w:tr w:rsidR="0003344A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44A" w:rsidRPr="00942B2E" w:rsidRDefault="0003344A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18" w:space="0" w:color="auto"/>
              <w:left w:val="single" w:sz="12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03344A" w:rsidRPr="00942B2E" w:rsidRDefault="0003344A" w:rsidP="00A34A4C">
            <w:pPr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5:30-8:00</w:t>
            </w:r>
            <w:r w:rsidR="00952910" w:rsidRPr="00942B2E">
              <w:rPr>
                <w:rFonts w:eastAsia="GulimChe" w:hint="eastAsia"/>
                <w:sz w:val="22"/>
                <w:szCs w:val="22"/>
              </w:rPr>
              <w:t>pm</w:t>
            </w:r>
          </w:p>
        </w:tc>
        <w:tc>
          <w:tcPr>
            <w:tcW w:w="428" w:type="pct"/>
            <w:tcBorders>
              <w:top w:val="single" w:sz="18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44A" w:rsidRPr="00942B2E" w:rsidRDefault="0003344A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CH508</w:t>
            </w:r>
          </w:p>
        </w:tc>
        <w:tc>
          <w:tcPr>
            <w:tcW w:w="2639" w:type="pct"/>
            <w:tcBorders>
              <w:top w:val="single" w:sz="18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44A" w:rsidRPr="00942B2E" w:rsidRDefault="0003344A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Church History II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교회사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II (MDiv)</w:t>
            </w:r>
          </w:p>
        </w:tc>
        <w:tc>
          <w:tcPr>
            <w:tcW w:w="256" w:type="pct"/>
            <w:tcBorders>
              <w:top w:val="single" w:sz="1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03344A" w:rsidRPr="00942B2E" w:rsidRDefault="0003344A" w:rsidP="00A34A4C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2" w:type="pct"/>
            <w:tcBorders>
              <w:top w:val="single" w:sz="18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44A" w:rsidRPr="00942B2E" w:rsidRDefault="0003344A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최규남</w:t>
            </w:r>
          </w:p>
        </w:tc>
        <w:tc>
          <w:tcPr>
            <w:tcW w:w="366" w:type="pct"/>
            <w:tcBorders>
              <w:top w:val="single" w:sz="18" w:space="0" w:color="auto"/>
              <w:right w:val="single" w:sz="24" w:space="0" w:color="auto"/>
            </w:tcBorders>
            <w:shd w:val="clear" w:color="auto" w:fill="FFFFFF" w:themeFill="background1"/>
            <w:tcMar>
              <w:left w:w="29" w:type="dxa"/>
            </w:tcMar>
            <w:vAlign w:val="center"/>
          </w:tcPr>
          <w:p w:rsidR="0003344A" w:rsidRPr="00942B2E" w:rsidRDefault="0003344A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302</w:t>
            </w:r>
          </w:p>
        </w:tc>
      </w:tr>
      <w:tr w:rsidR="00162B7E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B7E" w:rsidRPr="00942B2E" w:rsidRDefault="00162B7E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20" w:type="pct"/>
            <w:tcBorders>
              <w:left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162B7E" w:rsidRPr="00942B2E" w:rsidRDefault="00162B7E" w:rsidP="00A34A4C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5:30-8:00</w:t>
            </w:r>
            <w:r w:rsidR="00952910" w:rsidRPr="00942B2E">
              <w:rPr>
                <w:rFonts w:eastAsia="GulimChe" w:hint="eastAsia"/>
                <w:sz w:val="22"/>
                <w:szCs w:val="22"/>
              </w:rPr>
              <w:t>pm</w:t>
            </w:r>
          </w:p>
        </w:tc>
        <w:tc>
          <w:tcPr>
            <w:tcW w:w="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B7E" w:rsidRPr="00942B2E" w:rsidRDefault="00162B7E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PT603</w:t>
            </w:r>
          </w:p>
        </w:tc>
        <w:tc>
          <w:tcPr>
            <w:tcW w:w="26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B7E" w:rsidRPr="00942B2E" w:rsidRDefault="00162B7E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Pastoral Theology &amp; Ministry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목회신학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(MDiv)</w:t>
            </w:r>
          </w:p>
        </w:tc>
        <w:tc>
          <w:tcPr>
            <w:tcW w:w="256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162B7E" w:rsidRPr="00942B2E" w:rsidRDefault="00162B7E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B7E" w:rsidRPr="00942B2E" w:rsidRDefault="00162B7E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김병학</w:t>
            </w:r>
          </w:p>
        </w:tc>
        <w:tc>
          <w:tcPr>
            <w:tcW w:w="366" w:type="pct"/>
            <w:tcBorders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162B7E" w:rsidRPr="00942B2E" w:rsidRDefault="00162B7E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315</w:t>
            </w:r>
          </w:p>
        </w:tc>
      </w:tr>
      <w:tr w:rsidR="00F55196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F55196" w:rsidRPr="00942B2E" w:rsidRDefault="00F55196" w:rsidP="0095286F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18" w:space="0" w:color="auto"/>
              <w:left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55196" w:rsidRPr="00942B2E" w:rsidRDefault="00F55196" w:rsidP="00A34A4C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8:30-11:00</w:t>
            </w:r>
            <w:r w:rsidR="00952910" w:rsidRPr="00942B2E">
              <w:rPr>
                <w:rFonts w:eastAsia="GulimChe" w:hint="eastAsia"/>
                <w:sz w:val="22"/>
                <w:szCs w:val="22"/>
              </w:rPr>
              <w:t>pm</w:t>
            </w:r>
          </w:p>
        </w:tc>
        <w:tc>
          <w:tcPr>
            <w:tcW w:w="428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55196" w:rsidRPr="00942B2E" w:rsidRDefault="00F55196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BT513</w:t>
            </w:r>
          </w:p>
        </w:tc>
        <w:tc>
          <w:tcPr>
            <w:tcW w:w="2639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55196" w:rsidRPr="00942B2E" w:rsidRDefault="00F55196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Hermeneutics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성경해석학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(MA</w:t>
            </w:r>
            <w:r w:rsidR="00863C34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CE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, MDiv)</w:t>
            </w:r>
          </w:p>
        </w:tc>
        <w:tc>
          <w:tcPr>
            <w:tcW w:w="256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55196" w:rsidRPr="00942B2E" w:rsidRDefault="00F55196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kern w:val="2"/>
                <w:sz w:val="22"/>
                <w:szCs w:val="22"/>
              </w:rPr>
              <w:t>3</w:t>
            </w:r>
          </w:p>
        </w:tc>
        <w:tc>
          <w:tcPr>
            <w:tcW w:w="442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55196" w:rsidRPr="00942B2E" w:rsidRDefault="00F55196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김현완</w:t>
            </w:r>
          </w:p>
        </w:tc>
        <w:tc>
          <w:tcPr>
            <w:tcW w:w="366" w:type="pct"/>
            <w:tcBorders>
              <w:top w:val="single" w:sz="18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F55196" w:rsidRPr="00942B2E" w:rsidRDefault="00F55196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302</w:t>
            </w:r>
          </w:p>
        </w:tc>
      </w:tr>
      <w:tr w:rsidR="00A34A4C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A34A4C" w:rsidRPr="00942B2E" w:rsidRDefault="00A34A4C" w:rsidP="0095286F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20" w:type="pct"/>
            <w:tcBorders>
              <w:left w:val="single" w:sz="12" w:space="0" w:color="auto"/>
            </w:tcBorders>
            <w:shd w:val="clear" w:color="auto" w:fill="FFFFFF"/>
            <w:tcMar>
              <w:left w:w="29" w:type="dxa"/>
            </w:tcMar>
            <w:vAlign w:val="center"/>
            <w:hideMark/>
          </w:tcPr>
          <w:p w:rsidR="00A34A4C" w:rsidRPr="00942B2E" w:rsidRDefault="00A34A4C" w:rsidP="00A34A4C">
            <w:pPr>
              <w:widowControl/>
              <w:overflowPunct/>
              <w:autoSpaceDE/>
              <w:adjustRightInd/>
              <w:ind w:left="196" w:hanging="196"/>
              <w:rPr>
                <w:rFonts w:eastAsia="GulimChe"/>
                <w:kern w:val="2"/>
                <w:sz w:val="22"/>
                <w:szCs w:val="22"/>
              </w:rPr>
            </w:pPr>
            <w:r w:rsidRPr="00942B2E">
              <w:rPr>
                <w:rFonts w:eastAsia="GulimChe"/>
                <w:kern w:val="2"/>
                <w:sz w:val="22"/>
                <w:szCs w:val="22"/>
              </w:rPr>
              <w:t>8:30-11: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0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0</w:t>
            </w:r>
            <w:r w:rsidR="00952910" w:rsidRPr="00942B2E">
              <w:rPr>
                <w:rFonts w:eastAsia="GulimChe"/>
                <w:kern w:val="2"/>
                <w:sz w:val="22"/>
                <w:szCs w:val="22"/>
              </w:rPr>
              <w:t>pm</w:t>
            </w:r>
          </w:p>
        </w:tc>
        <w:tc>
          <w:tcPr>
            <w:tcW w:w="428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OT643</w:t>
            </w:r>
          </w:p>
        </w:tc>
        <w:tc>
          <w:tcPr>
            <w:tcW w:w="2639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Historical Books &amp; Wisdom Lit.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역사서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/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지혜서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(MDiv)</w:t>
            </w:r>
          </w:p>
        </w:tc>
        <w:tc>
          <w:tcPr>
            <w:tcW w:w="256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A34A4C">
            <w:pPr>
              <w:widowControl/>
              <w:overflowPunct/>
              <w:autoSpaceDE/>
              <w:adjustRightInd/>
              <w:jc w:val="center"/>
              <w:rPr>
                <w:rFonts w:eastAsia="GulimChe"/>
                <w:kern w:val="2"/>
                <w:sz w:val="22"/>
                <w:szCs w:val="22"/>
              </w:rPr>
            </w:pP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3</w:t>
            </w:r>
          </w:p>
        </w:tc>
        <w:tc>
          <w:tcPr>
            <w:tcW w:w="442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FE424F" w:rsidP="00A34A4C">
            <w:pPr>
              <w:widowControl/>
              <w:overflowPunct/>
              <w:autoSpaceDE/>
              <w:adjustRightInd/>
              <w:jc w:val="both"/>
              <w:rPr>
                <w:rFonts w:eastAsia="GulimChe"/>
                <w:kern w:val="2"/>
                <w:sz w:val="22"/>
                <w:szCs w:val="22"/>
              </w:rPr>
            </w:pP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김철원</w:t>
            </w:r>
          </w:p>
        </w:tc>
        <w:tc>
          <w:tcPr>
            <w:tcW w:w="366" w:type="pct"/>
            <w:tcBorders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A34A4C" w:rsidRPr="00942B2E" w:rsidRDefault="00DF781C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316</w:t>
            </w:r>
          </w:p>
        </w:tc>
      </w:tr>
      <w:tr w:rsidR="009E6E45" w:rsidRPr="00942B2E" w:rsidTr="00AA6F04">
        <w:trPr>
          <w:trHeight w:val="430"/>
        </w:trPr>
        <w:tc>
          <w:tcPr>
            <w:tcW w:w="250" w:type="pct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6E45" w:rsidRPr="00942B2E" w:rsidRDefault="009E6E45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화</w:t>
            </w:r>
          </w:p>
          <w:p w:rsidR="009E6E45" w:rsidRPr="00942B2E" w:rsidRDefault="009E6E45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요</w:t>
            </w:r>
          </w:p>
          <w:p w:rsidR="009E6E45" w:rsidRPr="00942B2E" w:rsidRDefault="009E6E45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일</w:t>
            </w:r>
          </w:p>
          <w:p w:rsidR="009E6E45" w:rsidRPr="00942B2E" w:rsidRDefault="009E6E45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Tues</w:t>
            </w:r>
          </w:p>
          <w:p w:rsidR="009E6E45" w:rsidRPr="00942B2E" w:rsidRDefault="009E6E45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day</w:t>
            </w:r>
          </w:p>
        </w:tc>
        <w:tc>
          <w:tcPr>
            <w:tcW w:w="620" w:type="pct"/>
            <w:tcBorders>
              <w:top w:val="single" w:sz="24" w:space="0" w:color="auto"/>
              <w:left w:val="single" w:sz="12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9E6E45" w:rsidRPr="00942B2E" w:rsidRDefault="009E6E45" w:rsidP="00F54CDD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9:30am-12:00</w:t>
            </w:r>
          </w:p>
        </w:tc>
        <w:tc>
          <w:tcPr>
            <w:tcW w:w="428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6E45" w:rsidRDefault="00A24D50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>C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O</w:t>
            </w:r>
            <w:r w:rsidR="009E6E45">
              <w:rPr>
                <w:rFonts w:eastAsia="GulimChe" w:cs="Gulim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2639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6E45" w:rsidRDefault="009E6E45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Biblical Foundation for Psychotherapies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심리치료의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성경적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기초</w:t>
            </w: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 (MACC)</w:t>
            </w:r>
          </w:p>
        </w:tc>
        <w:tc>
          <w:tcPr>
            <w:tcW w:w="256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9E6E45" w:rsidRDefault="009E6E45">
            <w:pPr>
              <w:widowControl/>
              <w:overflowPunct/>
              <w:autoSpaceDE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  <w:r>
              <w:rPr>
                <w:rFonts w:eastAsia="GulimChe"/>
                <w:sz w:val="22"/>
                <w:szCs w:val="22"/>
              </w:rPr>
              <w:t>3</w:t>
            </w:r>
          </w:p>
        </w:tc>
        <w:tc>
          <w:tcPr>
            <w:tcW w:w="442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6E45" w:rsidRDefault="009E6E45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권오균</w:t>
            </w:r>
          </w:p>
        </w:tc>
        <w:tc>
          <w:tcPr>
            <w:tcW w:w="366" w:type="pct"/>
            <w:tcBorders>
              <w:top w:val="single" w:sz="24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9E6E45" w:rsidRPr="00942B2E" w:rsidRDefault="009E6E45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GL2 </w:t>
            </w:r>
          </w:p>
        </w:tc>
      </w:tr>
      <w:tr w:rsidR="006C1712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1712" w:rsidRPr="00942B2E" w:rsidRDefault="006C1712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18" w:space="0" w:color="auto"/>
              <w:left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6C1712" w:rsidRPr="00942B2E" w:rsidRDefault="006C1712" w:rsidP="00A34A4C">
            <w:pPr>
              <w:widowControl/>
              <w:overflowPunct/>
              <w:autoSpaceDE/>
              <w:adjustRightInd/>
              <w:ind w:left="196" w:hanging="196"/>
              <w:rPr>
                <w:rFonts w:eastAsia="GulimChe"/>
                <w:kern w:val="2"/>
                <w:sz w:val="22"/>
                <w:szCs w:val="22"/>
              </w:rPr>
            </w:pP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4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: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5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0-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7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: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10</w:t>
            </w:r>
            <w:r w:rsidR="00952910" w:rsidRPr="00942B2E">
              <w:rPr>
                <w:rFonts w:eastAsia="GulimChe"/>
                <w:kern w:val="2"/>
                <w:sz w:val="22"/>
                <w:szCs w:val="22"/>
              </w:rPr>
              <w:t>pm</w:t>
            </w:r>
          </w:p>
        </w:tc>
        <w:tc>
          <w:tcPr>
            <w:tcW w:w="428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1712" w:rsidRPr="00942B2E" w:rsidRDefault="006C1712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RW513</w:t>
            </w:r>
          </w:p>
        </w:tc>
        <w:tc>
          <w:tcPr>
            <w:tcW w:w="2639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1712" w:rsidRPr="00942B2E" w:rsidRDefault="006C1712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Research &amp; Writing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논문작성법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(MA</w:t>
            </w:r>
            <w:r w:rsidR="00C5195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CE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, MDiv)</w:t>
            </w:r>
          </w:p>
        </w:tc>
        <w:tc>
          <w:tcPr>
            <w:tcW w:w="256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6C1712" w:rsidRPr="00942B2E" w:rsidRDefault="006C1712" w:rsidP="00D7133D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3</w:t>
            </w:r>
          </w:p>
        </w:tc>
        <w:tc>
          <w:tcPr>
            <w:tcW w:w="442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1712" w:rsidRPr="00942B2E" w:rsidRDefault="006C1712" w:rsidP="00D7133D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정인채</w:t>
            </w:r>
          </w:p>
        </w:tc>
        <w:tc>
          <w:tcPr>
            <w:tcW w:w="366" w:type="pct"/>
            <w:tcBorders>
              <w:top w:val="single" w:sz="18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6C1712" w:rsidRPr="00942B2E" w:rsidRDefault="006C1712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302</w:t>
            </w:r>
          </w:p>
        </w:tc>
      </w:tr>
      <w:tr w:rsidR="009E6E45" w:rsidRPr="00942B2E" w:rsidTr="00AA6F04">
        <w:trPr>
          <w:trHeight w:val="431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9E6E45" w:rsidRPr="00942B2E" w:rsidRDefault="009E6E45" w:rsidP="0095286F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20" w:type="pct"/>
            <w:tcBorders>
              <w:left w:val="single" w:sz="12" w:space="0" w:color="auto"/>
            </w:tcBorders>
            <w:shd w:val="clear" w:color="auto" w:fill="FFFFFF"/>
            <w:tcMar>
              <w:left w:w="29" w:type="dxa"/>
            </w:tcMar>
            <w:vAlign w:val="center"/>
            <w:hideMark/>
          </w:tcPr>
          <w:p w:rsidR="009E6E45" w:rsidRPr="00942B2E" w:rsidRDefault="009E6E45" w:rsidP="00A34A4C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4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: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5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0-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7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: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10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pm</w:t>
            </w:r>
          </w:p>
        </w:tc>
        <w:tc>
          <w:tcPr>
            <w:tcW w:w="428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9E6E45" w:rsidRDefault="009E6E45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>CO513</w:t>
            </w:r>
          </w:p>
        </w:tc>
        <w:tc>
          <w:tcPr>
            <w:tcW w:w="2639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hideMark/>
          </w:tcPr>
          <w:p w:rsidR="009E6E45" w:rsidRDefault="009E6E45" w:rsidP="00673A5C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>Intro. to Psychology</w:t>
            </w:r>
            <w:r w:rsidR="00673A5C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673A5C">
              <w:rPr>
                <w:rFonts w:ascii="inherit" w:eastAsiaTheme="minorEastAsia" w:hAnsi="inherit" w:hint="eastAsia"/>
                <w:shd w:val="clear" w:color="auto" w:fill="FFFFFF"/>
              </w:rPr>
              <w:t>&amp;</w:t>
            </w:r>
            <w:r w:rsidR="00673A5C">
              <w:rPr>
                <w:rFonts w:ascii="inherit" w:hAnsi="inherit"/>
                <w:shd w:val="clear" w:color="auto" w:fill="FFFFFF"/>
              </w:rPr>
              <w:t xml:space="preserve"> Christian Counseling</w:t>
            </w: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심리학</w:t>
            </w:r>
            <w:r w:rsidR="00673A5C">
              <w:rPr>
                <w:rFonts w:eastAsia="GulimChe" w:cs="Gulim" w:hint="eastAsia"/>
                <w:color w:val="000000"/>
                <w:sz w:val="22"/>
                <w:szCs w:val="22"/>
              </w:rPr>
              <w:t>과</w:t>
            </w:r>
            <w:r w:rsidR="00673A5C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673A5C">
              <w:rPr>
                <w:rFonts w:eastAsia="GulimChe" w:cs="Gulim" w:hint="eastAsia"/>
                <w:color w:val="000000"/>
                <w:sz w:val="22"/>
                <w:szCs w:val="22"/>
              </w:rPr>
              <w:t>기독교</w:t>
            </w:r>
            <w:r w:rsidR="00673A5C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673A5C">
              <w:rPr>
                <w:rFonts w:eastAsia="GulimChe" w:cs="Gulim" w:hint="eastAsia"/>
                <w:color w:val="000000"/>
                <w:sz w:val="22"/>
                <w:szCs w:val="22"/>
              </w:rPr>
              <w:t>상담학</w:t>
            </w:r>
            <w:r w:rsidR="00673A5C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개론</w:t>
            </w: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 (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선택</w:t>
            </w: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 or MACC Prerequisite,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선행필수</w:t>
            </w:r>
            <w:r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6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9E6E45" w:rsidRDefault="009E6E45">
            <w:pPr>
              <w:widowControl/>
              <w:overflowPunct/>
              <w:autoSpaceDE/>
              <w:adjustRightInd/>
              <w:ind w:left="59"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>
              <w:rPr>
                <w:rFonts w:eastAsia="GulimChe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2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9E6E45" w:rsidRDefault="00F076ED">
            <w:pPr>
              <w:widowControl/>
              <w:overflowPunct/>
              <w:autoSpaceDE/>
              <w:adjustRightInd/>
              <w:ind w:left="196" w:hanging="196"/>
              <w:jc w:val="both"/>
              <w:rPr>
                <w:rFonts w:eastAsia="GulimChe"/>
                <w:color w:val="000000"/>
                <w:sz w:val="22"/>
                <w:szCs w:val="22"/>
              </w:rPr>
            </w:pPr>
            <w:r>
              <w:rPr>
                <w:rFonts w:eastAsia="GulimChe" w:hint="eastAsia"/>
                <w:sz w:val="22"/>
                <w:szCs w:val="22"/>
              </w:rPr>
              <w:t>Lydia Chun</w:t>
            </w:r>
          </w:p>
        </w:tc>
        <w:tc>
          <w:tcPr>
            <w:tcW w:w="366" w:type="pct"/>
            <w:tcBorders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9E6E45" w:rsidRPr="00942B2E" w:rsidRDefault="009E6E45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317</w:t>
            </w:r>
          </w:p>
        </w:tc>
      </w:tr>
      <w:tr w:rsidR="008100F0" w:rsidRPr="00942B2E" w:rsidTr="00AA6F04">
        <w:trPr>
          <w:trHeight w:val="431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8100F0" w:rsidRPr="00942B2E" w:rsidRDefault="008100F0" w:rsidP="0095286F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20" w:type="pct"/>
            <w:tcBorders>
              <w:left w:val="single" w:sz="12" w:space="0" w:color="auto"/>
            </w:tcBorders>
            <w:shd w:val="clear" w:color="auto" w:fill="FFFFFF"/>
            <w:tcMar>
              <w:left w:w="29" w:type="dxa"/>
            </w:tcMar>
            <w:vAlign w:val="center"/>
            <w:hideMark/>
          </w:tcPr>
          <w:p w:rsidR="008100F0" w:rsidRPr="00942B2E" w:rsidRDefault="008100F0" w:rsidP="0081474F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4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: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5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0-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7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: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10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pm</w:t>
            </w:r>
          </w:p>
        </w:tc>
        <w:tc>
          <w:tcPr>
            <w:tcW w:w="428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81474F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ST583</w:t>
            </w:r>
          </w:p>
        </w:tc>
        <w:tc>
          <w:tcPr>
            <w:tcW w:w="2639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61AD3" w:rsidP="0081474F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` </w:t>
            </w:r>
          </w:p>
        </w:tc>
        <w:tc>
          <w:tcPr>
            <w:tcW w:w="256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81474F">
            <w:pPr>
              <w:autoSpaceDN/>
              <w:ind w:left="59"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2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81474F">
            <w:pPr>
              <w:widowControl/>
              <w:overflowPunct/>
              <w:autoSpaceDE/>
              <w:adjustRightInd/>
              <w:jc w:val="both"/>
              <w:rPr>
                <w:rFonts w:eastAsia="GulimChe"/>
                <w:color w:val="000000"/>
                <w:kern w:val="2"/>
                <w:sz w:val="22"/>
                <w:szCs w:val="22"/>
              </w:rPr>
            </w:pPr>
            <w:r w:rsidRPr="009E6E45">
              <w:rPr>
                <w:rFonts w:eastAsia="GulimChe" w:cs="Gulim" w:hint="eastAsia"/>
                <w:color w:val="000000"/>
                <w:sz w:val="22"/>
                <w:szCs w:val="22"/>
              </w:rPr>
              <w:t>백성렬</w:t>
            </w:r>
          </w:p>
        </w:tc>
        <w:tc>
          <w:tcPr>
            <w:tcW w:w="366" w:type="pct"/>
            <w:tcBorders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8100F0" w:rsidRPr="00942B2E" w:rsidRDefault="008100F0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316</w:t>
            </w:r>
          </w:p>
        </w:tc>
      </w:tr>
      <w:tr w:rsidR="008100F0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8100F0" w:rsidRPr="00942B2E" w:rsidRDefault="008100F0" w:rsidP="0095286F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A34A4C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7:10-8:00pm</w:t>
            </w:r>
          </w:p>
        </w:tc>
        <w:tc>
          <w:tcPr>
            <w:tcW w:w="428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2639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</w:tcPr>
          <w:p w:rsidR="008100F0" w:rsidRPr="00942B2E" w:rsidRDefault="008100F0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University Chapel (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학교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예배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bottom w:w="0" w:type="dxa"/>
              <w:right w:w="0" w:type="dxa"/>
            </w:tcMar>
            <w:vAlign w:val="center"/>
          </w:tcPr>
          <w:p w:rsidR="008100F0" w:rsidRPr="00942B2E" w:rsidRDefault="008100F0" w:rsidP="00A34A4C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442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bottom w:w="0" w:type="dxa"/>
              <w:right w:w="0" w:type="dxa"/>
            </w:tcMar>
            <w:vAlign w:val="center"/>
          </w:tcPr>
          <w:p w:rsidR="008100F0" w:rsidRPr="00942B2E" w:rsidRDefault="008100F0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366" w:type="pct"/>
            <w:tcBorders>
              <w:top w:val="single" w:sz="12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bottom w:w="0" w:type="dxa"/>
              <w:right w:w="0" w:type="dxa"/>
            </w:tcMar>
            <w:vAlign w:val="center"/>
          </w:tcPr>
          <w:p w:rsidR="008100F0" w:rsidRPr="00942B2E" w:rsidRDefault="008100F0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101</w:t>
            </w:r>
          </w:p>
        </w:tc>
      </w:tr>
      <w:tr w:rsidR="008100F0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8100F0" w:rsidRPr="00942B2E" w:rsidRDefault="008100F0" w:rsidP="0095286F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A34A4C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8:30-11:00pm</w:t>
            </w:r>
          </w:p>
        </w:tc>
        <w:tc>
          <w:tcPr>
            <w:tcW w:w="428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ST513</w:t>
            </w:r>
          </w:p>
        </w:tc>
        <w:tc>
          <w:tcPr>
            <w:tcW w:w="2639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Systematic Theology I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조직신학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I (All Masters)</w:t>
            </w:r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A34A4C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kern w:val="2"/>
                <w:sz w:val="22"/>
                <w:szCs w:val="22"/>
              </w:rPr>
              <w:t>3</w:t>
            </w:r>
          </w:p>
        </w:tc>
        <w:tc>
          <w:tcPr>
            <w:tcW w:w="442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김현완</w:t>
            </w:r>
          </w:p>
        </w:tc>
        <w:tc>
          <w:tcPr>
            <w:tcW w:w="366" w:type="pct"/>
            <w:tcBorders>
              <w:top w:val="single" w:sz="12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8100F0" w:rsidRPr="00942B2E" w:rsidRDefault="008100F0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302</w:t>
            </w:r>
          </w:p>
        </w:tc>
      </w:tr>
      <w:tr w:rsidR="008100F0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8100F0" w:rsidRPr="00942B2E" w:rsidRDefault="008100F0" w:rsidP="0095286F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20" w:type="pct"/>
            <w:tcBorders>
              <w:left w:val="single" w:sz="12" w:space="0" w:color="auto"/>
              <w:bottom w:val="single" w:sz="8" w:space="0" w:color="auto"/>
            </w:tcBorders>
            <w:shd w:val="clear" w:color="auto" w:fill="FFFFFF"/>
            <w:tcMar>
              <w:left w:w="29" w:type="dxa"/>
            </w:tcMar>
            <w:vAlign w:val="center"/>
            <w:hideMark/>
          </w:tcPr>
          <w:p w:rsidR="008100F0" w:rsidRPr="00942B2E" w:rsidRDefault="008100F0" w:rsidP="00A34A4C">
            <w:pPr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8:30-11:00pm</w:t>
            </w:r>
          </w:p>
        </w:tc>
        <w:tc>
          <w:tcPr>
            <w:tcW w:w="428" w:type="pct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GS513</w:t>
            </w:r>
          </w:p>
        </w:tc>
        <w:tc>
          <w:tcPr>
            <w:tcW w:w="2639" w:type="pct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Integrative Exit Seminar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졸업세미나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(MA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CE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, MAICS, MDiv)</w:t>
            </w:r>
          </w:p>
        </w:tc>
        <w:tc>
          <w:tcPr>
            <w:tcW w:w="256" w:type="pct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>
            <w:pPr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/>
                <w:sz w:val="22"/>
                <w:szCs w:val="22"/>
              </w:rPr>
              <w:t>3</w:t>
            </w:r>
          </w:p>
        </w:tc>
        <w:tc>
          <w:tcPr>
            <w:tcW w:w="442" w:type="pct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>
            <w:pPr>
              <w:jc w:val="both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이창수</w:t>
            </w:r>
            <w:r w:rsidRPr="00942B2E">
              <w:rPr>
                <w:rFonts w:eastAsia="GulimChe" w:hint="eastAsia"/>
                <w:sz w:val="22"/>
                <w:szCs w:val="22"/>
              </w:rPr>
              <w:t xml:space="preserve"> </w:t>
            </w:r>
          </w:p>
        </w:tc>
        <w:tc>
          <w:tcPr>
            <w:tcW w:w="366" w:type="pct"/>
            <w:tcBorders>
              <w:bottom w:val="single" w:sz="8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8100F0" w:rsidRPr="00942B2E" w:rsidRDefault="008100F0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315</w:t>
            </w:r>
          </w:p>
        </w:tc>
      </w:tr>
      <w:tr w:rsidR="008100F0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8100F0" w:rsidRPr="00942B2E" w:rsidRDefault="008100F0" w:rsidP="0095286F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20" w:type="pct"/>
            <w:tcBorders>
              <w:left w:val="single" w:sz="12" w:space="0" w:color="auto"/>
              <w:bottom w:val="single" w:sz="18" w:space="0" w:color="auto"/>
            </w:tcBorders>
            <w:shd w:val="clear" w:color="auto" w:fill="FFFFFF"/>
            <w:tcMar>
              <w:left w:w="29" w:type="dxa"/>
            </w:tcMar>
            <w:vAlign w:val="center"/>
            <w:hideMark/>
          </w:tcPr>
          <w:p w:rsidR="008100F0" w:rsidRPr="00942B2E" w:rsidRDefault="008100F0" w:rsidP="00A34A4C">
            <w:pPr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8:30-11:00pm</w:t>
            </w:r>
          </w:p>
        </w:tc>
        <w:tc>
          <w:tcPr>
            <w:tcW w:w="428" w:type="pct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B072E9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B072E9">
              <w:rPr>
                <w:rFonts w:eastAsia="GulimChe" w:cs="Gulim"/>
                <w:color w:val="000000"/>
                <w:sz w:val="22"/>
                <w:szCs w:val="22"/>
              </w:rPr>
              <w:t>CE594</w:t>
            </w:r>
          </w:p>
        </w:tc>
        <w:tc>
          <w:tcPr>
            <w:tcW w:w="2639" w:type="pct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Lifespan Development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전생애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발달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(MACE)</w:t>
            </w:r>
          </w:p>
        </w:tc>
        <w:tc>
          <w:tcPr>
            <w:tcW w:w="256" w:type="pct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2" w:type="pct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서경미</w:t>
            </w:r>
          </w:p>
        </w:tc>
        <w:tc>
          <w:tcPr>
            <w:tcW w:w="366" w:type="pct"/>
            <w:tcBorders>
              <w:bottom w:val="single" w:sz="18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8100F0" w:rsidRPr="00942B2E" w:rsidRDefault="008100F0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317</w:t>
            </w:r>
          </w:p>
        </w:tc>
      </w:tr>
      <w:tr w:rsidR="008100F0" w:rsidRPr="00942B2E" w:rsidTr="00AA6F04">
        <w:trPr>
          <w:trHeight w:val="205"/>
        </w:trPr>
        <w:tc>
          <w:tcPr>
            <w:tcW w:w="250" w:type="pct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8100F0" w:rsidRPr="00942B2E" w:rsidRDefault="008100F0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목</w:t>
            </w:r>
          </w:p>
          <w:p w:rsidR="008100F0" w:rsidRPr="00942B2E" w:rsidRDefault="008100F0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요</w:t>
            </w:r>
          </w:p>
          <w:p w:rsidR="008100F0" w:rsidRPr="00942B2E" w:rsidRDefault="008100F0" w:rsidP="0095286F">
            <w:pPr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일</w:t>
            </w:r>
          </w:p>
          <w:p w:rsidR="008100F0" w:rsidRPr="00942B2E" w:rsidRDefault="008100F0" w:rsidP="0095286F">
            <w:pPr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Thurs</w:t>
            </w:r>
          </w:p>
          <w:p w:rsidR="008100F0" w:rsidRPr="00942B2E" w:rsidRDefault="008100F0" w:rsidP="0095286F">
            <w:pPr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day</w:t>
            </w:r>
          </w:p>
        </w:tc>
        <w:tc>
          <w:tcPr>
            <w:tcW w:w="620" w:type="pct"/>
            <w:tcBorders>
              <w:top w:val="single" w:sz="24" w:space="0" w:color="auto"/>
              <w:left w:val="single" w:sz="12" w:space="0" w:color="auto"/>
            </w:tcBorders>
            <w:shd w:val="clear" w:color="auto" w:fill="auto"/>
            <w:tcMar>
              <w:left w:w="29" w:type="dxa"/>
            </w:tcMar>
            <w:vAlign w:val="center"/>
            <w:hideMark/>
          </w:tcPr>
          <w:p w:rsidR="008100F0" w:rsidRPr="00942B2E" w:rsidRDefault="008100F0" w:rsidP="00A34A4C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9:30-12:00pm</w:t>
            </w:r>
          </w:p>
        </w:tc>
        <w:tc>
          <w:tcPr>
            <w:tcW w:w="428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UM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5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639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Trauma Counseling in Mission: North Korea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북한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선교의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트라우마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상담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(MAICS,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상담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선택과목대신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수강가능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6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A34A4C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2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261B68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한진</w:t>
            </w:r>
          </w:p>
        </w:tc>
        <w:tc>
          <w:tcPr>
            <w:tcW w:w="366" w:type="pct"/>
            <w:tcBorders>
              <w:top w:val="single" w:sz="24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8100F0" w:rsidRPr="00942B2E" w:rsidRDefault="00AA6F04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도서관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8100F0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GL2</w:t>
            </w:r>
          </w:p>
        </w:tc>
      </w:tr>
      <w:tr w:rsidR="008100F0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8100F0" w:rsidRPr="00942B2E" w:rsidRDefault="008100F0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29" w:type="dxa"/>
            </w:tcMar>
            <w:vAlign w:val="center"/>
            <w:hideMark/>
          </w:tcPr>
          <w:p w:rsidR="008100F0" w:rsidRPr="00942B2E" w:rsidRDefault="008100F0" w:rsidP="00F55196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4:30-5:20pm</w:t>
            </w:r>
          </w:p>
        </w:tc>
        <w:tc>
          <w:tcPr>
            <w:tcW w:w="428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PT50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1-6</w:t>
            </w:r>
          </w:p>
        </w:tc>
        <w:tc>
          <w:tcPr>
            <w:tcW w:w="2639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Ministry Formation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I-VI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사역실습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1-6 (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대학원은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매월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첫주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,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대학부는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매월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둘째주만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모임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F55196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42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F55196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이병구</w:t>
            </w:r>
          </w:p>
        </w:tc>
        <w:tc>
          <w:tcPr>
            <w:tcW w:w="366" w:type="pct"/>
            <w:tcBorders>
              <w:top w:val="single" w:sz="12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8100F0" w:rsidRPr="00942B2E" w:rsidRDefault="008100F0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316</w:t>
            </w:r>
          </w:p>
        </w:tc>
      </w:tr>
      <w:tr w:rsidR="008100F0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8100F0" w:rsidRPr="00942B2E" w:rsidRDefault="008100F0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</w:p>
        </w:tc>
        <w:tc>
          <w:tcPr>
            <w:tcW w:w="620" w:type="pct"/>
            <w:tcBorders>
              <w:left w:val="single" w:sz="12" w:space="0" w:color="auto"/>
            </w:tcBorders>
            <w:shd w:val="clear" w:color="auto" w:fill="FFFFFF"/>
            <w:tcMar>
              <w:left w:w="29" w:type="dxa"/>
            </w:tcMar>
            <w:vAlign w:val="center"/>
            <w:hideMark/>
          </w:tcPr>
          <w:p w:rsidR="008100F0" w:rsidRPr="00942B2E" w:rsidRDefault="008100F0" w:rsidP="00F55196">
            <w:pPr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5:30-8:00pm</w:t>
            </w:r>
          </w:p>
        </w:tc>
        <w:tc>
          <w:tcPr>
            <w:tcW w:w="428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NT518</w:t>
            </w:r>
          </w:p>
        </w:tc>
        <w:tc>
          <w:tcPr>
            <w:tcW w:w="2639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The Gospels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복음서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(MA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CE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, MAICS, MDiv)</w:t>
            </w:r>
          </w:p>
        </w:tc>
        <w:tc>
          <w:tcPr>
            <w:tcW w:w="256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F55196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2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F55196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최규남</w:t>
            </w:r>
          </w:p>
        </w:tc>
        <w:tc>
          <w:tcPr>
            <w:tcW w:w="366" w:type="pct"/>
            <w:tcBorders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8100F0" w:rsidRPr="00942B2E" w:rsidRDefault="008100F0" w:rsidP="00F55196">
            <w:pPr>
              <w:rPr>
                <w:rFonts w:eastAsia="GulimChe"/>
                <w:sz w:val="22"/>
                <w:szCs w:val="22"/>
                <w:highlight w:val="yellow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302</w:t>
            </w:r>
          </w:p>
        </w:tc>
      </w:tr>
      <w:tr w:rsidR="008100F0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8100F0" w:rsidRPr="00942B2E" w:rsidRDefault="008100F0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</w:p>
        </w:tc>
        <w:tc>
          <w:tcPr>
            <w:tcW w:w="620" w:type="pct"/>
            <w:tcBorders>
              <w:left w:val="single" w:sz="12" w:space="0" w:color="auto"/>
            </w:tcBorders>
            <w:shd w:val="clear" w:color="auto" w:fill="FFFFFF"/>
            <w:tcMar>
              <w:left w:w="29" w:type="dxa"/>
            </w:tcMar>
            <w:vAlign w:val="center"/>
            <w:hideMark/>
          </w:tcPr>
          <w:p w:rsidR="008100F0" w:rsidRPr="00942B2E" w:rsidRDefault="008100F0" w:rsidP="00270E15">
            <w:pPr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5:30-8:00pm</w:t>
            </w:r>
          </w:p>
        </w:tc>
        <w:tc>
          <w:tcPr>
            <w:tcW w:w="428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A24D50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EN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52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39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A24D50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Theological English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신학영어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유학생중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영어를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배우지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않은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학생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or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선택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6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A24D50">
            <w:pPr>
              <w:widowControl/>
              <w:overflowPunct/>
              <w:autoSpaceDE/>
              <w:autoSpaceDN/>
              <w:adjustRightInd/>
              <w:ind w:left="59"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2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8100F0" w:rsidRPr="00942B2E" w:rsidRDefault="008100F0" w:rsidP="009E6E45">
            <w:pPr>
              <w:widowControl/>
              <w:overflowPunct/>
              <w:autoSpaceDE/>
              <w:adjustRightInd/>
              <w:jc w:val="both"/>
              <w:rPr>
                <w:rFonts w:eastAsia="GulimChe"/>
                <w:color w:val="000000"/>
                <w:sz w:val="22"/>
                <w:szCs w:val="22"/>
              </w:rPr>
            </w:pPr>
            <w:r w:rsidRPr="009E6E45">
              <w:rPr>
                <w:rFonts w:eastAsia="GulimChe" w:cs="Gulim" w:hint="eastAsia"/>
                <w:color w:val="000000"/>
                <w:sz w:val="22"/>
                <w:szCs w:val="22"/>
              </w:rPr>
              <w:t>유건형</w:t>
            </w:r>
          </w:p>
        </w:tc>
        <w:tc>
          <w:tcPr>
            <w:tcW w:w="366" w:type="pct"/>
            <w:tcBorders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8100F0" w:rsidRPr="00942B2E" w:rsidRDefault="008100F0" w:rsidP="00F55196">
            <w:pPr>
              <w:rPr>
                <w:rFonts w:eastAsia="GulimChe"/>
                <w:sz w:val="22"/>
                <w:szCs w:val="22"/>
              </w:rPr>
            </w:pPr>
            <w:r>
              <w:rPr>
                <w:rFonts w:eastAsia="GulimChe" w:hint="eastAsia"/>
                <w:sz w:val="22"/>
                <w:szCs w:val="22"/>
              </w:rPr>
              <w:t>315</w:t>
            </w:r>
          </w:p>
        </w:tc>
      </w:tr>
      <w:tr w:rsidR="00B072E9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B072E9" w:rsidRPr="00942B2E" w:rsidRDefault="00B072E9" w:rsidP="0095286F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</w:p>
        </w:tc>
        <w:tc>
          <w:tcPr>
            <w:tcW w:w="620" w:type="pct"/>
            <w:tcBorders>
              <w:left w:val="single" w:sz="12" w:space="0" w:color="auto"/>
            </w:tcBorders>
            <w:shd w:val="clear" w:color="auto" w:fill="FFFFFF"/>
            <w:tcMar>
              <w:left w:w="29" w:type="dxa"/>
            </w:tcMar>
            <w:vAlign w:val="center"/>
            <w:hideMark/>
          </w:tcPr>
          <w:p w:rsidR="00B072E9" w:rsidRPr="00942B2E" w:rsidRDefault="00B072E9" w:rsidP="006E3035">
            <w:pPr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5:30-8:00pm</w:t>
            </w:r>
          </w:p>
        </w:tc>
        <w:tc>
          <w:tcPr>
            <w:tcW w:w="428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072E9" w:rsidRPr="00942B2E" w:rsidRDefault="00B072E9" w:rsidP="0081474F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GA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2639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072E9" w:rsidRPr="00942B2E" w:rsidRDefault="00B072E9" w:rsidP="0081474F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Cultural Anthropology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문화인류학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MDiv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6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072E9" w:rsidRPr="00942B2E" w:rsidRDefault="00B072E9" w:rsidP="0081474F">
            <w:pPr>
              <w:autoSpaceDN/>
              <w:ind w:left="59"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2" w:type="pct"/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072E9" w:rsidRPr="00942B2E" w:rsidRDefault="00B072E9" w:rsidP="0081474F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이병구</w:t>
            </w:r>
          </w:p>
        </w:tc>
        <w:tc>
          <w:tcPr>
            <w:tcW w:w="366" w:type="pct"/>
            <w:tcBorders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B072E9" w:rsidRPr="00942B2E" w:rsidRDefault="00B072E9" w:rsidP="00F55196">
            <w:pPr>
              <w:rPr>
                <w:rFonts w:eastAsia="GulimChe"/>
                <w:sz w:val="22"/>
                <w:szCs w:val="22"/>
              </w:rPr>
            </w:pPr>
            <w:r>
              <w:rPr>
                <w:rFonts w:eastAsia="GulimChe" w:hint="eastAsia"/>
                <w:sz w:val="22"/>
                <w:szCs w:val="22"/>
              </w:rPr>
              <w:t>316</w:t>
            </w:r>
          </w:p>
        </w:tc>
      </w:tr>
      <w:tr w:rsidR="00B072E9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B072E9" w:rsidRPr="00942B2E" w:rsidRDefault="00B072E9" w:rsidP="0095286F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/>
            <w:tcMar>
              <w:left w:w="29" w:type="dxa"/>
            </w:tcMar>
            <w:vAlign w:val="center"/>
            <w:hideMark/>
          </w:tcPr>
          <w:p w:rsidR="00B072E9" w:rsidRPr="00942B2E" w:rsidRDefault="00B072E9" w:rsidP="00A34A4C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8:30-11:00pm</w:t>
            </w:r>
          </w:p>
        </w:tc>
        <w:tc>
          <w:tcPr>
            <w:tcW w:w="428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072E9" w:rsidRPr="00942B2E" w:rsidRDefault="00B072E9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BL558</w:t>
            </w:r>
          </w:p>
        </w:tc>
        <w:tc>
          <w:tcPr>
            <w:tcW w:w="2639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072E9" w:rsidRPr="00942B2E" w:rsidRDefault="00B072E9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Biblical Hebrew II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히브리어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II (MDiv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히브리어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I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수강자만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등록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072E9" w:rsidRPr="00942B2E" w:rsidRDefault="00B072E9">
            <w:pPr>
              <w:widowControl/>
              <w:overflowPunct/>
              <w:autoSpaceDE/>
              <w:adjustRightInd/>
              <w:ind w:left="59"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2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072E9" w:rsidRPr="00942B2E" w:rsidRDefault="00B072E9" w:rsidP="00F12827">
            <w:pPr>
              <w:widowControl/>
              <w:overflowPunct/>
              <w:autoSpaceDE/>
              <w:autoSpaceDN/>
              <w:adjustRightInd/>
              <w:ind w:left="196" w:hanging="196"/>
              <w:jc w:val="both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오상규</w:t>
            </w:r>
          </w:p>
        </w:tc>
        <w:tc>
          <w:tcPr>
            <w:tcW w:w="366" w:type="pct"/>
            <w:tcBorders>
              <w:top w:val="single" w:sz="12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B072E9" w:rsidRPr="00942B2E" w:rsidRDefault="00B072E9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315</w:t>
            </w:r>
          </w:p>
        </w:tc>
      </w:tr>
      <w:tr w:rsidR="00B072E9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B072E9" w:rsidRPr="00942B2E" w:rsidRDefault="00B072E9" w:rsidP="0095286F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/>
            <w:tcMar>
              <w:left w:w="29" w:type="dxa"/>
            </w:tcMar>
            <w:vAlign w:val="center"/>
            <w:hideMark/>
          </w:tcPr>
          <w:p w:rsidR="00B072E9" w:rsidRPr="00942B2E" w:rsidRDefault="00B072E9" w:rsidP="00270E15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8:30-11:00pm</w:t>
            </w:r>
          </w:p>
        </w:tc>
        <w:tc>
          <w:tcPr>
            <w:tcW w:w="428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072E9" w:rsidRPr="00942B2E" w:rsidRDefault="00B072E9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SF533</w:t>
            </w:r>
          </w:p>
        </w:tc>
        <w:tc>
          <w:tcPr>
            <w:tcW w:w="2639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072E9" w:rsidRPr="00942B2E" w:rsidRDefault="00B072E9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Spiritual Formation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영성훈련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(MDiv, MACE, MACC)</w:t>
            </w:r>
          </w:p>
        </w:tc>
        <w:tc>
          <w:tcPr>
            <w:tcW w:w="25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072E9" w:rsidRPr="00942B2E" w:rsidRDefault="00B072E9">
            <w:pPr>
              <w:widowControl/>
              <w:overflowPunct/>
              <w:autoSpaceDE/>
              <w:adjustRightInd/>
              <w:ind w:left="59"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072E9" w:rsidRPr="00942B2E" w:rsidRDefault="00B072E9" w:rsidP="00F12827">
            <w:pPr>
              <w:widowControl/>
              <w:overflowPunct/>
              <w:autoSpaceDE/>
              <w:autoSpaceDN/>
              <w:adjustRightInd/>
              <w:ind w:left="196" w:hanging="196"/>
              <w:jc w:val="both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서경미</w:t>
            </w:r>
          </w:p>
        </w:tc>
        <w:tc>
          <w:tcPr>
            <w:tcW w:w="366" w:type="pct"/>
            <w:tcBorders>
              <w:top w:val="single" w:sz="4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B072E9" w:rsidRPr="00942B2E" w:rsidRDefault="00B072E9" w:rsidP="00A34A4C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302</w:t>
            </w:r>
          </w:p>
        </w:tc>
      </w:tr>
      <w:tr w:rsidR="00F076ED" w:rsidRPr="00942B2E" w:rsidTr="00AA6F04">
        <w:trPr>
          <w:trHeight w:val="430"/>
        </w:trPr>
        <w:tc>
          <w:tcPr>
            <w:tcW w:w="250" w:type="pct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F076ED" w:rsidRPr="00942B2E" w:rsidRDefault="00F076ED" w:rsidP="0095286F">
            <w:pPr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금</w:t>
            </w:r>
            <w:r w:rsidRPr="00942B2E">
              <w:rPr>
                <w:rFonts w:eastAsia="GulimChe" w:hint="eastAsia"/>
                <w:b/>
                <w:sz w:val="22"/>
                <w:szCs w:val="22"/>
              </w:rPr>
              <w:t xml:space="preserve"> Fri</w:t>
            </w:r>
          </w:p>
        </w:tc>
        <w:tc>
          <w:tcPr>
            <w:tcW w:w="620" w:type="pct"/>
            <w:tcBorders>
              <w:top w:val="single" w:sz="24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076ED" w:rsidRPr="00942B2E" w:rsidRDefault="00F076ED" w:rsidP="00A34A4C">
            <w:pPr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9:30am-12:00</w:t>
            </w:r>
          </w:p>
        </w:tc>
        <w:tc>
          <w:tcPr>
            <w:tcW w:w="428" w:type="pct"/>
            <w:tcBorders>
              <w:top w:val="single" w:sz="24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GS573</w:t>
            </w:r>
          </w:p>
        </w:tc>
        <w:tc>
          <w:tcPr>
            <w:tcW w:w="2639" w:type="pct"/>
            <w:tcBorders>
              <w:top w:val="single" w:sz="24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Practical Model of Strategic Business as Mission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비즈니스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선교의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전략적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모델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(MAICS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256" w:type="pct"/>
            <w:tcBorders>
              <w:top w:val="single" w:sz="24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076ED" w:rsidRPr="00942B2E" w:rsidRDefault="00F076ED" w:rsidP="00C91BCF">
            <w:pPr>
              <w:widowControl/>
              <w:overflowPunct/>
              <w:autoSpaceDE/>
              <w:adjustRightInd/>
              <w:ind w:left="59"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2" w:type="pct"/>
            <w:tcBorders>
              <w:top w:val="single" w:sz="24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076ED" w:rsidRPr="00942B2E" w:rsidRDefault="00F076ED" w:rsidP="006E3035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James Koo</w:t>
            </w:r>
          </w:p>
        </w:tc>
        <w:tc>
          <w:tcPr>
            <w:tcW w:w="366" w:type="pct"/>
            <w:tcBorders>
              <w:top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F076ED" w:rsidRPr="00942B2E" w:rsidRDefault="00AA6F04" w:rsidP="00C91BCF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도서관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F076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GL2</w:t>
            </w:r>
          </w:p>
        </w:tc>
      </w:tr>
      <w:tr w:rsidR="00F076ED" w:rsidRPr="00942B2E" w:rsidTr="00AA6F04">
        <w:trPr>
          <w:trHeight w:val="430"/>
        </w:trPr>
        <w:tc>
          <w:tcPr>
            <w:tcW w:w="250" w:type="pct"/>
            <w:vMerge/>
            <w:tcBorders>
              <w:left w:val="single" w:sz="24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F076ED" w:rsidRPr="00942B2E" w:rsidRDefault="00F076ED" w:rsidP="0095286F">
            <w:pPr>
              <w:jc w:val="center"/>
              <w:rPr>
                <w:rFonts w:eastAsia="GulimChe"/>
                <w:b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18" w:space="0" w:color="auto"/>
              <w:left w:val="single" w:sz="12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076ED" w:rsidRPr="00942B2E" w:rsidRDefault="00F076ED" w:rsidP="00F84917">
            <w:pPr>
              <w:ind w:left="196" w:hanging="196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428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2639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256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076ED" w:rsidRPr="00942B2E" w:rsidRDefault="00F076ED" w:rsidP="00A34A4C">
            <w:pPr>
              <w:widowControl/>
              <w:overflowPunct/>
              <w:autoSpaceDE/>
              <w:autoSpaceDN/>
              <w:adjustRightInd/>
              <w:ind w:left="59"/>
              <w:jc w:val="center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442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076ED" w:rsidRPr="00942B2E" w:rsidRDefault="00F076ED" w:rsidP="00A34A4C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366" w:type="pct"/>
            <w:tcBorders>
              <w:top w:val="single" w:sz="18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F076ED" w:rsidRPr="00942B2E" w:rsidRDefault="00F076ED" w:rsidP="00A34A4C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</w:p>
        </w:tc>
      </w:tr>
      <w:tr w:rsidR="00F076ED" w:rsidRPr="00942B2E" w:rsidTr="00AA6F04">
        <w:trPr>
          <w:trHeight w:val="430"/>
        </w:trPr>
        <w:tc>
          <w:tcPr>
            <w:tcW w:w="250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F076ED" w:rsidRPr="00942B2E" w:rsidRDefault="00F076ED" w:rsidP="0095286F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개별</w:t>
            </w:r>
          </w:p>
        </w:tc>
        <w:tc>
          <w:tcPr>
            <w:tcW w:w="620" w:type="pct"/>
            <w:tcBorders>
              <w:top w:val="single" w:sz="18" w:space="0" w:color="auto"/>
              <w:left w:val="single" w:sz="12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076ED" w:rsidRPr="00942B2E" w:rsidRDefault="00F076ED" w:rsidP="00270E15">
            <w:pPr>
              <w:ind w:left="196" w:hanging="196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개별학습</w:t>
            </w:r>
          </w:p>
        </w:tc>
        <w:tc>
          <w:tcPr>
            <w:tcW w:w="428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MT531-3</w:t>
            </w:r>
          </w:p>
        </w:tc>
        <w:tc>
          <w:tcPr>
            <w:tcW w:w="2639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Mission Practicum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선교실습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(MDiv, MACE)</w:t>
            </w:r>
          </w:p>
        </w:tc>
        <w:tc>
          <w:tcPr>
            <w:tcW w:w="256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076ED" w:rsidRPr="00942B2E" w:rsidRDefault="00F076ED" w:rsidP="00270E15">
            <w:pPr>
              <w:widowControl/>
              <w:overflowPunct/>
              <w:autoSpaceDE/>
              <w:autoSpaceDN/>
              <w:adjustRightInd/>
              <w:ind w:left="59"/>
              <w:jc w:val="center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1-3</w:t>
            </w:r>
          </w:p>
        </w:tc>
        <w:tc>
          <w:tcPr>
            <w:tcW w:w="442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F076ED" w:rsidRPr="00942B2E" w:rsidRDefault="00F076ED" w:rsidP="00270E15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Staff</w:t>
            </w:r>
          </w:p>
        </w:tc>
        <w:tc>
          <w:tcPr>
            <w:tcW w:w="366" w:type="pct"/>
            <w:tcBorders>
              <w:top w:val="single" w:sz="18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F076ED" w:rsidRPr="00942B2E" w:rsidRDefault="00F076ED" w:rsidP="00270E15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개별</w:t>
            </w:r>
          </w:p>
        </w:tc>
      </w:tr>
    </w:tbl>
    <w:p w:rsidR="00600B81" w:rsidRPr="005E51D3" w:rsidRDefault="00861AD3">
      <w:pPr>
        <w:widowControl/>
        <w:overflowPunct/>
        <w:autoSpaceDE/>
        <w:autoSpaceDN/>
        <w:adjustRightInd/>
        <w:snapToGrid/>
        <w:rPr>
          <w:rFonts w:eastAsia="GulimChe"/>
          <w:b/>
          <w:sz w:val="14"/>
        </w:rPr>
      </w:pPr>
      <w:r>
        <w:rPr>
          <w:rFonts w:eastAsia="GulimChe" w:hint="eastAsia"/>
          <w:b/>
          <w:sz w:val="14"/>
        </w:rPr>
        <w:t xml:space="preserve"> </w:t>
      </w:r>
      <w:r w:rsidR="00600B81" w:rsidRPr="005E51D3">
        <w:rPr>
          <w:rFonts w:eastAsia="GulimChe"/>
          <w:b/>
          <w:sz w:val="14"/>
        </w:rPr>
        <w:br w:type="page"/>
      </w:r>
    </w:p>
    <w:p w:rsidR="00A34A4C" w:rsidRPr="005E51D3" w:rsidRDefault="008D13E9" w:rsidP="00A34A4C">
      <w:pPr>
        <w:pStyle w:val="a4"/>
        <w:ind w:firstLine="0"/>
        <w:jc w:val="center"/>
        <w:outlineLvl w:val="0"/>
        <w:rPr>
          <w:rFonts w:eastAsia="GulimChe"/>
          <w:b/>
          <w:sz w:val="34"/>
        </w:rPr>
      </w:pPr>
      <w:r w:rsidRPr="005E51D3">
        <w:rPr>
          <w:rFonts w:eastAsia="GulimChe" w:hint="eastAsia"/>
          <w:b/>
          <w:sz w:val="32"/>
          <w:shd w:val="pct15" w:color="auto" w:fill="FFFFFF"/>
        </w:rPr>
        <w:lastRenderedPageBreak/>
        <w:t xml:space="preserve">English Track, </w:t>
      </w:r>
      <w:r w:rsidR="004969DE" w:rsidRPr="005E51D3">
        <w:rPr>
          <w:rFonts w:eastAsia="GulimChe" w:hint="eastAsia"/>
          <w:b/>
          <w:sz w:val="32"/>
          <w:shd w:val="pct15" w:color="auto" w:fill="FFFFFF"/>
        </w:rPr>
        <w:t xml:space="preserve">Others, </w:t>
      </w:r>
      <w:r w:rsidR="00A34A4C" w:rsidRPr="005E51D3">
        <w:rPr>
          <w:rFonts w:eastAsia="GulimChe" w:hint="eastAsia"/>
          <w:b/>
          <w:sz w:val="32"/>
        </w:rPr>
        <w:t>Sprin</w:t>
      </w:r>
      <w:r w:rsidR="009A17F5" w:rsidRPr="005E51D3">
        <w:rPr>
          <w:rFonts w:eastAsia="GulimChe" w:hint="eastAsia"/>
          <w:b/>
          <w:sz w:val="32"/>
        </w:rPr>
        <w:t xml:space="preserve">g </w:t>
      </w:r>
      <w:r w:rsidR="007F5D41" w:rsidRPr="005E51D3">
        <w:rPr>
          <w:rFonts w:eastAsia="GulimChe" w:hint="eastAsia"/>
          <w:b/>
          <w:sz w:val="32"/>
        </w:rPr>
        <w:t>2020</w:t>
      </w:r>
      <w:r w:rsidR="00A34A4C" w:rsidRPr="005E51D3">
        <w:rPr>
          <w:rFonts w:eastAsia="GulimChe" w:hint="eastAsia"/>
          <w:b/>
          <w:sz w:val="32"/>
        </w:rPr>
        <w:t>Time Table</w:t>
      </w:r>
      <w:r w:rsidR="000167B7" w:rsidRPr="005E51D3">
        <w:rPr>
          <w:rFonts w:eastAsia="GulimChe" w:hint="eastAsia"/>
          <w:b/>
          <w:sz w:val="32"/>
        </w:rPr>
        <w:t xml:space="preserve"> </w:t>
      </w:r>
      <w:r w:rsidR="00E25230">
        <w:rPr>
          <w:rFonts w:eastAsia="GulimChe" w:hint="eastAsia"/>
          <w:b/>
          <w:sz w:val="36"/>
        </w:rPr>
        <w:t>2/3</w:t>
      </w:r>
      <w:r w:rsidR="00C21D34" w:rsidRPr="005E51D3">
        <w:rPr>
          <w:rFonts w:eastAsia="GulimChe" w:hint="eastAsia"/>
          <w:b/>
          <w:sz w:val="36"/>
        </w:rPr>
        <w:t>/</w:t>
      </w:r>
      <w:r w:rsidR="007F5D41" w:rsidRPr="005E51D3">
        <w:rPr>
          <w:rFonts w:eastAsia="GulimChe" w:hint="eastAsia"/>
          <w:b/>
          <w:sz w:val="36"/>
        </w:rPr>
        <w:t>2020</w:t>
      </w:r>
    </w:p>
    <w:p w:rsidR="00A34A4C" w:rsidRPr="005E51D3" w:rsidRDefault="00A34A4C" w:rsidP="00A34A4C">
      <w:pPr>
        <w:pStyle w:val="a4"/>
        <w:jc w:val="center"/>
        <w:rPr>
          <w:rFonts w:eastAsia="GulimChe"/>
          <w:b/>
          <w:sz w:val="24"/>
        </w:rPr>
      </w:pPr>
      <w:r w:rsidRPr="005E51D3">
        <w:rPr>
          <w:rFonts w:eastAsia="GulimChe" w:hint="eastAsia"/>
          <w:b/>
          <w:sz w:val="24"/>
        </w:rPr>
        <w:t>아래의</w:t>
      </w:r>
      <w:r w:rsidRPr="005E51D3">
        <w:rPr>
          <w:rFonts w:eastAsia="GulimChe" w:hint="eastAsia"/>
          <w:b/>
          <w:sz w:val="24"/>
        </w:rPr>
        <w:t xml:space="preserve"> </w:t>
      </w:r>
      <w:r w:rsidRPr="005E51D3">
        <w:rPr>
          <w:rFonts w:eastAsia="GulimChe" w:hint="eastAsia"/>
          <w:b/>
          <w:sz w:val="24"/>
        </w:rPr>
        <w:t>과목들은</w:t>
      </w:r>
      <w:r w:rsidRPr="005E51D3">
        <w:rPr>
          <w:rFonts w:eastAsia="GulimChe" w:hint="eastAsia"/>
          <w:b/>
          <w:sz w:val="24"/>
        </w:rPr>
        <w:t xml:space="preserve"> </w:t>
      </w:r>
      <w:r w:rsidRPr="005E51D3">
        <w:rPr>
          <w:rFonts w:eastAsia="GulimChe" w:hint="eastAsia"/>
          <w:b/>
          <w:sz w:val="24"/>
        </w:rPr>
        <w:t>대학부</w:t>
      </w:r>
      <w:r w:rsidRPr="005E51D3">
        <w:rPr>
          <w:rFonts w:eastAsia="GulimChe" w:hint="eastAsia"/>
          <w:b/>
          <w:sz w:val="24"/>
        </w:rPr>
        <w:t xml:space="preserve"> </w:t>
      </w:r>
      <w:r w:rsidRPr="005E51D3">
        <w:rPr>
          <w:rFonts w:eastAsia="GulimChe" w:hint="eastAsia"/>
          <w:b/>
          <w:sz w:val="24"/>
        </w:rPr>
        <w:t>대학원</w:t>
      </w:r>
      <w:r w:rsidRPr="005E51D3">
        <w:rPr>
          <w:rFonts w:eastAsia="GulimChe" w:hint="eastAsia"/>
          <w:b/>
          <w:sz w:val="24"/>
        </w:rPr>
        <w:t xml:space="preserve"> </w:t>
      </w:r>
      <w:r w:rsidRPr="005E51D3">
        <w:rPr>
          <w:rFonts w:eastAsia="GulimChe" w:hint="eastAsia"/>
          <w:b/>
          <w:sz w:val="24"/>
        </w:rPr>
        <w:t>학생들도</w:t>
      </w:r>
      <w:r w:rsidRPr="005E51D3">
        <w:rPr>
          <w:rFonts w:eastAsia="GulimChe" w:hint="eastAsia"/>
          <w:b/>
          <w:sz w:val="24"/>
        </w:rPr>
        <w:t xml:space="preserve"> </w:t>
      </w:r>
      <w:r w:rsidRPr="005E51D3">
        <w:rPr>
          <w:rFonts w:eastAsia="GulimChe" w:hint="eastAsia"/>
          <w:b/>
          <w:sz w:val="24"/>
        </w:rPr>
        <w:t>선택으로</w:t>
      </w:r>
      <w:r w:rsidRPr="005E51D3">
        <w:rPr>
          <w:rFonts w:eastAsia="GulimChe" w:hint="eastAsia"/>
          <w:b/>
          <w:sz w:val="24"/>
        </w:rPr>
        <w:t xml:space="preserve"> </w:t>
      </w:r>
      <w:r w:rsidRPr="005E51D3">
        <w:rPr>
          <w:rFonts w:eastAsia="GulimChe" w:hint="eastAsia"/>
          <w:b/>
          <w:sz w:val="24"/>
        </w:rPr>
        <w:t>들을</w:t>
      </w:r>
      <w:r w:rsidRPr="005E51D3">
        <w:rPr>
          <w:rFonts w:eastAsia="GulimChe" w:hint="eastAsia"/>
          <w:b/>
          <w:sz w:val="24"/>
        </w:rPr>
        <w:t xml:space="preserve"> </w:t>
      </w:r>
      <w:r w:rsidRPr="005E51D3">
        <w:rPr>
          <w:rFonts w:eastAsia="GulimChe" w:hint="eastAsia"/>
          <w:b/>
          <w:sz w:val="24"/>
        </w:rPr>
        <w:t>수</w:t>
      </w:r>
      <w:r w:rsidRPr="005E51D3">
        <w:rPr>
          <w:rFonts w:eastAsia="GulimChe" w:hint="eastAsia"/>
          <w:b/>
          <w:sz w:val="24"/>
        </w:rPr>
        <w:t xml:space="preserve"> </w:t>
      </w:r>
      <w:r w:rsidRPr="005E51D3">
        <w:rPr>
          <w:rFonts w:eastAsia="GulimChe" w:hint="eastAsia"/>
          <w:b/>
          <w:sz w:val="24"/>
        </w:rPr>
        <w:t>있는</w:t>
      </w:r>
      <w:r w:rsidRPr="005E51D3">
        <w:rPr>
          <w:rFonts w:eastAsia="GulimChe" w:hint="eastAsia"/>
          <w:b/>
          <w:sz w:val="24"/>
        </w:rPr>
        <w:t xml:space="preserve"> </w:t>
      </w:r>
      <w:r w:rsidRPr="005E51D3">
        <w:rPr>
          <w:rFonts w:eastAsia="GulimChe" w:hint="eastAsia"/>
          <w:b/>
          <w:sz w:val="24"/>
        </w:rPr>
        <w:t>과목들</w:t>
      </w:r>
      <w:r w:rsidRPr="005E51D3">
        <w:rPr>
          <w:rFonts w:eastAsia="GulimChe" w:hint="eastAsia"/>
          <w:b/>
          <w:sz w:val="24"/>
        </w:rPr>
        <w:t xml:space="preserve"> </w:t>
      </w:r>
      <w:r w:rsidRPr="005E51D3">
        <w:rPr>
          <w:rFonts w:eastAsia="GulimChe" w:hint="eastAsia"/>
          <w:b/>
          <w:sz w:val="24"/>
        </w:rPr>
        <w:t>입니다</w:t>
      </w:r>
      <w:r w:rsidRPr="005E51D3">
        <w:rPr>
          <w:rFonts w:eastAsia="GulimChe" w:hint="eastAsia"/>
          <w:b/>
          <w:sz w:val="24"/>
        </w:rPr>
        <w:t xml:space="preserve"> </w:t>
      </w:r>
    </w:p>
    <w:p w:rsidR="00A34A4C" w:rsidRPr="005E51D3" w:rsidRDefault="00A34A4C" w:rsidP="00A34A4C">
      <w:pPr>
        <w:widowControl/>
        <w:overflowPunct/>
        <w:autoSpaceDE/>
        <w:autoSpaceDN/>
        <w:adjustRightInd/>
        <w:snapToGrid/>
        <w:rPr>
          <w:rFonts w:eastAsia="GulimChe"/>
          <w:sz w:val="10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1"/>
        <w:gridCol w:w="1349"/>
        <w:gridCol w:w="990"/>
        <w:gridCol w:w="5440"/>
        <w:gridCol w:w="543"/>
        <w:gridCol w:w="948"/>
        <w:gridCol w:w="718"/>
      </w:tblGrid>
      <w:tr w:rsidR="00F12827" w:rsidRPr="00942B2E" w:rsidTr="00942B2E">
        <w:trPr>
          <w:trHeight w:val="255"/>
        </w:trPr>
        <w:tc>
          <w:tcPr>
            <w:tcW w:w="270" w:type="pc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F12827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639" w:type="pct"/>
            <w:tcBorders>
              <w:top w:val="single" w:sz="24" w:space="0" w:color="auto"/>
              <w:lef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F12827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469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F12827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Crs</w:t>
            </w:r>
            <w:r w:rsidRPr="00942B2E">
              <w:rPr>
                <w:rFonts w:eastAsia="GulimChe" w:hint="eastAsia"/>
                <w:b/>
                <w:bCs/>
                <w:sz w:val="22"/>
                <w:szCs w:val="22"/>
              </w:rPr>
              <w:t>. No</w:t>
            </w:r>
          </w:p>
        </w:tc>
        <w:tc>
          <w:tcPr>
            <w:tcW w:w="2576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F12827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/>
                <w:kern w:val="2"/>
                <w:sz w:val="22"/>
                <w:szCs w:val="22"/>
              </w:rPr>
            </w:pPr>
            <w:r w:rsidRPr="00942B2E">
              <w:rPr>
                <w:rFonts w:eastAsia="GulimChe"/>
                <w:b/>
                <w:bCs/>
                <w:kern w:val="2"/>
                <w:sz w:val="22"/>
                <w:szCs w:val="22"/>
              </w:rPr>
              <w:t>Course Title</w:t>
            </w:r>
          </w:p>
        </w:tc>
        <w:tc>
          <w:tcPr>
            <w:tcW w:w="257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A60AD6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449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F12827">
            <w:pPr>
              <w:widowControl/>
              <w:overflowPunct/>
              <w:autoSpaceDE/>
              <w:autoSpaceDN/>
              <w:adjustRightInd/>
              <w:jc w:val="both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bCs/>
                <w:sz w:val="22"/>
                <w:szCs w:val="22"/>
              </w:rPr>
              <w:t>Professor</w:t>
            </w:r>
          </w:p>
        </w:tc>
        <w:tc>
          <w:tcPr>
            <w:tcW w:w="340" w:type="pct"/>
            <w:tcBorders>
              <w:top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A34A4C" w:rsidRPr="00942B2E" w:rsidRDefault="00A34A4C" w:rsidP="00F12827">
            <w:pPr>
              <w:widowControl/>
              <w:overflowPunct/>
              <w:autoSpaceDE/>
              <w:autoSpaceDN/>
              <w:adjustRightInd/>
              <w:jc w:val="both"/>
              <w:rPr>
                <w:rFonts w:eastAsia="GulimChe"/>
                <w:b/>
                <w:bCs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bCs/>
                <w:sz w:val="22"/>
                <w:szCs w:val="22"/>
              </w:rPr>
              <w:t>Room</w:t>
            </w:r>
          </w:p>
        </w:tc>
      </w:tr>
      <w:tr w:rsidR="00F12827" w:rsidRPr="00942B2E" w:rsidTr="00942B2E">
        <w:trPr>
          <w:trHeight w:val="389"/>
        </w:trPr>
        <w:tc>
          <w:tcPr>
            <w:tcW w:w="270" w:type="pct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205" w:rsidRPr="00942B2E" w:rsidRDefault="00ED1205" w:rsidP="00F12827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bCs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bCs/>
                <w:sz w:val="22"/>
                <w:szCs w:val="22"/>
              </w:rPr>
              <w:t>겨울특강</w:t>
            </w:r>
            <w:r w:rsidRPr="00942B2E">
              <w:rPr>
                <w:rFonts w:eastAsia="GulimChe" w:hint="eastAsia"/>
                <w:b/>
                <w:bCs/>
                <w:sz w:val="22"/>
                <w:szCs w:val="22"/>
              </w:rPr>
              <w:t xml:space="preserve"> Wntr</w:t>
            </w:r>
          </w:p>
        </w:tc>
        <w:tc>
          <w:tcPr>
            <w:tcW w:w="639" w:type="pct"/>
            <w:tcBorders>
              <w:top w:val="single" w:sz="24" w:space="0" w:color="auto"/>
              <w:lef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D1205" w:rsidRPr="00942B2E" w:rsidRDefault="00ED1205" w:rsidP="00F12827">
            <w:pPr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469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D1205" w:rsidRPr="00942B2E" w:rsidRDefault="00ED1205" w:rsidP="00F12827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76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D1205" w:rsidRPr="00942B2E" w:rsidRDefault="00ED1205" w:rsidP="00F12827">
            <w:pPr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257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205" w:rsidRPr="00942B2E" w:rsidRDefault="00ED1205" w:rsidP="00A60AD6">
            <w:pPr>
              <w:jc w:val="center"/>
              <w:rPr>
                <w:rFonts w:eastAsia="GulimChe"/>
                <w:bCs/>
                <w:color w:val="000000"/>
                <w:sz w:val="22"/>
                <w:szCs w:val="22"/>
              </w:rPr>
            </w:pPr>
          </w:p>
        </w:tc>
        <w:tc>
          <w:tcPr>
            <w:tcW w:w="449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205" w:rsidRPr="00942B2E" w:rsidRDefault="00ED1205" w:rsidP="00F12827">
            <w:pPr>
              <w:rPr>
                <w:rFonts w:eastAsia="GulimChe"/>
                <w:bCs/>
                <w:color w:val="000000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ED1205" w:rsidRPr="00942B2E" w:rsidRDefault="00ED1205" w:rsidP="00F12827">
            <w:pPr>
              <w:jc w:val="both"/>
              <w:rPr>
                <w:rFonts w:eastAsia="GulimChe"/>
                <w:sz w:val="22"/>
                <w:szCs w:val="22"/>
              </w:rPr>
            </w:pPr>
          </w:p>
        </w:tc>
      </w:tr>
      <w:tr w:rsidR="00F12827" w:rsidRPr="00942B2E" w:rsidTr="00942B2E">
        <w:trPr>
          <w:trHeight w:val="389"/>
        </w:trPr>
        <w:tc>
          <w:tcPr>
            <w:tcW w:w="27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205" w:rsidRPr="00942B2E" w:rsidRDefault="00ED1205" w:rsidP="00F12827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bCs/>
                <w:sz w:val="22"/>
                <w:szCs w:val="22"/>
              </w:rPr>
            </w:pPr>
          </w:p>
        </w:tc>
        <w:tc>
          <w:tcPr>
            <w:tcW w:w="639" w:type="pct"/>
            <w:tcBorders>
              <w:top w:val="single" w:sz="18" w:space="0" w:color="auto"/>
              <w:left w:val="single" w:sz="12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205" w:rsidRPr="00942B2E" w:rsidRDefault="00ED1205" w:rsidP="00F12827">
            <w:pPr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469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205" w:rsidRPr="00942B2E" w:rsidRDefault="00ED1205" w:rsidP="00F12827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76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205" w:rsidRPr="00942B2E" w:rsidRDefault="00ED1205" w:rsidP="00F12827">
            <w:pPr>
              <w:rPr>
                <w:rFonts w:eastAsia="GulimChe"/>
                <w:kern w:val="2"/>
                <w:sz w:val="22"/>
                <w:szCs w:val="22"/>
              </w:rPr>
            </w:pPr>
          </w:p>
        </w:tc>
        <w:tc>
          <w:tcPr>
            <w:tcW w:w="257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205" w:rsidRPr="00942B2E" w:rsidRDefault="00ED1205" w:rsidP="00A60AD6">
            <w:pPr>
              <w:jc w:val="center"/>
              <w:rPr>
                <w:rFonts w:eastAsia="GulimChe"/>
                <w:bCs/>
                <w:color w:val="000000"/>
                <w:sz w:val="22"/>
                <w:szCs w:val="22"/>
              </w:rPr>
            </w:pPr>
          </w:p>
        </w:tc>
        <w:tc>
          <w:tcPr>
            <w:tcW w:w="449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205" w:rsidRPr="00942B2E" w:rsidRDefault="00ED1205" w:rsidP="00F12827">
            <w:pPr>
              <w:rPr>
                <w:rFonts w:eastAsia="GulimChe"/>
                <w:kern w:val="2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18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ED1205" w:rsidRPr="00942B2E" w:rsidRDefault="00ED1205" w:rsidP="00F12827">
            <w:pPr>
              <w:jc w:val="both"/>
              <w:rPr>
                <w:rFonts w:eastAsia="GulimChe"/>
                <w:sz w:val="22"/>
                <w:szCs w:val="22"/>
              </w:rPr>
            </w:pPr>
          </w:p>
        </w:tc>
      </w:tr>
      <w:tr w:rsidR="00F12827" w:rsidRPr="00942B2E" w:rsidTr="00942B2E">
        <w:trPr>
          <w:trHeight w:val="258"/>
        </w:trPr>
        <w:tc>
          <w:tcPr>
            <w:tcW w:w="270" w:type="pct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F12827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월</w:t>
            </w:r>
          </w:p>
          <w:p w:rsidR="00A34A4C" w:rsidRPr="00942B2E" w:rsidRDefault="00A34A4C" w:rsidP="00F12827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요</w:t>
            </w:r>
          </w:p>
          <w:p w:rsidR="00A34A4C" w:rsidRPr="00942B2E" w:rsidRDefault="00A34A4C" w:rsidP="00F12827">
            <w:pPr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일</w:t>
            </w:r>
          </w:p>
          <w:p w:rsidR="00A34A4C" w:rsidRPr="00942B2E" w:rsidRDefault="00A34A4C" w:rsidP="00F12827">
            <w:pPr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Mon</w:t>
            </w:r>
          </w:p>
          <w:p w:rsidR="00A34A4C" w:rsidRPr="00942B2E" w:rsidRDefault="00A34A4C" w:rsidP="00F12827">
            <w:pPr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day</w:t>
            </w:r>
          </w:p>
        </w:tc>
        <w:tc>
          <w:tcPr>
            <w:tcW w:w="639" w:type="pct"/>
            <w:tcBorders>
              <w:top w:val="single" w:sz="24" w:space="0" w:color="auto"/>
              <w:left w:val="single" w:sz="12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F12827">
            <w:pPr>
              <w:widowControl/>
              <w:overflowPunct/>
              <w:autoSpaceDE/>
              <w:autoSpaceDN/>
              <w:adjustRightInd/>
              <w:ind w:left="196" w:hanging="196"/>
              <w:jc w:val="both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469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F12827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76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F12827">
            <w:pPr>
              <w:jc w:val="both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257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A60AD6">
            <w:pPr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449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F12827">
            <w:pPr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24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A34A4C" w:rsidRPr="00942B2E" w:rsidRDefault="00A34A4C" w:rsidP="00F12827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</w:tr>
      <w:tr w:rsidR="00F12827" w:rsidRPr="00942B2E" w:rsidTr="00942B2E">
        <w:trPr>
          <w:trHeight w:val="389"/>
        </w:trPr>
        <w:tc>
          <w:tcPr>
            <w:tcW w:w="27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F12827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39" w:type="pc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F12827">
            <w:pPr>
              <w:widowControl/>
              <w:overflowPunct/>
              <w:autoSpaceDE/>
              <w:autoSpaceDN/>
              <w:adjustRightInd/>
              <w:ind w:left="196" w:hanging="196"/>
              <w:jc w:val="both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4:30-5:20pm</w:t>
            </w:r>
          </w:p>
        </w:tc>
        <w:tc>
          <w:tcPr>
            <w:tcW w:w="469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617D" w:rsidRPr="00942B2E" w:rsidRDefault="0084617D" w:rsidP="005E51D3">
            <w:pPr>
              <w:jc w:val="both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PTE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4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01</w:t>
            </w:r>
            <w:r w:rsidRPr="00942B2E">
              <w:rPr>
                <w:rFonts w:eastAsia="GulimChe"/>
                <w:color w:val="000000"/>
                <w:sz w:val="22"/>
                <w:szCs w:val="22"/>
              </w:rPr>
              <w:t>-6</w:t>
            </w:r>
          </w:p>
          <w:p w:rsidR="00A34A4C" w:rsidRPr="00942B2E" w:rsidRDefault="00A34A4C" w:rsidP="005E51D3">
            <w:pPr>
              <w:jc w:val="both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PT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E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50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1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-6</w:t>
            </w:r>
          </w:p>
        </w:tc>
        <w:tc>
          <w:tcPr>
            <w:tcW w:w="2576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5E51D3">
            <w:pPr>
              <w:widowControl/>
              <w:overflowPunct/>
              <w:autoSpaceDE/>
              <w:adjustRightInd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Ministry Formation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I-VI (English Track, 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Only first Mondays of the months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7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A34A4C" w:rsidP="00A60AD6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49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A4C" w:rsidRPr="00942B2E" w:rsidRDefault="00B65EA5" w:rsidP="00F12827">
            <w:pPr>
              <w:widowControl/>
              <w:overflowPunct/>
              <w:autoSpaceDE/>
              <w:adjustRightInd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James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Cho</w:t>
            </w:r>
          </w:p>
        </w:tc>
        <w:tc>
          <w:tcPr>
            <w:tcW w:w="340" w:type="pct"/>
            <w:tcBorders>
              <w:top w:val="single" w:sz="12" w:space="0" w:color="auto"/>
              <w:right w:val="single" w:sz="24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A34A4C" w:rsidRPr="00942B2E" w:rsidRDefault="00A34A4C" w:rsidP="00F12827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317</w:t>
            </w:r>
          </w:p>
        </w:tc>
      </w:tr>
      <w:tr w:rsidR="005E51D3" w:rsidRPr="00942B2E" w:rsidTr="00942B2E">
        <w:trPr>
          <w:trHeight w:val="389"/>
        </w:trPr>
        <w:tc>
          <w:tcPr>
            <w:tcW w:w="27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39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utoSpaceDN/>
              <w:adjustRightInd/>
              <w:ind w:left="196" w:hanging="196"/>
              <w:jc w:val="both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5:30-8:00pm</w:t>
            </w:r>
          </w:p>
        </w:tc>
        <w:tc>
          <w:tcPr>
            <w:tcW w:w="469" w:type="pct"/>
            <w:tcBorders>
              <w:bottom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hideMark/>
          </w:tcPr>
          <w:p w:rsidR="005E51D3" w:rsidRPr="00942B2E" w:rsidRDefault="005E51D3" w:rsidP="00270436">
            <w:pPr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/>
                <w:sz w:val="22"/>
                <w:szCs w:val="22"/>
              </w:rPr>
              <w:t>CO</w:t>
            </w:r>
            <w:r w:rsidRPr="00942B2E">
              <w:rPr>
                <w:rFonts w:eastAsia="GulimChe" w:hint="eastAsia"/>
                <w:sz w:val="22"/>
                <w:szCs w:val="22"/>
              </w:rPr>
              <w:t>E</w:t>
            </w:r>
            <w:r w:rsidRPr="00942B2E">
              <w:rPr>
                <w:rFonts w:eastAsia="GulimChe"/>
                <w:sz w:val="22"/>
                <w:szCs w:val="22"/>
              </w:rPr>
              <w:t>213</w:t>
            </w:r>
            <w:r w:rsidRPr="00942B2E">
              <w:rPr>
                <w:rFonts w:eastAsia="GulimChe" w:hint="eastAsia"/>
                <w:sz w:val="22"/>
                <w:szCs w:val="22"/>
              </w:rPr>
              <w:t xml:space="preserve"> COE513</w:t>
            </w:r>
          </w:p>
        </w:tc>
        <w:tc>
          <w:tcPr>
            <w:tcW w:w="2576" w:type="pct"/>
            <w:tcBorders>
              <w:bottom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270436">
            <w:pPr>
              <w:jc w:val="both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/>
                <w:sz w:val="22"/>
                <w:szCs w:val="22"/>
              </w:rPr>
              <w:t>Intro. to Psychology</w:t>
            </w:r>
            <w:r w:rsidRPr="00942B2E">
              <w:rPr>
                <w:rFonts w:eastAsia="GulimChe" w:hint="eastAsia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English Track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, </w:t>
            </w: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BA, MA, MDiv)</w:t>
            </w:r>
          </w:p>
        </w:tc>
        <w:tc>
          <w:tcPr>
            <w:tcW w:w="257" w:type="pct"/>
            <w:tcBorders>
              <w:bottom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A60AD6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3</w:t>
            </w:r>
          </w:p>
        </w:tc>
        <w:tc>
          <w:tcPr>
            <w:tcW w:w="449" w:type="pct"/>
            <w:tcBorders>
              <w:bottom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djustRightInd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Jan Prell</w:t>
            </w:r>
          </w:p>
        </w:tc>
        <w:tc>
          <w:tcPr>
            <w:tcW w:w="340" w:type="pct"/>
            <w:tcBorders>
              <w:bottom w:val="single" w:sz="12" w:space="0" w:color="auto"/>
              <w:right w:val="single" w:sz="24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5E51D3" w:rsidRPr="00942B2E" w:rsidRDefault="005E51D3" w:rsidP="00F12827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318</w:t>
            </w:r>
          </w:p>
        </w:tc>
      </w:tr>
      <w:tr w:rsidR="004B36CB" w:rsidRPr="00942B2E" w:rsidTr="00942B2E">
        <w:trPr>
          <w:trHeight w:val="389"/>
        </w:trPr>
        <w:tc>
          <w:tcPr>
            <w:tcW w:w="27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39" w:type="pc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  <w:hideMark/>
          </w:tcPr>
          <w:p w:rsidR="004B36CB" w:rsidRPr="00942B2E" w:rsidRDefault="004B36CB" w:rsidP="00F12827">
            <w:pPr>
              <w:ind w:left="196" w:hanging="196"/>
              <w:jc w:val="both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8:30-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11: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0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0</w:t>
            </w:r>
            <w:r w:rsidRPr="00942B2E">
              <w:rPr>
                <w:rFonts w:eastAsia="GulimChe" w:hint="eastAsia"/>
                <w:sz w:val="22"/>
                <w:szCs w:val="22"/>
              </w:rPr>
              <w:t>pm</w:t>
            </w:r>
          </w:p>
        </w:tc>
        <w:tc>
          <w:tcPr>
            <w:tcW w:w="469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5E51D3">
            <w:pPr>
              <w:jc w:val="both"/>
              <w:rPr>
                <w:rFonts w:eastAsia="GulimChe" w:cs="Gulim"/>
                <w:sz w:val="22"/>
                <w:szCs w:val="22"/>
              </w:rPr>
            </w:pPr>
            <w:r w:rsidRPr="00942B2E">
              <w:rPr>
                <w:rFonts w:eastAsia="GulimChe" w:cs="Gulim"/>
                <w:sz w:val="22"/>
                <w:szCs w:val="22"/>
              </w:rPr>
              <w:t xml:space="preserve">STE123 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STE523</w:t>
            </w:r>
          </w:p>
        </w:tc>
        <w:tc>
          <w:tcPr>
            <w:tcW w:w="2576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5E51D3">
            <w:pPr>
              <w:jc w:val="both"/>
              <w:rPr>
                <w:rFonts w:eastAsia="GulimChe" w:cs="Gulim"/>
                <w:sz w:val="22"/>
                <w:szCs w:val="22"/>
              </w:rPr>
            </w:pPr>
            <w:r w:rsidRPr="00942B2E">
              <w:rPr>
                <w:rFonts w:eastAsia="GulimChe" w:cs="Gulim"/>
                <w:sz w:val="22"/>
                <w:szCs w:val="22"/>
              </w:rPr>
              <w:t>Systematic Theology II (English Track)</w:t>
            </w:r>
          </w:p>
        </w:tc>
        <w:tc>
          <w:tcPr>
            <w:tcW w:w="257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A60AD6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3</w:t>
            </w:r>
          </w:p>
        </w:tc>
        <w:tc>
          <w:tcPr>
            <w:tcW w:w="449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270436">
            <w:pPr>
              <w:widowControl/>
              <w:overflowPunct/>
              <w:autoSpaceDE/>
              <w:autoSpaceDN/>
              <w:adjustRightInd/>
              <w:snapToGrid/>
              <w:rPr>
                <w:rFonts w:eastAsia="GulimChe" w:cstheme="minorBidi"/>
                <w:kern w:val="2"/>
                <w:sz w:val="22"/>
                <w:szCs w:val="22"/>
              </w:rPr>
            </w:pPr>
            <w:r w:rsidRPr="00942B2E">
              <w:rPr>
                <w:rFonts w:eastAsia="GulimChe" w:cstheme="minorBidi"/>
                <w:kern w:val="2"/>
                <w:sz w:val="22"/>
                <w:szCs w:val="22"/>
              </w:rPr>
              <w:t xml:space="preserve">James </w:t>
            </w:r>
            <w:r w:rsidRPr="00942B2E">
              <w:rPr>
                <w:rFonts w:eastAsia="GulimChe" w:cstheme="minorBidi" w:hint="eastAsia"/>
                <w:kern w:val="2"/>
                <w:sz w:val="22"/>
                <w:szCs w:val="22"/>
              </w:rPr>
              <w:t>Cho</w:t>
            </w:r>
          </w:p>
        </w:tc>
        <w:tc>
          <w:tcPr>
            <w:tcW w:w="340" w:type="pct"/>
            <w:tcBorders>
              <w:top w:val="single" w:sz="12" w:space="0" w:color="auto"/>
              <w:right w:val="single" w:sz="24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4B36CB" w:rsidRPr="00942B2E" w:rsidRDefault="004B36CB" w:rsidP="00F12827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318</w:t>
            </w:r>
          </w:p>
        </w:tc>
      </w:tr>
      <w:tr w:rsidR="004B36CB" w:rsidRPr="00942B2E" w:rsidTr="00942B2E">
        <w:trPr>
          <w:trHeight w:val="389"/>
        </w:trPr>
        <w:tc>
          <w:tcPr>
            <w:tcW w:w="27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39" w:type="pct"/>
            <w:tcBorders>
              <w:left w:val="single" w:sz="12" w:space="0" w:color="auto"/>
            </w:tcBorders>
            <w:shd w:val="clear" w:color="auto" w:fill="FFFFFF" w:themeFill="background1"/>
            <w:tcMar>
              <w:left w:w="29" w:type="dxa"/>
            </w:tcMar>
            <w:vAlign w:val="center"/>
            <w:hideMark/>
          </w:tcPr>
          <w:p w:rsidR="004B36CB" w:rsidRPr="00942B2E" w:rsidRDefault="004B36CB" w:rsidP="00F12827">
            <w:pPr>
              <w:ind w:left="196" w:hanging="196"/>
              <w:jc w:val="both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8:30-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11: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0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0</w:t>
            </w:r>
            <w:r w:rsidRPr="00942B2E">
              <w:rPr>
                <w:rFonts w:eastAsia="GulimChe" w:hint="eastAsia"/>
                <w:sz w:val="22"/>
                <w:szCs w:val="22"/>
              </w:rPr>
              <w:t>pm</w:t>
            </w:r>
          </w:p>
        </w:tc>
        <w:tc>
          <w:tcPr>
            <w:tcW w:w="469" w:type="pct"/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2576" w:type="pct"/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rPr>
                <w:rFonts w:eastAsia="GulimChe"/>
                <w:sz w:val="22"/>
                <w:szCs w:val="22"/>
                <w:highlight w:val="yellow"/>
              </w:rPr>
            </w:pPr>
          </w:p>
        </w:tc>
        <w:tc>
          <w:tcPr>
            <w:tcW w:w="257" w:type="pct"/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A60AD6">
            <w:pPr>
              <w:ind w:left="59"/>
              <w:jc w:val="center"/>
              <w:rPr>
                <w:rFonts w:eastAsia="GulimChe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49" w:type="pct"/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ind w:left="59"/>
              <w:rPr>
                <w:rFonts w:eastAsia="GulimChe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40" w:type="pct"/>
            <w:tcBorders>
              <w:right w:val="single" w:sz="24" w:space="0" w:color="auto"/>
            </w:tcBorders>
            <w:shd w:val="clear" w:color="auto" w:fill="FFFFFF" w:themeFill="background1"/>
            <w:tcMar>
              <w:left w:w="29" w:type="dxa"/>
            </w:tcMar>
            <w:vAlign w:val="center"/>
          </w:tcPr>
          <w:p w:rsidR="004B36CB" w:rsidRPr="00942B2E" w:rsidRDefault="004B36CB" w:rsidP="00F12827">
            <w:pPr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304</w:t>
            </w:r>
          </w:p>
        </w:tc>
      </w:tr>
      <w:tr w:rsidR="004B36CB" w:rsidRPr="00942B2E" w:rsidTr="00942B2E">
        <w:trPr>
          <w:trHeight w:val="198"/>
        </w:trPr>
        <w:tc>
          <w:tcPr>
            <w:tcW w:w="270" w:type="pct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화</w:t>
            </w:r>
          </w:p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요</w:t>
            </w:r>
          </w:p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일</w:t>
            </w:r>
          </w:p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Tues</w:t>
            </w:r>
          </w:p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day</w:t>
            </w:r>
          </w:p>
        </w:tc>
        <w:tc>
          <w:tcPr>
            <w:tcW w:w="639" w:type="pct"/>
            <w:tcBorders>
              <w:top w:val="single" w:sz="24" w:space="0" w:color="auto"/>
              <w:left w:val="single" w:sz="12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ind w:left="196" w:hanging="196"/>
              <w:jc w:val="both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4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: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5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0-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7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: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10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pm</w:t>
            </w:r>
          </w:p>
        </w:tc>
        <w:tc>
          <w:tcPr>
            <w:tcW w:w="469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2576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jc w:val="both"/>
              <w:rPr>
                <w:rFonts w:eastAsia="GulimChe" w:cs="Gulim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257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A60AD6">
            <w:pPr>
              <w:jc w:val="center"/>
              <w:rPr>
                <w:rFonts w:eastAsia="GulimChe" w:cs="Gulim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49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rPr>
                <w:rFonts w:eastAsia="GulimChe" w:cs="Gulim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40" w:type="pct"/>
            <w:tcBorders>
              <w:top w:val="single" w:sz="24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4B36CB" w:rsidRPr="00942B2E" w:rsidRDefault="004B36CB" w:rsidP="00F12827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317</w:t>
            </w:r>
          </w:p>
        </w:tc>
      </w:tr>
      <w:tr w:rsidR="004B36CB" w:rsidRPr="00942B2E" w:rsidTr="00942B2E">
        <w:trPr>
          <w:trHeight w:val="389"/>
        </w:trPr>
        <w:tc>
          <w:tcPr>
            <w:tcW w:w="27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39" w:type="pct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ind w:left="196" w:hanging="196"/>
              <w:jc w:val="both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4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: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5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0-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7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:</w:t>
            </w:r>
            <w:r w:rsidRPr="00942B2E">
              <w:rPr>
                <w:rFonts w:eastAsia="GulimChe" w:hint="eastAsia"/>
                <w:kern w:val="2"/>
                <w:sz w:val="22"/>
                <w:szCs w:val="22"/>
              </w:rPr>
              <w:t>10</w:t>
            </w:r>
            <w:r w:rsidRPr="00942B2E">
              <w:rPr>
                <w:rFonts w:eastAsia="GulimChe"/>
                <w:kern w:val="2"/>
                <w:sz w:val="22"/>
                <w:szCs w:val="22"/>
              </w:rPr>
              <w:t>pm</w:t>
            </w:r>
          </w:p>
        </w:tc>
        <w:tc>
          <w:tcPr>
            <w:tcW w:w="469" w:type="pct"/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270436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MTE303</w:t>
            </w:r>
          </w:p>
          <w:p w:rsidR="004B36CB" w:rsidRPr="00942B2E" w:rsidRDefault="004B36CB" w:rsidP="00270436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MTE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51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76" w:type="pct"/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270436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Introduction to Missions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(</w:t>
            </w:r>
            <w:r w:rsidRPr="00942B2E">
              <w:rPr>
                <w:rFonts w:eastAsia="GulimChe" w:cs="Gulim"/>
                <w:color w:val="000000"/>
                <w:kern w:val="2"/>
                <w:sz w:val="22"/>
                <w:szCs w:val="22"/>
              </w:rPr>
              <w:t>English Track</w:t>
            </w: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)</w:t>
            </w:r>
          </w:p>
        </w:tc>
        <w:tc>
          <w:tcPr>
            <w:tcW w:w="257" w:type="pct"/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A60AD6">
            <w:pPr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/>
                <w:sz w:val="22"/>
                <w:szCs w:val="22"/>
              </w:rPr>
              <w:t>3</w:t>
            </w:r>
          </w:p>
        </w:tc>
        <w:tc>
          <w:tcPr>
            <w:tcW w:w="449" w:type="pct"/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/>
                <w:sz w:val="22"/>
                <w:szCs w:val="22"/>
              </w:rPr>
              <w:t>Esther Park</w:t>
            </w:r>
          </w:p>
        </w:tc>
        <w:tc>
          <w:tcPr>
            <w:tcW w:w="340" w:type="pct"/>
            <w:tcBorders>
              <w:right w:val="single" w:sz="24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4B36CB" w:rsidRPr="00942B2E" w:rsidRDefault="004B36CB" w:rsidP="00F12827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318</w:t>
            </w:r>
          </w:p>
        </w:tc>
      </w:tr>
      <w:tr w:rsidR="004B36CB" w:rsidRPr="00942B2E" w:rsidTr="00942B2E">
        <w:trPr>
          <w:trHeight w:val="389"/>
        </w:trPr>
        <w:tc>
          <w:tcPr>
            <w:tcW w:w="27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39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ind w:left="196" w:hanging="196"/>
              <w:jc w:val="both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7:10-8:00pm</w:t>
            </w:r>
          </w:p>
        </w:tc>
        <w:tc>
          <w:tcPr>
            <w:tcW w:w="469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76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</w:tcPr>
          <w:p w:rsidR="004B36CB" w:rsidRPr="00942B2E" w:rsidRDefault="004B36CB" w:rsidP="00F12827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University Chapel </w:t>
            </w:r>
          </w:p>
        </w:tc>
        <w:tc>
          <w:tcPr>
            <w:tcW w:w="257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bottom w:w="0" w:type="dxa"/>
              <w:right w:w="0" w:type="dxa"/>
            </w:tcMar>
            <w:vAlign w:val="center"/>
          </w:tcPr>
          <w:p w:rsidR="004B36CB" w:rsidRPr="00942B2E" w:rsidRDefault="004B36CB" w:rsidP="00A60AD6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49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bottom w:w="0" w:type="dxa"/>
              <w:right w:w="0" w:type="dxa"/>
            </w:tcMar>
            <w:vAlign w:val="center"/>
          </w:tcPr>
          <w:p w:rsidR="004B36CB" w:rsidRPr="00942B2E" w:rsidRDefault="004B36CB" w:rsidP="00F12827">
            <w:pPr>
              <w:widowControl/>
              <w:overflowPunct/>
              <w:autoSpaceDE/>
              <w:adjustRightInd/>
              <w:rPr>
                <w:rFonts w:eastAsia="GulimChe" w:cs="Gulim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40" w:type="pct"/>
            <w:tcBorders>
              <w:top w:val="single" w:sz="12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bottom w:w="0" w:type="dxa"/>
              <w:right w:w="0" w:type="dxa"/>
            </w:tcMar>
            <w:vAlign w:val="center"/>
          </w:tcPr>
          <w:p w:rsidR="004B36CB" w:rsidRPr="00942B2E" w:rsidRDefault="004B36CB" w:rsidP="00F12827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101</w:t>
            </w:r>
          </w:p>
        </w:tc>
      </w:tr>
      <w:tr w:rsidR="00270436" w:rsidRPr="00942B2E" w:rsidTr="00942B2E">
        <w:trPr>
          <w:trHeight w:val="389"/>
        </w:trPr>
        <w:tc>
          <w:tcPr>
            <w:tcW w:w="270" w:type="pct"/>
            <w:vMerge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270436" w:rsidRPr="00942B2E" w:rsidRDefault="00270436" w:rsidP="00F12827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39" w:type="pct"/>
            <w:tcBorders>
              <w:top w:val="single" w:sz="8" w:space="0" w:color="auto"/>
              <w:left w:val="single" w:sz="12" w:space="0" w:color="auto"/>
              <w:bottom w:val="single" w:sz="24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  <w:hideMark/>
          </w:tcPr>
          <w:p w:rsidR="00270436" w:rsidRPr="00942B2E" w:rsidRDefault="00270436" w:rsidP="00F12827">
            <w:pPr>
              <w:ind w:left="152" w:hanging="152"/>
              <w:jc w:val="both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8:30-11:00pm</w:t>
            </w:r>
          </w:p>
        </w:tc>
        <w:tc>
          <w:tcPr>
            <w:tcW w:w="469" w:type="pct"/>
            <w:tcBorders>
              <w:top w:val="single" w:sz="8" w:space="0" w:color="auto"/>
              <w:bottom w:val="single" w:sz="24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270436" w:rsidRPr="00942B2E" w:rsidRDefault="00270436" w:rsidP="00270436">
            <w:pPr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/>
                <w:color w:val="000000"/>
                <w:sz w:val="22"/>
                <w:szCs w:val="22"/>
              </w:rPr>
              <w:t>GEE343 GEE543</w:t>
            </w:r>
          </w:p>
        </w:tc>
        <w:tc>
          <w:tcPr>
            <w:tcW w:w="2576" w:type="pct"/>
            <w:tcBorders>
              <w:top w:val="single" w:sz="8" w:space="0" w:color="auto"/>
              <w:bottom w:val="single" w:sz="24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270436" w:rsidRPr="00942B2E" w:rsidRDefault="00270436" w:rsidP="00270436">
            <w:pPr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/>
                <w:color w:val="000000"/>
                <w:sz w:val="22"/>
                <w:szCs w:val="22"/>
              </w:rPr>
              <w:t xml:space="preserve">Public Speaking </w:t>
            </w:r>
          </w:p>
        </w:tc>
        <w:tc>
          <w:tcPr>
            <w:tcW w:w="257" w:type="pct"/>
            <w:tcBorders>
              <w:top w:val="single" w:sz="8" w:space="0" w:color="auto"/>
              <w:bottom w:val="single" w:sz="24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270436" w:rsidRPr="00942B2E" w:rsidRDefault="00270436" w:rsidP="00A60AD6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kern w:val="2"/>
                <w:sz w:val="22"/>
                <w:szCs w:val="22"/>
              </w:rPr>
              <w:t>3</w:t>
            </w:r>
          </w:p>
        </w:tc>
        <w:tc>
          <w:tcPr>
            <w:tcW w:w="449" w:type="pct"/>
            <w:tcBorders>
              <w:top w:val="single" w:sz="8" w:space="0" w:color="auto"/>
              <w:bottom w:val="single" w:sz="24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270436" w:rsidRPr="00942B2E" w:rsidRDefault="00270436" w:rsidP="00F12827">
            <w:pPr>
              <w:widowControl/>
              <w:overflowPunct/>
              <w:autoSpaceDE/>
              <w:autoSpaceDN/>
              <w:adjustRightInd/>
              <w:snapToGrid/>
              <w:rPr>
                <w:rFonts w:eastAsia="GulimChe" w:cstheme="minorBidi"/>
                <w:kern w:val="2"/>
                <w:sz w:val="22"/>
                <w:szCs w:val="22"/>
              </w:rPr>
            </w:pPr>
            <w:r w:rsidRPr="00942B2E">
              <w:rPr>
                <w:rFonts w:eastAsia="GulimChe" w:cstheme="minorBidi"/>
                <w:kern w:val="2"/>
                <w:sz w:val="22"/>
                <w:szCs w:val="22"/>
              </w:rPr>
              <w:t xml:space="preserve">James </w:t>
            </w:r>
            <w:r w:rsidRPr="00942B2E">
              <w:rPr>
                <w:rFonts w:eastAsia="GulimChe" w:cstheme="minorBidi" w:hint="eastAsia"/>
                <w:kern w:val="2"/>
                <w:sz w:val="22"/>
                <w:szCs w:val="22"/>
              </w:rPr>
              <w:t>Cho</w:t>
            </w:r>
          </w:p>
        </w:tc>
        <w:tc>
          <w:tcPr>
            <w:tcW w:w="340" w:type="pct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270436" w:rsidRPr="00942B2E" w:rsidRDefault="00270436" w:rsidP="00F12827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318</w:t>
            </w:r>
          </w:p>
        </w:tc>
      </w:tr>
      <w:tr w:rsidR="004B36CB" w:rsidRPr="00942B2E" w:rsidTr="00942B2E">
        <w:trPr>
          <w:trHeight w:val="389"/>
        </w:trPr>
        <w:tc>
          <w:tcPr>
            <w:tcW w:w="270" w:type="pct"/>
            <w:vMerge w:val="restart"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4B36CB" w:rsidRPr="00942B2E" w:rsidRDefault="004B36CB" w:rsidP="00F12827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수</w:t>
            </w:r>
          </w:p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Wed</w:t>
            </w:r>
          </w:p>
        </w:tc>
        <w:tc>
          <w:tcPr>
            <w:tcW w:w="639" w:type="pct"/>
            <w:tcBorders>
              <w:top w:val="single" w:sz="8" w:space="0" w:color="auto"/>
              <w:left w:val="single" w:sz="12" w:space="0" w:color="auto"/>
              <w:bottom w:val="single" w:sz="18" w:space="0" w:color="auto"/>
            </w:tcBorders>
            <w:shd w:val="clear" w:color="auto" w:fill="FFFFFF" w:themeFill="background1"/>
            <w:tcMar>
              <w:left w:w="29" w:type="dxa"/>
            </w:tcMar>
            <w:vAlign w:val="center"/>
            <w:hideMark/>
          </w:tcPr>
          <w:p w:rsidR="004B36CB" w:rsidRPr="00942B2E" w:rsidRDefault="004B36CB" w:rsidP="00195142">
            <w:pPr>
              <w:ind w:left="196" w:hanging="196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11:30am-2:00</w:t>
            </w:r>
          </w:p>
        </w:tc>
        <w:tc>
          <w:tcPr>
            <w:tcW w:w="469" w:type="pct"/>
            <w:tcBorders>
              <w:top w:val="single" w:sz="8" w:space="0" w:color="auto"/>
              <w:bottom w:val="single" w:sz="1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76" w:type="pct"/>
            <w:tcBorders>
              <w:top w:val="single" w:sz="8" w:space="0" w:color="auto"/>
              <w:bottom w:val="single" w:sz="1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7" w:type="pct"/>
            <w:tcBorders>
              <w:top w:val="single" w:sz="8" w:space="0" w:color="auto"/>
              <w:bottom w:val="single" w:sz="1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A60AD6">
            <w:pPr>
              <w:widowControl/>
              <w:overflowPunct/>
              <w:autoSpaceDE/>
              <w:autoSpaceDN/>
              <w:adjustRightInd/>
              <w:ind w:left="59"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449" w:type="pct"/>
            <w:tcBorders>
              <w:top w:val="single" w:sz="8" w:space="0" w:color="auto"/>
              <w:bottom w:val="single" w:sz="1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18" w:space="0" w:color="auto"/>
              <w:right w:val="single" w:sz="24" w:space="0" w:color="auto"/>
            </w:tcBorders>
            <w:shd w:val="clear" w:color="auto" w:fill="FFFFFF" w:themeFill="background1"/>
            <w:tcMar>
              <w:left w:w="29" w:type="dxa"/>
            </w:tcMar>
            <w:vAlign w:val="center"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jc w:val="both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GL2</w:t>
            </w:r>
          </w:p>
        </w:tc>
      </w:tr>
      <w:tr w:rsidR="004B36CB" w:rsidRPr="00942B2E" w:rsidTr="00942B2E">
        <w:trPr>
          <w:trHeight w:val="389"/>
        </w:trPr>
        <w:tc>
          <w:tcPr>
            <w:tcW w:w="27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39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 w:themeFill="background1"/>
            <w:tcMar>
              <w:left w:w="29" w:type="dxa"/>
            </w:tcMar>
            <w:vAlign w:val="center"/>
            <w:hideMark/>
          </w:tcPr>
          <w:p w:rsidR="004B36CB" w:rsidRPr="00942B2E" w:rsidRDefault="004B36CB" w:rsidP="00F84917">
            <w:pPr>
              <w:ind w:left="196" w:hanging="196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9</w:t>
            </w:r>
            <w:r w:rsidRPr="00942B2E">
              <w:rPr>
                <w:rFonts w:eastAsia="GulimChe"/>
                <w:color w:val="000000"/>
                <w:sz w:val="22"/>
                <w:szCs w:val="22"/>
              </w:rPr>
              <w:t>:30am-1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2</w:t>
            </w:r>
            <w:r w:rsidRPr="00942B2E">
              <w:rPr>
                <w:rFonts w:eastAsia="GulimChe"/>
                <w:color w:val="000000"/>
                <w:sz w:val="22"/>
                <w:szCs w:val="22"/>
              </w:rPr>
              <w:t>: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0</w:t>
            </w:r>
            <w:r w:rsidRPr="00942B2E">
              <w:rPr>
                <w:rFonts w:eastAsia="GulimChe"/>
                <w:color w:val="000000"/>
                <w:sz w:val="22"/>
                <w:szCs w:val="22"/>
              </w:rPr>
              <w:t>0</w:t>
            </w:r>
          </w:p>
          <w:p w:rsidR="004B36CB" w:rsidRPr="00942B2E" w:rsidRDefault="004B36CB" w:rsidP="00F12827">
            <w:pPr>
              <w:ind w:left="152" w:hanging="152"/>
              <w:jc w:val="both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7</w:t>
            </w:r>
            <w:r w:rsidRPr="00942B2E">
              <w:rPr>
                <w:rFonts w:eastAsia="GulimChe"/>
                <w:color w:val="000000"/>
                <w:sz w:val="22"/>
                <w:szCs w:val="22"/>
              </w:rPr>
              <w:t>:30-1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0</w:t>
            </w:r>
            <w:r w:rsidRPr="00942B2E">
              <w:rPr>
                <w:rFonts w:eastAsia="GulimChe"/>
                <w:color w:val="000000"/>
                <w:sz w:val="22"/>
                <w:szCs w:val="22"/>
              </w:rPr>
              <w:t>: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0</w:t>
            </w:r>
            <w:r w:rsidRPr="00942B2E">
              <w:rPr>
                <w:rFonts w:eastAsia="GulimChe"/>
                <w:color w:val="000000"/>
                <w:sz w:val="22"/>
                <w:szCs w:val="22"/>
              </w:rPr>
              <w:t>0pm</w:t>
            </w:r>
          </w:p>
        </w:tc>
        <w:tc>
          <w:tcPr>
            <w:tcW w:w="46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5E51D3">
            <w:pPr>
              <w:jc w:val="both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CM15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 xml:space="preserve">-4 </w:t>
            </w:r>
            <w:r w:rsidRPr="00942B2E">
              <w:rPr>
                <w:rFonts w:eastAsia="GulimChe"/>
                <w:color w:val="000000"/>
                <w:sz w:val="22"/>
                <w:szCs w:val="22"/>
              </w:rPr>
              <w:t>CM64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3-4</w:t>
            </w:r>
          </w:p>
        </w:tc>
        <w:tc>
          <w:tcPr>
            <w:tcW w:w="25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/>
                <w:color w:val="000000"/>
                <w:sz w:val="22"/>
                <w:szCs w:val="22"/>
              </w:rPr>
              <w:t xml:space="preserve">Guitar 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 xml:space="preserve">I-II 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기타연주법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I-II (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음악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 xml:space="preserve">, 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선택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7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A60AD6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snapToGrid/>
              <w:rPr>
                <w:rFonts w:eastAsia="GulimChe" w:cstheme="minorBidi"/>
                <w:kern w:val="2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제리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황</w:t>
            </w:r>
          </w:p>
        </w:tc>
        <w:tc>
          <w:tcPr>
            <w:tcW w:w="340" w:type="pct"/>
            <w:tcBorders>
              <w:top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FFFFFF" w:themeFill="background1"/>
            <w:tcMar>
              <w:left w:w="29" w:type="dxa"/>
            </w:tcMar>
            <w:vAlign w:val="center"/>
          </w:tcPr>
          <w:p w:rsidR="004B36CB" w:rsidRPr="00942B2E" w:rsidRDefault="004B36CB" w:rsidP="00F12827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304</w:t>
            </w:r>
          </w:p>
        </w:tc>
      </w:tr>
      <w:tr w:rsidR="004B36CB" w:rsidRPr="00942B2E" w:rsidTr="00942B2E">
        <w:trPr>
          <w:trHeight w:val="389"/>
        </w:trPr>
        <w:tc>
          <w:tcPr>
            <w:tcW w:w="270" w:type="pct"/>
            <w:vMerge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39" w:type="pct"/>
            <w:tcBorders>
              <w:top w:val="single" w:sz="18" w:space="0" w:color="auto"/>
              <w:left w:val="single" w:sz="12" w:space="0" w:color="auto"/>
              <w:bottom w:val="single" w:sz="24" w:space="0" w:color="auto"/>
            </w:tcBorders>
            <w:shd w:val="clear" w:color="auto" w:fill="FFFFFF" w:themeFill="background1"/>
            <w:tcMar>
              <w:left w:w="29" w:type="dxa"/>
            </w:tcMar>
            <w:vAlign w:val="center"/>
            <w:hideMark/>
          </w:tcPr>
          <w:p w:rsidR="004B36CB" w:rsidRPr="00942B2E" w:rsidRDefault="004B36CB" w:rsidP="00F12827">
            <w:pPr>
              <w:ind w:left="152" w:hanging="152"/>
              <w:jc w:val="both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7</w:t>
            </w:r>
            <w:r w:rsidRPr="00942B2E">
              <w:rPr>
                <w:rFonts w:eastAsia="GulimChe"/>
                <w:color w:val="000000"/>
                <w:sz w:val="22"/>
                <w:szCs w:val="22"/>
              </w:rPr>
              <w:t>:30-1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0</w:t>
            </w:r>
            <w:r w:rsidRPr="00942B2E">
              <w:rPr>
                <w:rFonts w:eastAsia="GulimChe"/>
                <w:color w:val="000000"/>
                <w:sz w:val="22"/>
                <w:szCs w:val="22"/>
              </w:rPr>
              <w:t>: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0</w:t>
            </w:r>
            <w:r w:rsidRPr="00942B2E">
              <w:rPr>
                <w:rFonts w:eastAsia="GulimChe"/>
                <w:color w:val="000000"/>
                <w:sz w:val="22"/>
                <w:szCs w:val="22"/>
              </w:rPr>
              <w:t>0pm</w:t>
            </w:r>
          </w:p>
        </w:tc>
        <w:tc>
          <w:tcPr>
            <w:tcW w:w="469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ind w:left="59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76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257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A60AD6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449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snapToGrid/>
              <w:rPr>
                <w:rFonts w:eastAsia="GulimChe" w:cstheme="minorBidi"/>
                <w:kern w:val="2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18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tcMar>
              <w:left w:w="29" w:type="dxa"/>
            </w:tcMar>
            <w:vAlign w:val="center"/>
          </w:tcPr>
          <w:p w:rsidR="004B36CB" w:rsidRPr="00942B2E" w:rsidRDefault="004B36CB" w:rsidP="00F12827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362</w:t>
            </w:r>
          </w:p>
        </w:tc>
      </w:tr>
      <w:tr w:rsidR="004B36CB" w:rsidRPr="00942B2E" w:rsidTr="00942B2E">
        <w:trPr>
          <w:trHeight w:val="389"/>
        </w:trPr>
        <w:tc>
          <w:tcPr>
            <w:tcW w:w="270" w:type="pct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목</w:t>
            </w:r>
          </w:p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요</w:t>
            </w:r>
          </w:p>
          <w:p w:rsidR="004B36CB" w:rsidRPr="00942B2E" w:rsidRDefault="004B36CB" w:rsidP="00F12827">
            <w:pPr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일</w:t>
            </w:r>
          </w:p>
          <w:p w:rsidR="004B36CB" w:rsidRPr="00942B2E" w:rsidRDefault="004B36CB" w:rsidP="00F12827">
            <w:pPr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Thurs</w:t>
            </w:r>
          </w:p>
          <w:p w:rsidR="004B36CB" w:rsidRPr="00942B2E" w:rsidRDefault="004B36CB" w:rsidP="00F12827">
            <w:pPr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day</w:t>
            </w:r>
          </w:p>
        </w:tc>
        <w:tc>
          <w:tcPr>
            <w:tcW w:w="639" w:type="pct"/>
            <w:tcBorders>
              <w:top w:val="single" w:sz="8" w:space="0" w:color="auto"/>
              <w:left w:val="single" w:sz="12" w:space="0" w:color="auto"/>
            </w:tcBorders>
            <w:shd w:val="clear" w:color="auto" w:fill="FFFFFF" w:themeFill="background1"/>
            <w:tcMar>
              <w:left w:w="29" w:type="dxa"/>
            </w:tcMar>
            <w:vAlign w:val="center"/>
            <w:hideMark/>
          </w:tcPr>
          <w:p w:rsidR="004B36CB" w:rsidRPr="00942B2E" w:rsidRDefault="004B36CB" w:rsidP="00F12827">
            <w:pPr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9:30am-12:00</w:t>
            </w:r>
          </w:p>
        </w:tc>
        <w:tc>
          <w:tcPr>
            <w:tcW w:w="469" w:type="pct"/>
            <w:tcBorders>
              <w:top w:val="single" w:sz="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76" w:type="pct"/>
            <w:tcBorders>
              <w:top w:val="single" w:sz="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257" w:type="pct"/>
            <w:tcBorders>
              <w:top w:val="single" w:sz="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A60AD6">
            <w:pPr>
              <w:widowControl/>
              <w:overflowPunct/>
              <w:autoSpaceDE/>
              <w:adjustRightInd/>
              <w:jc w:val="center"/>
              <w:rPr>
                <w:rFonts w:eastAsia="GulimChe"/>
                <w:kern w:val="2"/>
                <w:sz w:val="22"/>
                <w:szCs w:val="22"/>
              </w:rPr>
            </w:pPr>
          </w:p>
        </w:tc>
        <w:tc>
          <w:tcPr>
            <w:tcW w:w="449" w:type="pct"/>
            <w:tcBorders>
              <w:top w:val="single" w:sz="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B36CB" w:rsidRPr="00942B2E" w:rsidRDefault="004B36CB" w:rsidP="00F12827">
            <w:pPr>
              <w:widowControl/>
              <w:overflowPunct/>
              <w:autoSpaceDE/>
              <w:adjustRightInd/>
              <w:rPr>
                <w:rFonts w:eastAsia="GulimChe"/>
                <w:kern w:val="2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tcMar>
              <w:left w:w="29" w:type="dxa"/>
            </w:tcMar>
            <w:vAlign w:val="center"/>
          </w:tcPr>
          <w:p w:rsidR="004B36CB" w:rsidRPr="00942B2E" w:rsidRDefault="004B36CB" w:rsidP="00F12827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GL2</w:t>
            </w:r>
          </w:p>
        </w:tc>
      </w:tr>
      <w:tr w:rsidR="00270436" w:rsidRPr="00942B2E" w:rsidTr="00942B2E">
        <w:trPr>
          <w:trHeight w:val="389"/>
        </w:trPr>
        <w:tc>
          <w:tcPr>
            <w:tcW w:w="27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270436" w:rsidRPr="00942B2E" w:rsidRDefault="00270436" w:rsidP="00F12827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39" w:type="pc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270436" w:rsidRPr="00942B2E" w:rsidRDefault="00270436" w:rsidP="00F12827">
            <w:pPr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6:30-9:00pm</w:t>
            </w:r>
          </w:p>
        </w:tc>
        <w:tc>
          <w:tcPr>
            <w:tcW w:w="469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270436" w:rsidRPr="00942B2E" w:rsidRDefault="00270436" w:rsidP="00270436">
            <w:pPr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/>
                <w:color w:val="000000"/>
                <w:sz w:val="22"/>
                <w:szCs w:val="22"/>
              </w:rPr>
              <w:t xml:space="preserve">GEE163 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GEE</w:t>
            </w:r>
            <w:r w:rsidRPr="00942B2E">
              <w:rPr>
                <w:rFonts w:eastAsia="GulimChe"/>
                <w:color w:val="000000"/>
                <w:sz w:val="22"/>
                <w:szCs w:val="22"/>
              </w:rPr>
              <w:t>563</w:t>
            </w:r>
          </w:p>
        </w:tc>
        <w:tc>
          <w:tcPr>
            <w:tcW w:w="2576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270436" w:rsidRPr="00942B2E" w:rsidRDefault="00270436" w:rsidP="00270436">
            <w:pPr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/>
                <w:color w:val="000000"/>
                <w:sz w:val="22"/>
                <w:szCs w:val="22"/>
              </w:rPr>
              <w:t>Intro. to Philosophy</w:t>
            </w:r>
          </w:p>
        </w:tc>
        <w:tc>
          <w:tcPr>
            <w:tcW w:w="257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270436" w:rsidRPr="00942B2E" w:rsidRDefault="00270436" w:rsidP="00A60AD6">
            <w:pPr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/>
                <w:sz w:val="22"/>
                <w:szCs w:val="22"/>
              </w:rPr>
              <w:t>3</w:t>
            </w:r>
          </w:p>
        </w:tc>
        <w:tc>
          <w:tcPr>
            <w:tcW w:w="449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270436" w:rsidRPr="00942B2E" w:rsidRDefault="003370CB" w:rsidP="00270436">
            <w:pPr>
              <w:widowControl/>
              <w:overflowPunct/>
              <w:autoSpaceDE/>
              <w:adjustRightInd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Jan Prell</w:t>
            </w:r>
          </w:p>
        </w:tc>
        <w:tc>
          <w:tcPr>
            <w:tcW w:w="340" w:type="pct"/>
            <w:tcBorders>
              <w:top w:val="single" w:sz="12" w:space="0" w:color="auto"/>
              <w:right w:val="single" w:sz="24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270436" w:rsidRPr="00942B2E" w:rsidRDefault="00270436" w:rsidP="00F12827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318</w:t>
            </w:r>
          </w:p>
        </w:tc>
      </w:tr>
      <w:tr w:rsidR="005E51D3" w:rsidRPr="00942B2E" w:rsidTr="00942B2E">
        <w:trPr>
          <w:trHeight w:val="389"/>
        </w:trPr>
        <w:tc>
          <w:tcPr>
            <w:tcW w:w="27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39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/>
                <w:sz w:val="22"/>
                <w:szCs w:val="22"/>
              </w:rPr>
              <w:t>5:30-8:00pm</w:t>
            </w:r>
          </w:p>
        </w:tc>
        <w:tc>
          <w:tcPr>
            <w:tcW w:w="469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76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djustRightInd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257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A60AD6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449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djustRightInd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12" w:space="0" w:color="auto"/>
              <w:right w:val="single" w:sz="24" w:space="0" w:color="auto"/>
            </w:tcBorders>
            <w:shd w:val="clear" w:color="auto" w:fill="FFFFFF" w:themeFill="background1"/>
            <w:tcMar>
              <w:left w:w="29" w:type="dxa"/>
            </w:tcMar>
            <w:vAlign w:val="center"/>
          </w:tcPr>
          <w:p w:rsidR="005E51D3" w:rsidRPr="00942B2E" w:rsidRDefault="005E51D3" w:rsidP="00F12827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sz w:val="22"/>
                <w:szCs w:val="22"/>
              </w:rPr>
            </w:pPr>
          </w:p>
        </w:tc>
      </w:tr>
      <w:tr w:rsidR="005E51D3" w:rsidRPr="00942B2E" w:rsidTr="00942B2E">
        <w:trPr>
          <w:trHeight w:val="389"/>
        </w:trPr>
        <w:tc>
          <w:tcPr>
            <w:tcW w:w="27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39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84917">
            <w:pPr>
              <w:ind w:left="196" w:hanging="196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8:30-11:00pm</w:t>
            </w:r>
          </w:p>
        </w:tc>
        <w:tc>
          <w:tcPr>
            <w:tcW w:w="469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utoSpaceDN/>
              <w:adjustRightInd/>
              <w:ind w:left="2"/>
              <w:jc w:val="both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GE133 GE513</w:t>
            </w:r>
          </w:p>
        </w:tc>
        <w:tc>
          <w:tcPr>
            <w:tcW w:w="2576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5E51D3">
            <w:pPr>
              <w:jc w:val="both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 xml:space="preserve">Introduction to Distance Education 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원격교육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개론</w:t>
            </w:r>
          </w:p>
        </w:tc>
        <w:tc>
          <w:tcPr>
            <w:tcW w:w="257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A60AD6">
            <w:pPr>
              <w:widowControl/>
              <w:overflowPunct/>
              <w:autoSpaceDE/>
              <w:autoSpaceDN/>
              <w:adjustRightInd/>
              <w:ind w:left="59"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9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조현주</w:t>
            </w:r>
          </w:p>
        </w:tc>
        <w:tc>
          <w:tcPr>
            <w:tcW w:w="340" w:type="pct"/>
            <w:tcBorders>
              <w:top w:val="single" w:sz="12" w:space="0" w:color="auto"/>
              <w:right w:val="single" w:sz="24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5E51D3" w:rsidRPr="00942B2E" w:rsidRDefault="005E51D3" w:rsidP="00F12827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GL2</w:t>
            </w:r>
          </w:p>
        </w:tc>
      </w:tr>
      <w:tr w:rsidR="005E51D3" w:rsidRPr="00942B2E" w:rsidTr="00942B2E">
        <w:trPr>
          <w:trHeight w:val="389"/>
        </w:trPr>
        <w:tc>
          <w:tcPr>
            <w:tcW w:w="270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639" w:type="pc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/>
                <w:sz w:val="22"/>
                <w:szCs w:val="22"/>
              </w:rPr>
              <w:t>8:30-11:00pm</w:t>
            </w:r>
          </w:p>
        </w:tc>
        <w:tc>
          <w:tcPr>
            <w:tcW w:w="469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hideMark/>
          </w:tcPr>
          <w:p w:rsidR="005E51D3" w:rsidRPr="00942B2E" w:rsidRDefault="005E51D3" w:rsidP="005E51D3">
            <w:pPr>
              <w:jc w:val="both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2576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270436">
            <w:pPr>
              <w:jc w:val="both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257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A60AD6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449" w:type="pct"/>
            <w:tcBorders>
              <w:top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djustRightInd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12" w:space="0" w:color="auto"/>
              <w:right w:val="single" w:sz="24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5E51D3" w:rsidRPr="00942B2E" w:rsidRDefault="005E51D3" w:rsidP="00F12827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318</w:t>
            </w:r>
          </w:p>
        </w:tc>
      </w:tr>
      <w:tr w:rsidR="005E51D3" w:rsidRPr="00942B2E" w:rsidTr="00942B2E">
        <w:trPr>
          <w:trHeight w:val="389"/>
        </w:trPr>
        <w:tc>
          <w:tcPr>
            <w:tcW w:w="270" w:type="pct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5E51D3" w:rsidRPr="00942B2E" w:rsidRDefault="005E51D3" w:rsidP="00F12827">
            <w:pPr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금</w:t>
            </w:r>
            <w:r w:rsidRPr="00942B2E">
              <w:rPr>
                <w:rFonts w:eastAsia="GulimChe" w:hint="eastAsia"/>
                <w:b/>
                <w:sz w:val="22"/>
                <w:szCs w:val="22"/>
              </w:rPr>
              <w:t xml:space="preserve"> Fri</w:t>
            </w:r>
          </w:p>
        </w:tc>
        <w:tc>
          <w:tcPr>
            <w:tcW w:w="639" w:type="pct"/>
            <w:tcBorders>
              <w:top w:val="single" w:sz="24" w:space="0" w:color="auto"/>
              <w:left w:val="single" w:sz="12" w:space="0" w:color="auto"/>
              <w:bottom w:val="single" w:sz="1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12827">
            <w:pPr>
              <w:ind w:left="196" w:hanging="196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469" w:type="pct"/>
            <w:tcBorders>
              <w:top w:val="single" w:sz="24" w:space="0" w:color="auto"/>
              <w:bottom w:val="single" w:sz="1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76" w:type="pct"/>
            <w:tcBorders>
              <w:top w:val="single" w:sz="24" w:space="0" w:color="auto"/>
              <w:bottom w:val="single" w:sz="1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12827">
            <w:pPr>
              <w:rPr>
                <w:rFonts w:eastAsia="GulimChe"/>
                <w:kern w:val="2"/>
                <w:sz w:val="22"/>
                <w:szCs w:val="22"/>
              </w:rPr>
            </w:pPr>
          </w:p>
        </w:tc>
        <w:tc>
          <w:tcPr>
            <w:tcW w:w="257" w:type="pct"/>
            <w:tcBorders>
              <w:top w:val="single" w:sz="24" w:space="0" w:color="auto"/>
              <w:bottom w:val="single" w:sz="1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A60AD6">
            <w:pPr>
              <w:widowControl/>
              <w:overflowPunct/>
              <w:autoSpaceDE/>
              <w:adjustRightInd/>
              <w:ind w:left="59"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449" w:type="pct"/>
            <w:tcBorders>
              <w:top w:val="single" w:sz="24" w:space="0" w:color="auto"/>
              <w:bottom w:val="single" w:sz="18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djustRightInd/>
              <w:rPr>
                <w:rFonts w:eastAsia="GulimChe"/>
                <w:kern w:val="2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FFFFF" w:themeFill="background1"/>
            <w:tcMar>
              <w:top w:w="0" w:type="dxa"/>
              <w:bottom w:w="0" w:type="dxa"/>
              <w:right w:w="0" w:type="dxa"/>
            </w:tcMar>
            <w:vAlign w:val="center"/>
          </w:tcPr>
          <w:p w:rsidR="005E51D3" w:rsidRPr="00942B2E" w:rsidRDefault="005E51D3" w:rsidP="00F12827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GL2</w:t>
            </w:r>
          </w:p>
        </w:tc>
      </w:tr>
      <w:tr w:rsidR="005E51D3" w:rsidRPr="00942B2E" w:rsidTr="00942B2E">
        <w:trPr>
          <w:trHeight w:val="389"/>
        </w:trPr>
        <w:tc>
          <w:tcPr>
            <w:tcW w:w="270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5E51D3" w:rsidRPr="00942B2E" w:rsidRDefault="005E51D3" w:rsidP="00F12827">
            <w:pPr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기타</w:t>
            </w:r>
          </w:p>
        </w:tc>
        <w:tc>
          <w:tcPr>
            <w:tcW w:w="639" w:type="pct"/>
            <w:tcBorders>
              <w:top w:val="single" w:sz="24" w:space="0" w:color="auto"/>
              <w:left w:val="single" w:sz="12" w:space="0" w:color="auto"/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12827">
            <w:pPr>
              <w:ind w:left="196" w:hanging="196"/>
              <w:rPr>
                <w:rFonts w:eastAsia="GulimChe"/>
                <w:sz w:val="22"/>
                <w:szCs w:val="22"/>
              </w:rPr>
            </w:pPr>
          </w:p>
        </w:tc>
        <w:tc>
          <w:tcPr>
            <w:tcW w:w="469" w:type="pct"/>
            <w:tcBorders>
              <w:top w:val="single" w:sz="24" w:space="0" w:color="auto"/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>
            <w:pPr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76" w:type="pct"/>
            <w:tcBorders>
              <w:top w:val="single" w:sz="24" w:space="0" w:color="auto"/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A60AD6">
            <w:pPr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7" w:type="pct"/>
            <w:tcBorders>
              <w:top w:val="single" w:sz="24" w:space="0" w:color="auto"/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A60AD6">
            <w:pPr>
              <w:widowControl/>
              <w:overflowPunct/>
              <w:autoSpaceDE/>
              <w:adjustRightInd/>
              <w:ind w:left="59"/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449" w:type="pct"/>
            <w:tcBorders>
              <w:top w:val="single" w:sz="24" w:space="0" w:color="auto"/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5E51D3" w:rsidRPr="00942B2E" w:rsidRDefault="005E51D3" w:rsidP="00F12827">
            <w:pPr>
              <w:widowControl/>
              <w:overflowPunct/>
              <w:autoSpaceDE/>
              <w:adjustRightInd/>
              <w:rPr>
                <w:rFonts w:eastAsia="GulimChe"/>
                <w:kern w:val="2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tcMar>
              <w:top w:w="0" w:type="dxa"/>
              <w:bottom w:w="0" w:type="dxa"/>
              <w:right w:w="0" w:type="dxa"/>
            </w:tcMar>
            <w:vAlign w:val="center"/>
          </w:tcPr>
          <w:p w:rsidR="005E51D3" w:rsidRPr="00942B2E" w:rsidRDefault="005E51D3" w:rsidP="00F12827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color w:val="000000"/>
                <w:sz w:val="22"/>
                <w:szCs w:val="22"/>
              </w:rPr>
              <w:t>캄보디아</w:t>
            </w:r>
          </w:p>
        </w:tc>
      </w:tr>
    </w:tbl>
    <w:p w:rsidR="00D83B8E" w:rsidRPr="005E51D3" w:rsidRDefault="00E969E0" w:rsidP="009A7516">
      <w:pPr>
        <w:pStyle w:val="a4"/>
        <w:ind w:firstLine="0"/>
        <w:jc w:val="center"/>
        <w:outlineLvl w:val="0"/>
        <w:rPr>
          <w:rFonts w:eastAsia="GulimChe"/>
          <w:b/>
          <w:sz w:val="30"/>
        </w:rPr>
      </w:pPr>
      <w:r w:rsidRPr="005E51D3">
        <w:rPr>
          <w:rFonts w:eastAsia="GulimChe"/>
          <w:b/>
          <w:sz w:val="14"/>
        </w:rPr>
        <w:br w:type="page"/>
      </w:r>
      <w:r w:rsidR="008D13E9" w:rsidRPr="005E51D3">
        <w:rPr>
          <w:rFonts w:eastAsia="GulimChe" w:hint="eastAsia"/>
          <w:b/>
          <w:sz w:val="30"/>
        </w:rPr>
        <w:lastRenderedPageBreak/>
        <w:t>Undergraduate,</w:t>
      </w:r>
      <w:r w:rsidR="008D13E9" w:rsidRPr="005E51D3">
        <w:rPr>
          <w:rFonts w:eastAsia="GulimChe" w:hint="eastAsia"/>
          <w:b/>
          <w:sz w:val="14"/>
        </w:rPr>
        <w:t xml:space="preserve"> </w:t>
      </w:r>
      <w:r w:rsidR="00A34A4C" w:rsidRPr="005E51D3">
        <w:rPr>
          <w:rFonts w:eastAsia="GulimChe" w:hint="eastAsia"/>
          <w:b/>
          <w:sz w:val="30"/>
        </w:rPr>
        <w:t xml:space="preserve">Spring </w:t>
      </w:r>
      <w:r w:rsidR="007F5D41" w:rsidRPr="005E51D3">
        <w:rPr>
          <w:rFonts w:eastAsia="GulimChe" w:hint="eastAsia"/>
          <w:b/>
          <w:sz w:val="30"/>
        </w:rPr>
        <w:t>2020</w:t>
      </w:r>
      <w:r w:rsidR="00D83B8E" w:rsidRPr="005E51D3">
        <w:rPr>
          <w:rFonts w:eastAsia="GulimChe" w:hint="eastAsia"/>
          <w:b/>
          <w:sz w:val="30"/>
        </w:rPr>
        <w:t xml:space="preserve"> Time </w:t>
      </w:r>
      <w:r w:rsidR="00D83B8E" w:rsidRPr="005E51D3">
        <w:rPr>
          <w:rFonts w:eastAsia="GulimChe"/>
          <w:b/>
          <w:sz w:val="30"/>
        </w:rPr>
        <w:t xml:space="preserve">Table </w:t>
      </w:r>
      <w:r w:rsidR="00D37481" w:rsidRPr="005E51D3">
        <w:rPr>
          <w:rFonts w:eastAsia="GulimChe" w:hint="eastAsia"/>
          <w:b/>
          <w:sz w:val="30"/>
        </w:rPr>
        <w:t>(B</w:t>
      </w:r>
      <w:r w:rsidR="008D13E9" w:rsidRPr="005E51D3">
        <w:rPr>
          <w:rFonts w:eastAsia="GulimChe" w:hint="eastAsia"/>
          <w:b/>
          <w:sz w:val="30"/>
        </w:rPr>
        <w:t>A</w:t>
      </w:r>
      <w:r w:rsidR="00D83B8E" w:rsidRPr="005E51D3">
        <w:rPr>
          <w:rFonts w:eastAsia="GulimChe" w:hint="eastAsia"/>
          <w:b/>
          <w:sz w:val="30"/>
        </w:rPr>
        <w:t>)</w:t>
      </w:r>
      <w:r w:rsidR="001B0BED" w:rsidRPr="005E51D3">
        <w:rPr>
          <w:rFonts w:eastAsia="GulimChe" w:hint="eastAsia"/>
          <w:b/>
          <w:sz w:val="30"/>
        </w:rPr>
        <w:t xml:space="preserve"> </w:t>
      </w:r>
      <w:r w:rsidR="00E25230">
        <w:rPr>
          <w:rFonts w:eastAsia="GulimChe" w:hint="eastAsia"/>
          <w:b/>
          <w:sz w:val="36"/>
        </w:rPr>
        <w:t>2/3</w:t>
      </w:r>
      <w:r w:rsidR="00C91BCF" w:rsidRPr="005E51D3">
        <w:rPr>
          <w:rFonts w:eastAsia="GulimChe"/>
          <w:b/>
          <w:sz w:val="36"/>
        </w:rPr>
        <w:t>/</w:t>
      </w:r>
      <w:r w:rsidR="007F5D41" w:rsidRPr="005E51D3">
        <w:rPr>
          <w:rFonts w:eastAsia="GulimChe"/>
          <w:b/>
          <w:sz w:val="36"/>
        </w:rPr>
        <w:t>2020</w:t>
      </w: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7"/>
        <w:gridCol w:w="1480"/>
        <w:gridCol w:w="900"/>
        <w:gridCol w:w="5313"/>
        <w:gridCol w:w="530"/>
        <w:gridCol w:w="1001"/>
        <w:gridCol w:w="718"/>
      </w:tblGrid>
      <w:tr w:rsidR="00D37481" w:rsidRPr="00942B2E" w:rsidTr="00AA6F04">
        <w:trPr>
          <w:trHeight w:val="16"/>
        </w:trPr>
        <w:tc>
          <w:tcPr>
            <w:tcW w:w="292" w:type="pct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D06812" w:rsidRPr="00942B2E" w:rsidRDefault="00D06812" w:rsidP="00D37481">
            <w:pPr>
              <w:widowControl/>
              <w:overflowPunct/>
              <w:autoSpaceDE/>
              <w:autoSpaceDN/>
              <w:adjustRightInd/>
              <w:ind w:left="59"/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Day</w:t>
            </w:r>
          </w:p>
        </w:tc>
        <w:tc>
          <w:tcPr>
            <w:tcW w:w="701" w:type="pc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D06812" w:rsidRPr="00942B2E" w:rsidRDefault="00D06812" w:rsidP="0035349E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426" w:type="pct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D06812" w:rsidRPr="00942B2E" w:rsidRDefault="00D06812" w:rsidP="00D37481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Crs. No.</w:t>
            </w:r>
          </w:p>
        </w:tc>
        <w:tc>
          <w:tcPr>
            <w:tcW w:w="2516" w:type="pct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:rsidR="00D06812" w:rsidRPr="00942B2E" w:rsidRDefault="00D06812" w:rsidP="00D37481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Course Title</w:t>
            </w:r>
          </w:p>
        </w:tc>
        <w:tc>
          <w:tcPr>
            <w:tcW w:w="251" w:type="pct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D06812" w:rsidRPr="00942B2E" w:rsidRDefault="00D06812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Units</w:t>
            </w:r>
          </w:p>
        </w:tc>
        <w:tc>
          <w:tcPr>
            <w:tcW w:w="474" w:type="pct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D06812" w:rsidRPr="00942B2E" w:rsidRDefault="00D06812" w:rsidP="00D37481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Professor</w:t>
            </w:r>
          </w:p>
        </w:tc>
        <w:tc>
          <w:tcPr>
            <w:tcW w:w="340" w:type="pct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D06812" w:rsidRPr="00942B2E" w:rsidRDefault="00D06812" w:rsidP="00D37481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Rm</w:t>
            </w:r>
          </w:p>
        </w:tc>
      </w:tr>
      <w:tr w:rsidR="00BD25FB" w:rsidRPr="00942B2E" w:rsidTr="00AA6F04">
        <w:trPr>
          <w:trHeight w:val="483"/>
        </w:trPr>
        <w:tc>
          <w:tcPr>
            <w:tcW w:w="292" w:type="pct"/>
            <w:vMerge w:val="restart"/>
            <w:tcBorders>
              <w:top w:val="single" w:sz="18" w:space="0" w:color="auto"/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BD25FB" w:rsidRPr="00942B2E" w:rsidRDefault="00BD25FB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월</w:t>
            </w:r>
          </w:p>
          <w:p w:rsidR="00BD25FB" w:rsidRPr="00942B2E" w:rsidRDefault="00BD25FB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요</w:t>
            </w:r>
          </w:p>
          <w:p w:rsidR="00BD25FB" w:rsidRPr="00942B2E" w:rsidRDefault="00BD25FB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일</w:t>
            </w:r>
          </w:p>
          <w:p w:rsidR="00BD25FB" w:rsidRPr="00942B2E" w:rsidRDefault="00BD25FB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</w:p>
          <w:p w:rsidR="00BD25FB" w:rsidRPr="00942B2E" w:rsidRDefault="00BD25FB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701" w:type="pct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BD25FB" w:rsidRPr="00942B2E" w:rsidRDefault="00BD25FB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9:30 am-12:00</w:t>
            </w:r>
          </w:p>
        </w:tc>
        <w:tc>
          <w:tcPr>
            <w:tcW w:w="426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BD25FB" w:rsidRPr="00942B2E" w:rsidRDefault="00BD25FB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LT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4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516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BD25FB" w:rsidRPr="00942B2E" w:rsidRDefault="00BD25FB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Cross-cultural Leadership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다문화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리더쉽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</w:t>
            </w:r>
            <w:r w:rsidR="00E25230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BACC,</w:t>
            </w:r>
            <w:r w:rsidR="00C5195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E25230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BATH</w:t>
            </w:r>
            <w:r w:rsidR="00C5195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, </w:t>
            </w:r>
            <w:r w:rsidR="00C5195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리더쉽</w:t>
            </w:r>
            <w:r w:rsidR="00C5195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C5195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과목으로</w:t>
            </w:r>
            <w:r w:rsidR="00C5195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C5195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BD25FB" w:rsidRPr="00942B2E" w:rsidRDefault="00BD25FB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BD25FB" w:rsidRPr="00942B2E" w:rsidRDefault="00BD25FB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김현완</w:t>
            </w:r>
          </w:p>
        </w:tc>
        <w:tc>
          <w:tcPr>
            <w:tcW w:w="340" w:type="pct"/>
            <w:tcBorders>
              <w:top w:val="single" w:sz="18" w:space="0" w:color="auto"/>
              <w:left w:val="single" w:sz="4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BD25FB" w:rsidRPr="00942B2E" w:rsidRDefault="00AA6F04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도서관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BD25FB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GL2</w:t>
            </w:r>
          </w:p>
        </w:tc>
      </w:tr>
      <w:tr w:rsidR="00270E15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270E15" w:rsidRPr="00942B2E" w:rsidRDefault="00270E15" w:rsidP="00D37481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270E15" w:rsidRPr="00942B2E" w:rsidRDefault="00270E15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2:50 -5:20pm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270E15" w:rsidRPr="00942B2E" w:rsidRDefault="00270E15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EC423</w:t>
            </w:r>
          </w:p>
        </w:tc>
        <w:tc>
          <w:tcPr>
            <w:tcW w:w="2516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270E15" w:rsidRPr="00942B2E" w:rsidRDefault="00270E15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Student Teaching Practicum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학생교육실습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어린이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교육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270E15" w:rsidRPr="00942B2E" w:rsidRDefault="00270E15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270E15" w:rsidRPr="00942B2E" w:rsidRDefault="00270E15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Sophia Shin</w:t>
            </w:r>
          </w:p>
        </w:tc>
        <w:tc>
          <w:tcPr>
            <w:tcW w:w="340" w:type="pc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270E15" w:rsidRPr="00942B2E" w:rsidRDefault="00AA6F04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도서관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270E1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GL2</w:t>
            </w:r>
          </w:p>
        </w:tc>
      </w:tr>
      <w:tr w:rsidR="00967675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967675" w:rsidRPr="00942B2E" w:rsidRDefault="00967675" w:rsidP="00D37481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967675" w:rsidRPr="00942B2E" w:rsidRDefault="00967675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5:30 -8:00pm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:rsidR="00967675" w:rsidRPr="00942B2E" w:rsidRDefault="00967675" w:rsidP="00A24D50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ST123</w:t>
            </w:r>
          </w:p>
        </w:tc>
        <w:tc>
          <w:tcPr>
            <w:tcW w:w="2516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67675" w:rsidRPr="00942B2E" w:rsidRDefault="00967675" w:rsidP="00A24D50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Bible Doctrine II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성경신학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2 (BA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967675" w:rsidRPr="00942B2E" w:rsidRDefault="00967675" w:rsidP="00A24D50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967675" w:rsidRPr="00942B2E" w:rsidRDefault="00967675" w:rsidP="00A24D50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강서기</w:t>
            </w:r>
          </w:p>
        </w:tc>
        <w:tc>
          <w:tcPr>
            <w:tcW w:w="340" w:type="pc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67675" w:rsidRPr="00942B2E" w:rsidRDefault="00967675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316</w:t>
            </w:r>
          </w:p>
        </w:tc>
      </w:tr>
      <w:tr w:rsidR="00DD332C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DD332C" w:rsidRPr="00942B2E" w:rsidRDefault="00DD332C" w:rsidP="00D37481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DD332C" w:rsidRPr="00942B2E" w:rsidRDefault="00195142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5:30 </w:t>
            </w:r>
            <w:r w:rsidR="00DD332C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-8:00pm</w:t>
            </w:r>
          </w:p>
        </w:tc>
        <w:tc>
          <w:tcPr>
            <w:tcW w:w="426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DD332C" w:rsidRDefault="00DD332C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>CE153</w:t>
            </w:r>
          </w:p>
        </w:tc>
        <w:tc>
          <w:tcPr>
            <w:tcW w:w="2516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DD332C" w:rsidRDefault="00DD332C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Christian Education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기독교교육</w:t>
            </w: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 (BATH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DD332C" w:rsidRDefault="00DD332C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DD332C" w:rsidRDefault="00DD332C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조현주</w:t>
            </w:r>
          </w:p>
        </w:tc>
        <w:tc>
          <w:tcPr>
            <w:tcW w:w="340" w:type="pct"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DD332C" w:rsidRPr="00942B2E" w:rsidRDefault="00DD332C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317</w:t>
            </w:r>
          </w:p>
        </w:tc>
      </w:tr>
      <w:tr w:rsidR="00DD332C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DD332C" w:rsidRPr="00942B2E" w:rsidRDefault="00DD332C" w:rsidP="00D37481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:rsidR="00DD332C" w:rsidRPr="00942B2E" w:rsidRDefault="00DD332C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8:30 -11:00pm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DD332C" w:rsidRDefault="00DD332C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>NT203</w:t>
            </w:r>
          </w:p>
        </w:tc>
        <w:tc>
          <w:tcPr>
            <w:tcW w:w="2516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DD332C" w:rsidRDefault="00DD332C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The Gospels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복음서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 (BA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, NT483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예수님의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생애와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사역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수강자는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선택</w:t>
            </w:r>
            <w:r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:rsidR="00DD332C" w:rsidRDefault="00DD332C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DD332C" w:rsidRDefault="00DD332C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강서기</w:t>
            </w:r>
          </w:p>
        </w:tc>
        <w:tc>
          <w:tcPr>
            <w:tcW w:w="340" w:type="pc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DD332C" w:rsidRPr="00942B2E" w:rsidRDefault="00DD332C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315</w:t>
            </w:r>
          </w:p>
        </w:tc>
      </w:tr>
      <w:tr w:rsidR="009D6782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D6782" w:rsidRPr="00942B2E" w:rsidRDefault="009D6782" w:rsidP="00D37481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:rsidR="009D6782" w:rsidRPr="00942B2E" w:rsidRDefault="009D6782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8:30 -11:00pm</w:t>
            </w: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D6782" w:rsidRPr="00942B2E" w:rsidRDefault="009D6782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OT363</w:t>
            </w:r>
          </w:p>
        </w:tc>
        <w:tc>
          <w:tcPr>
            <w:tcW w:w="2516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D6782" w:rsidRPr="00942B2E" w:rsidRDefault="009D6782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The Prophets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선지서</w:t>
            </w:r>
          </w:p>
        </w:tc>
        <w:tc>
          <w:tcPr>
            <w:tcW w:w="251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:rsidR="009D6782" w:rsidRPr="00942B2E" w:rsidRDefault="009D6782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D6782" w:rsidRPr="00942B2E" w:rsidRDefault="009D6782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전병주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D6782" w:rsidRPr="00942B2E" w:rsidRDefault="009D6782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317</w:t>
            </w:r>
          </w:p>
        </w:tc>
      </w:tr>
      <w:tr w:rsidR="009E6E45" w:rsidRPr="00942B2E" w:rsidTr="00AA6F04">
        <w:trPr>
          <w:trHeight w:val="483"/>
        </w:trPr>
        <w:tc>
          <w:tcPr>
            <w:tcW w:w="292" w:type="pct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9E6E45" w:rsidRPr="00942B2E" w:rsidRDefault="009E6E45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화</w:t>
            </w:r>
          </w:p>
          <w:p w:rsidR="009E6E45" w:rsidRPr="00942B2E" w:rsidRDefault="009E6E45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요</w:t>
            </w:r>
          </w:p>
          <w:p w:rsidR="009E6E45" w:rsidRPr="00942B2E" w:rsidRDefault="009E6E45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일</w:t>
            </w:r>
          </w:p>
          <w:p w:rsidR="009E6E45" w:rsidRPr="00942B2E" w:rsidRDefault="009E6E45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701" w:type="pct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9E6E45" w:rsidRPr="00942B2E" w:rsidRDefault="009E6E45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9:30 am-12:00</w:t>
            </w:r>
          </w:p>
        </w:tc>
        <w:tc>
          <w:tcPr>
            <w:tcW w:w="426" w:type="pct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9E6E45" w:rsidRDefault="00A24D50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>C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O</w:t>
            </w:r>
            <w:r w:rsidR="009E6E45">
              <w:rPr>
                <w:rFonts w:eastAsia="GulimChe" w:cs="Gulim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2516" w:type="pct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:rsidR="009E6E45" w:rsidRDefault="009E6E45">
            <w:pPr>
              <w:snapToGrid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Biblical Foundation for Psychotherapies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심리치료의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성경적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기초</w:t>
            </w: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 (BACC CO451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대신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필수로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수강가능</w:t>
            </w:r>
            <w:r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9E6E45" w:rsidRDefault="009E6E45">
            <w:pPr>
              <w:snapToGrid/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9E6E45" w:rsidRDefault="009E6E45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권오균</w:t>
            </w:r>
          </w:p>
        </w:tc>
        <w:tc>
          <w:tcPr>
            <w:tcW w:w="340" w:type="pct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E6E45" w:rsidRPr="00942B2E" w:rsidRDefault="00AA6F04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도서관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9E6E45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GL2</w:t>
            </w:r>
          </w:p>
        </w:tc>
      </w:tr>
      <w:tr w:rsidR="00F076ED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D37481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4:50 -7:10pm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:rsidR="00F076ED" w:rsidRDefault="00F076ED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>CO213</w:t>
            </w:r>
          </w:p>
        </w:tc>
        <w:tc>
          <w:tcPr>
            <w:tcW w:w="251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Default="00F076ED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Intro. to Psychology </w:t>
            </w:r>
            <w:r>
              <w:rPr>
                <w:rFonts w:ascii="inherit" w:eastAsiaTheme="minorEastAsia" w:hAnsi="inherit" w:hint="eastAsia"/>
                <w:shd w:val="clear" w:color="auto" w:fill="FFFFFF"/>
              </w:rPr>
              <w:t>&amp;</w:t>
            </w:r>
            <w:r>
              <w:rPr>
                <w:rFonts w:ascii="inherit" w:hAnsi="inherit"/>
                <w:shd w:val="clear" w:color="auto" w:fill="FFFFFF"/>
              </w:rPr>
              <w:t xml:space="preserve"> Christian Counseling</w:t>
            </w: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심리학과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기독교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상담학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개론</w:t>
            </w: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 (BACC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:rsidR="00F076ED" w:rsidRDefault="00F076ED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</w:tcPr>
          <w:p w:rsidR="00F076ED" w:rsidRDefault="00F076ED" w:rsidP="006E3035">
            <w:pPr>
              <w:widowControl/>
              <w:overflowPunct/>
              <w:autoSpaceDE/>
              <w:adjustRightInd/>
              <w:ind w:left="196" w:hanging="196"/>
              <w:jc w:val="both"/>
              <w:rPr>
                <w:rFonts w:eastAsia="GulimChe"/>
                <w:color w:val="000000"/>
                <w:sz w:val="22"/>
                <w:szCs w:val="22"/>
              </w:rPr>
            </w:pPr>
            <w:r>
              <w:rPr>
                <w:rFonts w:eastAsia="GulimChe" w:hint="eastAsia"/>
                <w:sz w:val="22"/>
                <w:szCs w:val="22"/>
              </w:rPr>
              <w:t>Lydia Chun</w:t>
            </w:r>
          </w:p>
        </w:tc>
        <w:tc>
          <w:tcPr>
            <w:tcW w:w="34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317</w:t>
            </w:r>
          </w:p>
        </w:tc>
      </w:tr>
      <w:tr w:rsidR="00F076ED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D37481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4:50 -7:10pm</w:t>
            </w:r>
          </w:p>
        </w:tc>
        <w:tc>
          <w:tcPr>
            <w:tcW w:w="42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A24D50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GE223</w:t>
            </w:r>
          </w:p>
        </w:tc>
        <w:tc>
          <w:tcPr>
            <w:tcW w:w="25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967675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Research Writing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논문작성법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BA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A24D50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A24D50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정인채</w:t>
            </w:r>
          </w:p>
        </w:tc>
        <w:tc>
          <w:tcPr>
            <w:tcW w:w="340" w:type="pct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302</w:t>
            </w:r>
          </w:p>
        </w:tc>
      </w:tr>
      <w:tr w:rsidR="00F076ED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D37481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195142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7:</w:t>
            </w:r>
            <w:r w:rsidR="00195142">
              <w:rPr>
                <w:rFonts w:eastAsia="GulimChe" w:cs="Gulim" w:hint="eastAsia"/>
                <w:color w:val="000000"/>
                <w:sz w:val="22"/>
                <w:szCs w:val="22"/>
              </w:rPr>
              <w:t>1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0 -8:00pm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251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University Chapel (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학교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예배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101</w:t>
            </w:r>
          </w:p>
        </w:tc>
      </w:tr>
      <w:tr w:rsidR="00F076ED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D37481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8:30 -11:00pm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Default="00F076ED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>GE163</w:t>
            </w:r>
          </w:p>
        </w:tc>
        <w:tc>
          <w:tcPr>
            <w:tcW w:w="25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Default="00F076ED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 xml:space="preserve">Intro. to Philosophy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철학개론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Default="00F076ED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Default="00F076ED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백성렬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316</w:t>
            </w:r>
          </w:p>
        </w:tc>
      </w:tr>
      <w:tr w:rsidR="00F076ED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D37481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8:30 -11:00pm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PT49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16" w:type="pc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Integrative Exit Seminar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졸업세미나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(BA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:rsidR="00F076ED" w:rsidRPr="00942B2E" w:rsidRDefault="00F076ED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이창수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31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5</w:t>
            </w:r>
          </w:p>
        </w:tc>
      </w:tr>
      <w:tr w:rsidR="00F076ED" w:rsidRPr="00942B2E" w:rsidTr="00AA6F04">
        <w:trPr>
          <w:trHeight w:val="483"/>
        </w:trPr>
        <w:tc>
          <w:tcPr>
            <w:tcW w:w="292" w:type="pct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목</w:t>
            </w:r>
          </w:p>
          <w:p w:rsidR="00F076ED" w:rsidRPr="00942B2E" w:rsidRDefault="00F076ED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요</w:t>
            </w:r>
          </w:p>
          <w:p w:rsidR="00F076ED" w:rsidRPr="00942B2E" w:rsidRDefault="00F076ED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일</w:t>
            </w:r>
          </w:p>
          <w:p w:rsidR="00F076ED" w:rsidRPr="00942B2E" w:rsidRDefault="00F076ED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701" w:type="pct"/>
            <w:tcBorders>
              <w:top w:val="single" w:sz="2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9:30-12:00pm</w:t>
            </w:r>
          </w:p>
        </w:tc>
        <w:tc>
          <w:tcPr>
            <w:tcW w:w="426" w:type="pct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UM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4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516" w:type="pct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Trauma Counseling in Mission: North Korea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북한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선교의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트라우마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상담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(MAICS,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상담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선택과목대신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수강가능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한진</w:t>
            </w:r>
          </w:p>
        </w:tc>
        <w:tc>
          <w:tcPr>
            <w:tcW w:w="340" w:type="pct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AA6F04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도서관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F076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GL2</w:t>
            </w:r>
          </w:p>
        </w:tc>
      </w:tr>
      <w:tr w:rsidR="00F076ED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4:30 -5:20pm</w:t>
            </w:r>
          </w:p>
        </w:tc>
        <w:tc>
          <w:tcPr>
            <w:tcW w:w="426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PT401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-6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516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Ministry Formation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사역실습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매월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둘째주만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모임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74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이창수</w:t>
            </w:r>
          </w:p>
        </w:tc>
        <w:tc>
          <w:tcPr>
            <w:tcW w:w="340" w:type="pct"/>
            <w:tcBorders>
              <w:top w:val="single" w:sz="18" w:space="0" w:color="auto"/>
              <w:left w:val="single" w:sz="4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316</w:t>
            </w:r>
          </w:p>
        </w:tc>
      </w:tr>
      <w:tr w:rsidR="00F076ED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5:30 -8:00pm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EN303</w:t>
            </w:r>
          </w:p>
        </w:tc>
        <w:tc>
          <w:tcPr>
            <w:tcW w:w="25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Theological English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신학영어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(GE233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영문학대신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,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유학생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유건형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5</w:t>
            </w:r>
          </w:p>
        </w:tc>
      </w:tr>
      <w:tr w:rsidR="00F076ED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5:30 -8:00pm</w:t>
            </w: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NT468</w:t>
            </w:r>
          </w:p>
        </w:tc>
        <w:tc>
          <w:tcPr>
            <w:tcW w:w="2516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8E7E14">
            <w:pPr>
              <w:tabs>
                <w:tab w:val="left" w:pos="3151"/>
              </w:tabs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General Epistles &amp; Revelation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일반서신계시록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(BA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김대섭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317</w:t>
            </w:r>
          </w:p>
        </w:tc>
      </w:tr>
      <w:tr w:rsidR="00F076ED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D37481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8:30 -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11:00pm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LT484</w:t>
            </w:r>
          </w:p>
        </w:tc>
        <w:tc>
          <w:tcPr>
            <w:tcW w:w="2516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Mentoring Leadership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멘토링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리더쉽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(BACC, BATH,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리더쉽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과목으로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Benjamin Lee</w:t>
            </w:r>
          </w:p>
        </w:tc>
        <w:tc>
          <w:tcPr>
            <w:tcW w:w="340" w:type="pc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317</w:t>
            </w:r>
          </w:p>
        </w:tc>
      </w:tr>
      <w:tr w:rsidR="00F076ED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D37481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8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:30 -1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1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:00pm</w:t>
            </w:r>
          </w:p>
        </w:tc>
        <w:tc>
          <w:tcPr>
            <w:tcW w:w="426" w:type="pct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GS163</w:t>
            </w:r>
          </w:p>
        </w:tc>
        <w:tc>
          <w:tcPr>
            <w:tcW w:w="2516" w:type="pct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Intro. to Physical Science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과학개론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(BA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:rsidR="00F076ED" w:rsidRPr="00942B2E" w:rsidRDefault="00F076ED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최우성</w:t>
            </w:r>
          </w:p>
        </w:tc>
        <w:tc>
          <w:tcPr>
            <w:tcW w:w="340" w:type="pct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316</w:t>
            </w:r>
          </w:p>
        </w:tc>
      </w:tr>
      <w:tr w:rsidR="00F076ED" w:rsidRPr="00942B2E" w:rsidTr="00AA6F04">
        <w:trPr>
          <w:trHeight w:val="483"/>
        </w:trPr>
        <w:tc>
          <w:tcPr>
            <w:tcW w:w="292" w:type="pct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D37481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금</w:t>
            </w: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 xml:space="preserve"> Fri</w:t>
            </w:r>
          </w:p>
        </w:tc>
        <w:tc>
          <w:tcPr>
            <w:tcW w:w="701" w:type="pct"/>
            <w:tcBorders>
              <w:top w:val="single" w:sz="2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9:30 am-12:00 </w:t>
            </w:r>
          </w:p>
        </w:tc>
        <w:tc>
          <w:tcPr>
            <w:tcW w:w="426" w:type="pc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GS373</w:t>
            </w:r>
          </w:p>
        </w:tc>
        <w:tc>
          <w:tcPr>
            <w:tcW w:w="2516" w:type="pc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Practical Model of Strategic Business as Mission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비즈니스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선교의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전략적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모델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(BA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선택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251" w:type="pc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James Koo</w:t>
            </w:r>
          </w:p>
        </w:tc>
        <w:tc>
          <w:tcPr>
            <w:tcW w:w="340" w:type="pct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F076ED" w:rsidRPr="00942B2E" w:rsidRDefault="00AA6F04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도서관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F076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GL2</w:t>
            </w:r>
          </w:p>
        </w:tc>
      </w:tr>
      <w:tr w:rsidR="00F076ED" w:rsidRPr="00942B2E" w:rsidTr="00AA6F04">
        <w:trPr>
          <w:trHeight w:val="483"/>
        </w:trPr>
        <w:tc>
          <w:tcPr>
            <w:tcW w:w="292" w:type="pct"/>
            <w:vMerge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D3748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2516" w:type="pct"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251" w:type="pct"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</w:tr>
      <w:tr w:rsidR="00F076ED" w:rsidRPr="00942B2E" w:rsidTr="00AA6F04">
        <w:trPr>
          <w:trHeight w:val="483"/>
        </w:trPr>
        <w:tc>
          <w:tcPr>
            <w:tcW w:w="292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  <w:hideMark/>
          </w:tcPr>
          <w:p w:rsidR="00F076ED" w:rsidRPr="00942B2E" w:rsidRDefault="00F076ED" w:rsidP="00D37481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개별</w:t>
            </w:r>
          </w:p>
        </w:tc>
        <w:tc>
          <w:tcPr>
            <w:tcW w:w="701" w:type="pct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  <w:hideMark/>
          </w:tcPr>
          <w:p w:rsidR="00F076ED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개별학습</w:t>
            </w:r>
          </w:p>
        </w:tc>
        <w:tc>
          <w:tcPr>
            <w:tcW w:w="426" w:type="pct"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MT411-3</w:t>
            </w:r>
          </w:p>
        </w:tc>
        <w:tc>
          <w:tcPr>
            <w:tcW w:w="2516" w:type="pct"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Mission Practicum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선교실습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 (BA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pct"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6ED" w:rsidRPr="00942B2E" w:rsidRDefault="00F076ED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1-3</w:t>
            </w:r>
          </w:p>
        </w:tc>
        <w:tc>
          <w:tcPr>
            <w:tcW w:w="474" w:type="pct"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340" w:type="pct"/>
            <w:tcBorders>
              <w:top w:val="single" w:sz="18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F076ED" w:rsidRPr="00942B2E" w:rsidRDefault="00F076ED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개별</w:t>
            </w:r>
          </w:p>
        </w:tc>
      </w:tr>
    </w:tbl>
    <w:p w:rsidR="00C91BCF" w:rsidRPr="005E51D3" w:rsidRDefault="00A76EF7" w:rsidP="00C91BCF">
      <w:pPr>
        <w:pStyle w:val="a4"/>
        <w:ind w:firstLine="0"/>
        <w:jc w:val="center"/>
        <w:outlineLvl w:val="0"/>
        <w:rPr>
          <w:rFonts w:eastAsia="GulimChe"/>
          <w:b/>
          <w:sz w:val="36"/>
        </w:rPr>
      </w:pPr>
      <w:r w:rsidRPr="005E51D3">
        <w:rPr>
          <w:rFonts w:eastAsia="GulimChe"/>
          <w:sz w:val="12"/>
        </w:rPr>
        <w:br w:type="page"/>
      </w:r>
      <w:r w:rsidR="008D13E9" w:rsidRPr="005E51D3">
        <w:rPr>
          <w:rFonts w:eastAsia="GulimChe"/>
          <w:b/>
          <w:sz w:val="34"/>
        </w:rPr>
        <w:lastRenderedPageBreak/>
        <w:t>LA Extension</w:t>
      </w:r>
      <w:r w:rsidR="008D13E9" w:rsidRPr="005E51D3">
        <w:rPr>
          <w:rFonts w:eastAsia="GulimChe" w:hint="eastAsia"/>
          <w:b/>
          <w:sz w:val="34"/>
        </w:rPr>
        <w:t xml:space="preserve">, </w:t>
      </w:r>
      <w:r w:rsidR="008D13E9" w:rsidRPr="005E51D3">
        <w:rPr>
          <w:rFonts w:eastAsia="GulimChe"/>
          <w:b/>
          <w:sz w:val="34"/>
        </w:rPr>
        <w:t xml:space="preserve">Spring </w:t>
      </w:r>
      <w:r w:rsidR="007F5D41" w:rsidRPr="005E51D3">
        <w:rPr>
          <w:rFonts w:eastAsia="GulimChe" w:hint="eastAsia"/>
          <w:b/>
          <w:sz w:val="34"/>
        </w:rPr>
        <w:t>2020</w:t>
      </w:r>
      <w:r w:rsidRPr="005E51D3">
        <w:rPr>
          <w:rFonts w:eastAsia="GulimChe" w:hint="eastAsia"/>
          <w:b/>
          <w:sz w:val="34"/>
        </w:rPr>
        <w:t xml:space="preserve"> Time </w:t>
      </w:r>
      <w:r w:rsidRPr="005E51D3">
        <w:rPr>
          <w:rFonts w:eastAsia="GulimChe"/>
          <w:b/>
          <w:sz w:val="34"/>
        </w:rPr>
        <w:t>Table</w:t>
      </w:r>
      <w:r w:rsidRPr="005E51D3">
        <w:rPr>
          <w:rFonts w:eastAsia="GulimChe" w:hint="eastAsia"/>
          <w:b/>
          <w:sz w:val="34"/>
        </w:rPr>
        <w:t xml:space="preserve"> </w:t>
      </w:r>
      <w:r w:rsidRPr="005E51D3">
        <w:rPr>
          <w:rFonts w:eastAsia="GulimChe" w:hint="eastAsia"/>
          <w:b/>
          <w:sz w:val="34"/>
        </w:rPr>
        <w:t>대학부</w:t>
      </w:r>
      <w:r w:rsidRPr="005E51D3">
        <w:rPr>
          <w:rFonts w:eastAsia="GulimChe" w:hint="eastAsia"/>
          <w:b/>
          <w:sz w:val="34"/>
        </w:rPr>
        <w:t>/</w:t>
      </w:r>
      <w:r w:rsidRPr="005E51D3">
        <w:rPr>
          <w:rFonts w:eastAsia="GulimChe" w:hint="eastAsia"/>
          <w:b/>
          <w:sz w:val="34"/>
        </w:rPr>
        <w:t>대학원</w:t>
      </w:r>
      <w:r w:rsidRPr="005E51D3">
        <w:rPr>
          <w:rFonts w:eastAsia="GulimChe"/>
          <w:b/>
          <w:sz w:val="34"/>
        </w:rPr>
        <w:t xml:space="preserve"> </w:t>
      </w:r>
      <w:r w:rsidR="004420A1" w:rsidRPr="005E51D3">
        <w:rPr>
          <w:rFonts w:eastAsia="GulimChe" w:hint="eastAsia"/>
          <w:b/>
          <w:sz w:val="34"/>
        </w:rPr>
        <w:t>(B</w:t>
      </w:r>
      <w:r w:rsidRPr="005E51D3">
        <w:rPr>
          <w:rFonts w:eastAsia="GulimChe" w:hint="eastAsia"/>
          <w:b/>
          <w:sz w:val="34"/>
        </w:rPr>
        <w:t>A/ Master)</w:t>
      </w:r>
      <w:r w:rsidR="004A00EA" w:rsidRPr="005E51D3">
        <w:rPr>
          <w:rFonts w:eastAsia="GulimChe" w:hint="eastAsia"/>
          <w:b/>
          <w:sz w:val="34"/>
        </w:rPr>
        <w:t xml:space="preserve"> </w:t>
      </w:r>
      <w:r w:rsidR="00E25230">
        <w:rPr>
          <w:rFonts w:eastAsia="GulimChe" w:hint="eastAsia"/>
          <w:b/>
          <w:sz w:val="36"/>
        </w:rPr>
        <w:t>2/3</w:t>
      </w:r>
      <w:r w:rsidR="00C91BCF" w:rsidRPr="005E51D3">
        <w:rPr>
          <w:rFonts w:eastAsia="GulimChe"/>
          <w:b/>
          <w:sz w:val="36"/>
        </w:rPr>
        <w:t>/</w:t>
      </w:r>
      <w:r w:rsidR="007F5D41" w:rsidRPr="005E51D3">
        <w:rPr>
          <w:rFonts w:eastAsia="GulimChe"/>
          <w:b/>
          <w:sz w:val="36"/>
        </w:rPr>
        <w:t>2020</w:t>
      </w:r>
    </w:p>
    <w:p w:rsidR="004420A1" w:rsidRPr="005E51D3" w:rsidRDefault="00A76EF7" w:rsidP="008D13E9">
      <w:pPr>
        <w:pStyle w:val="a4"/>
        <w:jc w:val="center"/>
        <w:rPr>
          <w:rFonts w:eastAsia="GulimChe"/>
          <w:sz w:val="26"/>
        </w:rPr>
      </w:pPr>
      <w:r w:rsidRPr="005E51D3">
        <w:rPr>
          <w:rFonts w:eastAsia="GulimChe" w:hint="eastAsia"/>
          <w:b/>
          <w:sz w:val="26"/>
        </w:rPr>
        <w:t xml:space="preserve">LA </w:t>
      </w:r>
      <w:r w:rsidRPr="005E51D3">
        <w:rPr>
          <w:rFonts w:eastAsia="GulimChe"/>
          <w:b/>
          <w:sz w:val="26"/>
        </w:rPr>
        <w:t>Extension</w:t>
      </w:r>
      <w:r w:rsidRPr="005E51D3">
        <w:rPr>
          <w:rFonts w:eastAsia="GulimChe" w:hint="eastAsia"/>
          <w:b/>
          <w:sz w:val="26"/>
        </w:rPr>
        <w:t xml:space="preserve"> Class</w:t>
      </w:r>
      <w:r w:rsidR="00B5775C" w:rsidRPr="005E51D3">
        <w:rPr>
          <w:rFonts w:eastAsia="GulimChe" w:hint="eastAsia"/>
          <w:b/>
          <w:sz w:val="26"/>
        </w:rPr>
        <w:t>es</w:t>
      </w:r>
      <w:r w:rsidR="008D13E9" w:rsidRPr="005E51D3">
        <w:rPr>
          <w:rFonts w:eastAsia="GulimChe" w:hint="eastAsia"/>
          <w:b/>
          <w:sz w:val="26"/>
        </w:rPr>
        <w:t xml:space="preserve">, </w:t>
      </w:r>
      <w:r w:rsidR="009A17F5" w:rsidRPr="005E51D3">
        <w:rPr>
          <w:rFonts w:eastAsia="GulimChe" w:hint="eastAsia"/>
          <w:sz w:val="26"/>
        </w:rPr>
        <w:t>30</w:t>
      </w:r>
      <w:r w:rsidR="00E9145F" w:rsidRPr="005E51D3">
        <w:rPr>
          <w:rFonts w:eastAsia="GulimChe" w:hint="eastAsia"/>
          <w:sz w:val="26"/>
        </w:rPr>
        <w:t xml:space="preserve">20 </w:t>
      </w:r>
      <w:r w:rsidR="009A17F5" w:rsidRPr="005E51D3">
        <w:rPr>
          <w:rFonts w:eastAsia="GulimChe" w:hint="eastAsia"/>
          <w:sz w:val="26"/>
        </w:rPr>
        <w:t>Wilshire</w:t>
      </w:r>
      <w:r w:rsidR="008C257D" w:rsidRPr="005E51D3">
        <w:rPr>
          <w:rFonts w:eastAsia="GulimChe" w:hint="eastAsia"/>
          <w:sz w:val="26"/>
        </w:rPr>
        <w:t xml:space="preserve"> </w:t>
      </w:r>
      <w:r w:rsidR="00E9145F" w:rsidRPr="005E51D3">
        <w:rPr>
          <w:rFonts w:eastAsia="GulimChe" w:hint="eastAsia"/>
          <w:sz w:val="26"/>
        </w:rPr>
        <w:t>Blvd. Los Angeles CA</w:t>
      </w:r>
      <w:r w:rsidR="009A17F5" w:rsidRPr="005E51D3">
        <w:rPr>
          <w:rFonts w:eastAsia="GulimChe" w:hint="eastAsia"/>
          <w:sz w:val="26"/>
        </w:rPr>
        <w:t xml:space="preserve"> 90010 (#175)</w:t>
      </w:r>
    </w:p>
    <w:p w:rsidR="004420A1" w:rsidRPr="005E51D3" w:rsidRDefault="004420A1" w:rsidP="004420A1">
      <w:pPr>
        <w:pStyle w:val="a4"/>
        <w:ind w:firstLine="0"/>
        <w:jc w:val="center"/>
        <w:rPr>
          <w:rFonts w:eastAsia="GulimChe"/>
        </w:rPr>
      </w:pPr>
    </w:p>
    <w:p w:rsidR="004420A1" w:rsidRPr="005E51D3" w:rsidRDefault="009A17F5" w:rsidP="004420A1">
      <w:pPr>
        <w:jc w:val="both"/>
        <w:rPr>
          <w:rFonts w:eastAsia="GulimChe"/>
          <w:sz w:val="24"/>
        </w:rPr>
      </w:pPr>
      <w:r w:rsidRPr="005E51D3">
        <w:rPr>
          <w:rFonts w:eastAsia="GulimChe" w:hint="eastAsia"/>
          <w:sz w:val="24"/>
        </w:rPr>
        <w:t>GMU</w:t>
      </w:r>
      <w:r w:rsidRPr="005E51D3">
        <w:rPr>
          <w:rFonts w:eastAsia="GulimChe" w:hint="eastAsia"/>
          <w:sz w:val="24"/>
        </w:rPr>
        <w:t>는</w:t>
      </w:r>
      <w:r w:rsidRPr="005E51D3">
        <w:rPr>
          <w:rFonts w:eastAsia="GulimChe" w:hint="eastAsia"/>
          <w:sz w:val="24"/>
        </w:rPr>
        <w:t xml:space="preserve"> (</w:t>
      </w:r>
      <w:r w:rsidRPr="005E51D3">
        <w:rPr>
          <w:rFonts w:eastAsia="GulimChe" w:hint="eastAsia"/>
          <w:sz w:val="24"/>
        </w:rPr>
        <w:t>그레이스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미션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대학교</w:t>
      </w:r>
      <w:r w:rsidRPr="005E51D3">
        <w:rPr>
          <w:rFonts w:eastAsia="GulimChe" w:hint="eastAsia"/>
          <w:sz w:val="24"/>
        </w:rPr>
        <w:t>) LA</w:t>
      </w:r>
      <w:r w:rsidRPr="005E51D3">
        <w:rPr>
          <w:rFonts w:eastAsia="GulimChe" w:hint="eastAsia"/>
          <w:sz w:val="24"/>
        </w:rPr>
        <w:t>와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북쪽밸리지역의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거주자들을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위해</w:t>
      </w:r>
      <w:r w:rsidRPr="005E51D3">
        <w:rPr>
          <w:rFonts w:eastAsia="GulimChe" w:hint="eastAsia"/>
          <w:sz w:val="24"/>
        </w:rPr>
        <w:t xml:space="preserve"> LA </w:t>
      </w:r>
      <w:r w:rsidR="006E44C4" w:rsidRPr="005E51D3">
        <w:rPr>
          <w:rFonts w:eastAsia="GulimChe"/>
          <w:sz w:val="24"/>
        </w:rPr>
        <w:t>Extension Classes</w:t>
      </w:r>
      <w:r w:rsidRPr="005E51D3">
        <w:rPr>
          <w:rFonts w:eastAsia="GulimChe" w:hint="eastAsia"/>
          <w:sz w:val="24"/>
        </w:rPr>
        <w:t>에서</w:t>
      </w:r>
      <w:r w:rsidR="00673A5C">
        <w:rPr>
          <w:rFonts w:eastAsia="GulimChe" w:hint="eastAsia"/>
          <w:sz w:val="24"/>
        </w:rPr>
        <w:t xml:space="preserve"> </w:t>
      </w:r>
      <w:r w:rsidR="00673A5C">
        <w:rPr>
          <w:rFonts w:eastAsia="GulimChe" w:hint="eastAsia"/>
          <w:sz w:val="24"/>
        </w:rPr>
        <w:t>여러</w:t>
      </w:r>
      <w:r w:rsidR="00673A5C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과목의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강의를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오픈합니다</w:t>
      </w:r>
      <w:r w:rsidRPr="005E51D3">
        <w:rPr>
          <w:rFonts w:eastAsia="GulimChe" w:hint="eastAsia"/>
          <w:sz w:val="24"/>
        </w:rPr>
        <w:t xml:space="preserve">. </w:t>
      </w:r>
      <w:r w:rsidRPr="005E51D3">
        <w:rPr>
          <w:rFonts w:eastAsia="GulimChe" w:hint="eastAsia"/>
          <w:sz w:val="24"/>
        </w:rPr>
        <w:t>플러튼까지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오시기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어려운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분들은</w:t>
      </w:r>
      <w:r w:rsidRPr="005E51D3">
        <w:rPr>
          <w:rFonts w:eastAsia="GulimChe" w:hint="eastAsia"/>
          <w:sz w:val="24"/>
        </w:rPr>
        <w:t xml:space="preserve"> LA</w:t>
      </w:r>
      <w:r w:rsidRPr="005E51D3">
        <w:rPr>
          <w:rFonts w:eastAsia="GulimChe" w:hint="eastAsia"/>
          <w:sz w:val="24"/>
        </w:rPr>
        <w:t>지역에서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편하게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저렴한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수업료로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양질의</w:t>
      </w:r>
      <w:r w:rsidRPr="005E51D3">
        <w:rPr>
          <w:rFonts w:eastAsia="GulimChe" w:hint="eastAsia"/>
          <w:sz w:val="24"/>
        </w:rPr>
        <w:t xml:space="preserve"> GMU </w:t>
      </w:r>
      <w:r w:rsidRPr="005E51D3">
        <w:rPr>
          <w:rFonts w:eastAsia="GulimChe" w:hint="eastAsia"/>
          <w:sz w:val="24"/>
        </w:rPr>
        <w:t>공부를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하실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수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있습니다</w:t>
      </w:r>
      <w:r w:rsidRPr="005E51D3">
        <w:rPr>
          <w:rFonts w:eastAsia="GulimChe" w:hint="eastAsia"/>
          <w:sz w:val="24"/>
        </w:rPr>
        <w:t>. LA Extension Classes</w:t>
      </w:r>
      <w:r w:rsidRPr="005E51D3">
        <w:rPr>
          <w:rFonts w:eastAsia="GulimChe" w:hint="eastAsia"/>
          <w:sz w:val="24"/>
        </w:rPr>
        <w:t>에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출석하는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유학생들도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동일하게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출석으로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인정되며</w:t>
      </w:r>
      <w:r w:rsidRPr="005E51D3">
        <w:rPr>
          <w:rFonts w:eastAsia="GulimChe" w:hint="eastAsia"/>
          <w:sz w:val="24"/>
        </w:rPr>
        <w:t xml:space="preserve"> (</w:t>
      </w:r>
      <w:r w:rsidRPr="005E51D3">
        <w:rPr>
          <w:rFonts w:eastAsia="GulimChe" w:hint="eastAsia"/>
          <w:sz w:val="24"/>
        </w:rPr>
        <w:t>유학생은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졸업할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때까지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학점의</w:t>
      </w:r>
      <w:r w:rsidRPr="005E51D3">
        <w:rPr>
          <w:rFonts w:eastAsia="GulimChe" w:hint="eastAsia"/>
          <w:sz w:val="24"/>
        </w:rPr>
        <w:t xml:space="preserve"> 51% </w:t>
      </w:r>
      <w:r w:rsidRPr="005E51D3">
        <w:rPr>
          <w:rFonts w:eastAsia="GulimChe" w:hint="eastAsia"/>
          <w:sz w:val="24"/>
        </w:rPr>
        <w:t>이상은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본교에</w:t>
      </w:r>
      <w:r w:rsidR="00673A5C">
        <w:rPr>
          <w:rFonts w:eastAsia="GulimChe" w:hint="eastAsia"/>
          <w:sz w:val="24"/>
        </w:rPr>
        <w:t>서</w:t>
      </w:r>
      <w:r w:rsidR="00673A5C">
        <w:rPr>
          <w:rFonts w:eastAsia="GulimChe" w:hint="eastAsia"/>
          <w:sz w:val="24"/>
        </w:rPr>
        <w:t xml:space="preserve"> </w:t>
      </w:r>
      <w:r w:rsidR="00673A5C">
        <w:rPr>
          <w:rFonts w:eastAsia="GulimChe" w:hint="eastAsia"/>
          <w:sz w:val="24"/>
        </w:rPr>
        <w:t>취득</w:t>
      </w:r>
      <w:r w:rsidRPr="005E51D3">
        <w:rPr>
          <w:rFonts w:eastAsia="GulimChe" w:hint="eastAsia"/>
          <w:sz w:val="24"/>
        </w:rPr>
        <w:t>해야</w:t>
      </w:r>
      <w:r w:rsidR="00673A5C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함</w:t>
      </w:r>
      <w:r w:rsidRPr="005E51D3">
        <w:rPr>
          <w:rFonts w:eastAsia="GulimChe" w:hint="eastAsia"/>
          <w:sz w:val="24"/>
        </w:rPr>
        <w:t xml:space="preserve">), </w:t>
      </w:r>
      <w:r w:rsidRPr="005E51D3">
        <w:rPr>
          <w:rFonts w:eastAsia="GulimChe" w:hint="eastAsia"/>
          <w:sz w:val="24"/>
        </w:rPr>
        <w:t>자격이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되는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분들은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정부학비보조를</w:t>
      </w:r>
      <w:r w:rsidRPr="005E51D3">
        <w:rPr>
          <w:rFonts w:eastAsia="GulimChe" w:hint="eastAsia"/>
          <w:sz w:val="24"/>
        </w:rPr>
        <w:t xml:space="preserve"> (FSA) </w:t>
      </w:r>
      <w:r w:rsidRPr="005E51D3">
        <w:rPr>
          <w:rFonts w:eastAsia="GulimChe" w:hint="eastAsia"/>
          <w:sz w:val="24"/>
        </w:rPr>
        <w:t>동일하게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받을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수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있습니다</w:t>
      </w:r>
      <w:r w:rsidRPr="005E51D3">
        <w:rPr>
          <w:rFonts w:eastAsia="GulimChe" w:hint="eastAsia"/>
          <w:sz w:val="24"/>
        </w:rPr>
        <w:t xml:space="preserve">. </w:t>
      </w:r>
      <w:r w:rsidRPr="005E51D3">
        <w:rPr>
          <w:rFonts w:eastAsia="GulimChe" w:hint="eastAsia"/>
          <w:sz w:val="24"/>
        </w:rPr>
        <w:t>신학사</w:t>
      </w:r>
      <w:r w:rsidR="00673A5C">
        <w:rPr>
          <w:rFonts w:eastAsia="GulimChe" w:hint="eastAsia"/>
          <w:sz w:val="24"/>
        </w:rPr>
        <w:t xml:space="preserve"> (BATH, BACC</w:t>
      </w:r>
      <w:r w:rsidRPr="005E51D3">
        <w:rPr>
          <w:rFonts w:eastAsia="GulimChe" w:hint="eastAsia"/>
          <w:sz w:val="24"/>
        </w:rPr>
        <w:t xml:space="preserve">), </w:t>
      </w:r>
      <w:r w:rsidR="00673A5C">
        <w:rPr>
          <w:rFonts w:eastAsia="GulimChe" w:hint="eastAsia"/>
          <w:sz w:val="24"/>
        </w:rPr>
        <w:t>석사과정들</w:t>
      </w:r>
      <w:r w:rsidR="006E44C4" w:rsidRPr="005E51D3">
        <w:rPr>
          <w:rFonts w:eastAsia="GulimChe" w:hint="eastAsia"/>
          <w:sz w:val="24"/>
        </w:rPr>
        <w:t xml:space="preserve"> (MAICS</w:t>
      </w:r>
      <w:r w:rsidR="00673A5C">
        <w:rPr>
          <w:rFonts w:eastAsia="GulimChe" w:hint="eastAsia"/>
          <w:sz w:val="24"/>
        </w:rPr>
        <w:t xml:space="preserve">, MACE, </w:t>
      </w:r>
      <w:r w:rsidR="00673A5C">
        <w:rPr>
          <w:rFonts w:eastAsia="GulimChe"/>
          <w:sz w:val="24"/>
        </w:rPr>
        <w:t>MACC</w:t>
      </w:r>
      <w:r w:rsidR="00673A5C">
        <w:rPr>
          <w:rFonts w:eastAsia="GulimChe" w:hint="eastAsia"/>
          <w:sz w:val="24"/>
        </w:rPr>
        <w:t>, MDiv</w:t>
      </w:r>
      <w:r w:rsidRPr="005E51D3">
        <w:rPr>
          <w:rFonts w:eastAsia="GulimChe" w:hint="eastAsia"/>
          <w:sz w:val="24"/>
        </w:rPr>
        <w:t xml:space="preserve">) </w:t>
      </w:r>
      <w:r w:rsidRPr="005E51D3">
        <w:rPr>
          <w:rFonts w:eastAsia="GulimChe" w:hint="eastAsia"/>
          <w:sz w:val="24"/>
        </w:rPr>
        <w:t>학위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모두를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공부할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수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있습니다</w:t>
      </w:r>
      <w:r w:rsidRPr="005E51D3">
        <w:rPr>
          <w:rFonts w:eastAsia="GulimChe" w:hint="eastAsia"/>
          <w:sz w:val="24"/>
        </w:rPr>
        <w:t xml:space="preserve">. </w:t>
      </w:r>
      <w:r w:rsidRPr="005E51D3">
        <w:rPr>
          <w:rFonts w:eastAsia="GulimChe" w:hint="eastAsia"/>
          <w:sz w:val="24"/>
        </w:rPr>
        <w:t>또한</w:t>
      </w:r>
      <w:r w:rsidRPr="005E51D3">
        <w:rPr>
          <w:rFonts w:eastAsia="GulimChe" w:hint="eastAsia"/>
          <w:sz w:val="24"/>
        </w:rPr>
        <w:t xml:space="preserve"> </w:t>
      </w:r>
      <w:r w:rsidR="006E44C4" w:rsidRPr="005E51D3">
        <w:rPr>
          <w:rFonts w:eastAsia="GulimChe" w:hint="eastAsia"/>
          <w:sz w:val="24"/>
        </w:rPr>
        <w:t>박사</w:t>
      </w:r>
      <w:r w:rsidR="00673A5C">
        <w:rPr>
          <w:rFonts w:eastAsia="GulimChe" w:hint="eastAsia"/>
          <w:sz w:val="24"/>
        </w:rPr>
        <w:t>과정들은</w:t>
      </w:r>
      <w:r w:rsidRPr="005E51D3">
        <w:rPr>
          <w:rFonts w:eastAsia="GulimChe" w:hint="eastAsia"/>
          <w:sz w:val="24"/>
        </w:rPr>
        <w:t xml:space="preserve"> (DMiss</w:t>
      </w:r>
      <w:r w:rsidR="00673A5C">
        <w:rPr>
          <w:rFonts w:eastAsia="GulimChe" w:hint="eastAsia"/>
          <w:sz w:val="24"/>
        </w:rPr>
        <w:t>, PhD</w:t>
      </w:r>
      <w:r w:rsidRPr="005E51D3">
        <w:rPr>
          <w:rFonts w:eastAsia="GulimChe" w:hint="eastAsia"/>
          <w:sz w:val="24"/>
        </w:rPr>
        <w:t xml:space="preserve">) </w:t>
      </w:r>
      <w:r w:rsidR="006E44C4" w:rsidRPr="005E51D3">
        <w:rPr>
          <w:rFonts w:eastAsia="GulimChe" w:hint="eastAsia"/>
          <w:sz w:val="24"/>
        </w:rPr>
        <w:t>과정</w:t>
      </w:r>
      <w:r w:rsidRPr="005E51D3">
        <w:rPr>
          <w:rFonts w:eastAsia="GulimChe" w:hint="eastAsia"/>
          <w:sz w:val="24"/>
        </w:rPr>
        <w:t>은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겨울과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여름에</w:t>
      </w:r>
      <w:r w:rsidRPr="005E51D3">
        <w:rPr>
          <w:rFonts w:eastAsia="GulimChe" w:hint="eastAsia"/>
          <w:sz w:val="24"/>
        </w:rPr>
        <w:t xml:space="preserve"> </w:t>
      </w:r>
      <w:r w:rsidR="00673A5C">
        <w:rPr>
          <w:rFonts w:eastAsia="GulimChe" w:hint="eastAsia"/>
          <w:sz w:val="24"/>
        </w:rPr>
        <w:t>본교에서</w:t>
      </w:r>
      <w:r w:rsidR="00673A5C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집중수업을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합니다</w:t>
      </w:r>
      <w:r w:rsidRPr="005E51D3">
        <w:rPr>
          <w:rFonts w:eastAsia="GulimChe" w:hint="eastAsia"/>
          <w:sz w:val="24"/>
        </w:rPr>
        <w:t xml:space="preserve">. </w:t>
      </w:r>
      <w:r w:rsidRPr="005E51D3">
        <w:rPr>
          <w:rFonts w:eastAsia="GulimChe" w:hint="eastAsia"/>
          <w:sz w:val="24"/>
        </w:rPr>
        <w:t>입학을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원하시는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분들은</w:t>
      </w:r>
      <w:r w:rsidRPr="005E51D3">
        <w:rPr>
          <w:rFonts w:eastAsia="GulimChe" w:hint="eastAsia"/>
          <w:sz w:val="24"/>
        </w:rPr>
        <w:t xml:space="preserve"> GMU</w:t>
      </w:r>
      <w:r w:rsidRPr="005E51D3">
        <w:rPr>
          <w:rFonts w:eastAsia="GulimChe" w:hint="eastAsia"/>
          <w:sz w:val="24"/>
        </w:rPr>
        <w:t>로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직접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연락하시든지</w:t>
      </w:r>
      <w:r w:rsidRPr="005E51D3">
        <w:rPr>
          <w:rFonts w:eastAsia="GulimChe" w:hint="eastAsia"/>
          <w:sz w:val="24"/>
        </w:rPr>
        <w:t xml:space="preserve">, </w:t>
      </w:r>
      <w:r w:rsidRPr="005E51D3">
        <w:rPr>
          <w:rFonts w:eastAsia="GulimChe" w:hint="eastAsia"/>
          <w:sz w:val="24"/>
        </w:rPr>
        <w:t>수업시간에</w:t>
      </w:r>
      <w:r w:rsidRPr="005E51D3">
        <w:rPr>
          <w:rFonts w:eastAsia="GulimChe" w:hint="eastAsia"/>
          <w:sz w:val="24"/>
        </w:rPr>
        <w:t xml:space="preserve"> LA</w:t>
      </w:r>
      <w:r w:rsidRPr="005E51D3">
        <w:rPr>
          <w:rFonts w:eastAsia="GulimChe" w:hint="eastAsia"/>
          <w:sz w:val="24"/>
        </w:rPr>
        <w:t>클래스에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오셔서</w:t>
      </w:r>
      <w:r w:rsidRPr="005E51D3">
        <w:rPr>
          <w:rFonts w:eastAsia="GulimChe" w:hint="eastAsia"/>
          <w:sz w:val="24"/>
        </w:rPr>
        <w:t xml:space="preserve"> GMU </w:t>
      </w:r>
      <w:r w:rsidRPr="005E51D3">
        <w:rPr>
          <w:rFonts w:eastAsia="GulimChe" w:hint="eastAsia"/>
          <w:sz w:val="24"/>
        </w:rPr>
        <w:t>입학상담을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하시길</w:t>
      </w:r>
      <w:r w:rsidRPr="005E51D3">
        <w:rPr>
          <w:rFonts w:eastAsia="GulimChe" w:hint="eastAsia"/>
          <w:sz w:val="24"/>
        </w:rPr>
        <w:t xml:space="preserve"> </w:t>
      </w:r>
      <w:r w:rsidRPr="005E51D3">
        <w:rPr>
          <w:rFonts w:eastAsia="GulimChe" w:hint="eastAsia"/>
          <w:sz w:val="24"/>
        </w:rPr>
        <w:t>바랍니다</w:t>
      </w:r>
      <w:r w:rsidRPr="005E51D3">
        <w:rPr>
          <w:rFonts w:eastAsia="GulimChe" w:hint="eastAsia"/>
          <w:sz w:val="24"/>
        </w:rPr>
        <w:t xml:space="preserve">. </w:t>
      </w:r>
      <w:r w:rsidR="004420A1" w:rsidRPr="005E51D3">
        <w:rPr>
          <w:rFonts w:eastAsia="GulimChe" w:hint="eastAsia"/>
          <w:sz w:val="24"/>
        </w:rPr>
        <w:t xml:space="preserve"> </w:t>
      </w:r>
    </w:p>
    <w:p w:rsidR="004420A1" w:rsidRPr="005E51D3" w:rsidRDefault="004420A1" w:rsidP="008D13E9">
      <w:pPr>
        <w:pStyle w:val="a4"/>
        <w:rPr>
          <w:rFonts w:eastAsia="GulimChe"/>
        </w:rPr>
      </w:pPr>
    </w:p>
    <w:tbl>
      <w:tblPr>
        <w:tblW w:w="49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"/>
        <w:gridCol w:w="1321"/>
        <w:gridCol w:w="1170"/>
        <w:gridCol w:w="5041"/>
        <w:gridCol w:w="631"/>
        <w:gridCol w:w="989"/>
        <w:gridCol w:w="718"/>
      </w:tblGrid>
      <w:tr w:rsidR="004420A1" w:rsidRPr="00942B2E" w:rsidTr="00942B2E">
        <w:trPr>
          <w:trHeight w:val="24"/>
        </w:trPr>
        <w:tc>
          <w:tcPr>
            <w:tcW w:w="2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20A1" w:rsidRPr="00942B2E" w:rsidRDefault="004420A1" w:rsidP="004420A1">
            <w:pPr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Day</w:t>
            </w:r>
          </w:p>
        </w:tc>
        <w:tc>
          <w:tcPr>
            <w:tcW w:w="637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20A1" w:rsidRPr="00942B2E" w:rsidRDefault="004420A1" w:rsidP="004420A1">
            <w:pPr>
              <w:ind w:left="152" w:hanging="152"/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Time</w:t>
            </w:r>
          </w:p>
        </w:tc>
        <w:tc>
          <w:tcPr>
            <w:tcW w:w="564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20A1" w:rsidRPr="00942B2E" w:rsidRDefault="004420A1" w:rsidP="004420A1">
            <w:pPr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Crs. No.</w:t>
            </w:r>
          </w:p>
        </w:tc>
        <w:tc>
          <w:tcPr>
            <w:tcW w:w="2430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20A1" w:rsidRPr="00942B2E" w:rsidRDefault="004420A1" w:rsidP="004420A1">
            <w:pPr>
              <w:widowControl/>
              <w:overflowPunct/>
              <w:autoSpaceDE/>
              <w:autoSpaceDN/>
              <w:adjustRightInd/>
              <w:ind w:left="-3"/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bCs/>
                <w:sz w:val="22"/>
                <w:szCs w:val="22"/>
              </w:rPr>
              <w:t>Course Title</w:t>
            </w:r>
          </w:p>
        </w:tc>
        <w:tc>
          <w:tcPr>
            <w:tcW w:w="304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20A1" w:rsidRPr="00942B2E" w:rsidRDefault="004420A1" w:rsidP="00942B2E">
            <w:pPr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Units</w:t>
            </w:r>
          </w:p>
        </w:tc>
        <w:tc>
          <w:tcPr>
            <w:tcW w:w="477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20A1" w:rsidRPr="00942B2E" w:rsidRDefault="004420A1" w:rsidP="004420A1">
            <w:pPr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Professor</w:t>
            </w:r>
          </w:p>
        </w:tc>
        <w:tc>
          <w:tcPr>
            <w:tcW w:w="346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420A1" w:rsidRPr="00942B2E" w:rsidRDefault="004420A1" w:rsidP="004420A1">
            <w:pPr>
              <w:jc w:val="center"/>
              <w:rPr>
                <w:rFonts w:eastAsia="GulimChe"/>
                <w:b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sz w:val="22"/>
                <w:szCs w:val="22"/>
              </w:rPr>
              <w:t>Room</w:t>
            </w:r>
          </w:p>
        </w:tc>
      </w:tr>
      <w:tr w:rsidR="004E7BF9" w:rsidRPr="00942B2E" w:rsidTr="00942B2E">
        <w:trPr>
          <w:trHeight w:val="603"/>
        </w:trPr>
        <w:tc>
          <w:tcPr>
            <w:tcW w:w="242" w:type="pct"/>
            <w:vMerge w:val="restart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4E7BF9" w:rsidRPr="00942B2E" w:rsidRDefault="004E7BF9" w:rsidP="004420A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월</w:t>
            </w:r>
          </w:p>
          <w:p w:rsidR="004E7BF9" w:rsidRPr="00942B2E" w:rsidRDefault="004E7BF9" w:rsidP="004420A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637" w:type="pc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center"/>
            <w:hideMark/>
          </w:tcPr>
          <w:p w:rsidR="004E7BF9" w:rsidRPr="00942B2E" w:rsidRDefault="004E7BF9" w:rsidP="006E3035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9:30 am-12:00</w:t>
            </w:r>
          </w:p>
        </w:tc>
        <w:tc>
          <w:tcPr>
            <w:tcW w:w="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E7BF9" w:rsidRPr="00942B2E" w:rsidRDefault="004E7BF9" w:rsidP="006E3035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LT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593/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4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430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</w:tcPr>
          <w:p w:rsidR="004E7BF9" w:rsidRPr="00942B2E" w:rsidRDefault="004E7BF9" w:rsidP="006E3035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Cross-cultural Leadership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다문화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리더쉽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BACC, BATH,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리더쉽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과목으로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30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E7BF9" w:rsidRPr="00942B2E" w:rsidRDefault="004E7BF9" w:rsidP="004E7BF9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E7BF9" w:rsidRPr="00942B2E" w:rsidRDefault="004E7BF9" w:rsidP="006E3035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김현완</w:t>
            </w:r>
          </w:p>
        </w:tc>
        <w:tc>
          <w:tcPr>
            <w:tcW w:w="346" w:type="pct"/>
            <w:tcBorders>
              <w:left w:val="single" w:sz="4" w:space="0" w:color="auto"/>
              <w:right w:val="single" w:sz="18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4E7BF9" w:rsidRPr="00AA6F04" w:rsidRDefault="004E7BF9" w:rsidP="005E51D3">
            <w:pPr>
              <w:widowControl/>
              <w:overflowPunct/>
              <w:autoSpaceDE/>
              <w:adjustRightInd/>
              <w:rPr>
                <w:rFonts w:eastAsia="GulimChe" w:cs="Gulim"/>
                <w:color w:val="000000"/>
                <w:sz w:val="22"/>
                <w:szCs w:val="22"/>
                <w:highlight w:val="yellow"/>
              </w:rPr>
            </w:pPr>
            <w:r w:rsidRPr="00AA6F04">
              <w:rPr>
                <w:rFonts w:eastAsia="GulimChe" w:cs="Gulim" w:hint="eastAsia"/>
                <w:color w:val="000000"/>
                <w:sz w:val="22"/>
                <w:szCs w:val="22"/>
                <w:highlight w:val="yellow"/>
              </w:rPr>
              <w:t>Live</w:t>
            </w:r>
          </w:p>
        </w:tc>
      </w:tr>
      <w:tr w:rsidR="004E7BF9" w:rsidRPr="00942B2E" w:rsidTr="00942B2E">
        <w:trPr>
          <w:trHeight w:val="603"/>
        </w:trPr>
        <w:tc>
          <w:tcPr>
            <w:tcW w:w="242" w:type="pct"/>
            <w:vMerge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4E7BF9" w:rsidRPr="00942B2E" w:rsidRDefault="004E7BF9" w:rsidP="004420A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</w:p>
        </w:tc>
        <w:tc>
          <w:tcPr>
            <w:tcW w:w="637" w:type="pc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center"/>
            <w:hideMark/>
          </w:tcPr>
          <w:p w:rsidR="004E7BF9" w:rsidRPr="00942B2E" w:rsidRDefault="004E7BF9" w:rsidP="006E3035">
            <w:pPr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5:30-8:00pm</w:t>
            </w:r>
          </w:p>
        </w:tc>
        <w:tc>
          <w:tcPr>
            <w:tcW w:w="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E7BF9" w:rsidRPr="00942B2E" w:rsidRDefault="004E7BF9" w:rsidP="006E3035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CH508</w:t>
            </w:r>
          </w:p>
        </w:tc>
        <w:tc>
          <w:tcPr>
            <w:tcW w:w="2430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</w:tcPr>
          <w:p w:rsidR="004E7BF9" w:rsidRPr="00942B2E" w:rsidRDefault="004E7BF9" w:rsidP="006E3035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Church History II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교회사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II (MDiv)</w:t>
            </w:r>
          </w:p>
        </w:tc>
        <w:tc>
          <w:tcPr>
            <w:tcW w:w="30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E7BF9" w:rsidRPr="00942B2E" w:rsidRDefault="004E7BF9" w:rsidP="006E3035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E7BF9" w:rsidRPr="00942B2E" w:rsidRDefault="004E7BF9" w:rsidP="006E3035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최규남</w:t>
            </w:r>
          </w:p>
        </w:tc>
        <w:tc>
          <w:tcPr>
            <w:tcW w:w="346" w:type="pct"/>
            <w:tcBorders>
              <w:left w:val="single" w:sz="4" w:space="0" w:color="auto"/>
              <w:right w:val="single" w:sz="18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4E7BF9" w:rsidRPr="00AA6F04" w:rsidRDefault="004E7BF9" w:rsidP="005E51D3">
            <w:pPr>
              <w:widowControl/>
              <w:overflowPunct/>
              <w:autoSpaceDE/>
              <w:adjustRightInd/>
              <w:rPr>
                <w:rFonts w:eastAsia="GulimChe" w:cs="Gulim"/>
                <w:color w:val="000000"/>
                <w:sz w:val="22"/>
                <w:szCs w:val="22"/>
                <w:highlight w:val="yellow"/>
              </w:rPr>
            </w:pPr>
            <w:r w:rsidRPr="00AA6F04">
              <w:rPr>
                <w:rFonts w:eastAsia="GulimChe" w:cs="Gulim" w:hint="eastAsia"/>
                <w:color w:val="000000"/>
                <w:sz w:val="22"/>
                <w:szCs w:val="22"/>
                <w:highlight w:val="yellow"/>
              </w:rPr>
              <w:t>Live</w:t>
            </w:r>
          </w:p>
        </w:tc>
      </w:tr>
      <w:tr w:rsidR="004E7BF9" w:rsidRPr="00942B2E" w:rsidTr="004E7BF9">
        <w:trPr>
          <w:trHeight w:val="553"/>
        </w:trPr>
        <w:tc>
          <w:tcPr>
            <w:tcW w:w="242" w:type="pct"/>
            <w:vMerge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4E7BF9" w:rsidRPr="00942B2E" w:rsidRDefault="004E7BF9" w:rsidP="004420A1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center"/>
            <w:hideMark/>
          </w:tcPr>
          <w:p w:rsidR="004E7BF9" w:rsidRPr="00942B2E" w:rsidRDefault="004E7BF9" w:rsidP="006E3035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8:30-11:00pm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E7BF9" w:rsidRPr="00942B2E" w:rsidRDefault="004E7BF9" w:rsidP="006E3035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BT513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/313</w:t>
            </w:r>
          </w:p>
        </w:tc>
        <w:tc>
          <w:tcPr>
            <w:tcW w:w="24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</w:tcPr>
          <w:p w:rsidR="004E7BF9" w:rsidRPr="00942B2E" w:rsidRDefault="004E7BF9" w:rsidP="006E3035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Hermeneutics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성경해석학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(MA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CE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, MDiv)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E7BF9" w:rsidRPr="00942B2E" w:rsidRDefault="004E7BF9" w:rsidP="004E7BF9">
            <w:pPr>
              <w:widowControl/>
              <w:overflowPunct/>
              <w:autoSpaceDE/>
              <w:adjustRightInd/>
              <w:jc w:val="center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kern w:val="2"/>
                <w:sz w:val="22"/>
                <w:szCs w:val="22"/>
              </w:rPr>
              <w:t>3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4E7BF9" w:rsidRPr="00942B2E" w:rsidRDefault="004E7BF9" w:rsidP="006E3035">
            <w:pPr>
              <w:widowControl/>
              <w:overflowPunct/>
              <w:autoSpaceDE/>
              <w:adjustRightInd/>
              <w:jc w:val="both"/>
              <w:rPr>
                <w:rFonts w:eastAsia="GulimChe" w:cs="Gulim"/>
                <w:color w:val="000000"/>
                <w:kern w:val="2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kern w:val="2"/>
                <w:sz w:val="22"/>
                <w:szCs w:val="22"/>
              </w:rPr>
              <w:t>김현완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4E7BF9" w:rsidRPr="00AA6F04" w:rsidRDefault="004E7BF9" w:rsidP="004E7BF9">
            <w:pPr>
              <w:rPr>
                <w:rFonts w:eastAsia="GulimChe" w:cs="Gulim"/>
                <w:color w:val="000000"/>
                <w:sz w:val="22"/>
                <w:szCs w:val="22"/>
                <w:highlight w:val="yellow"/>
              </w:rPr>
            </w:pPr>
            <w:r w:rsidRPr="00AA6F04">
              <w:rPr>
                <w:rFonts w:eastAsia="GulimChe" w:cs="Gulim" w:hint="eastAsia"/>
                <w:color w:val="000000"/>
                <w:sz w:val="22"/>
                <w:szCs w:val="22"/>
                <w:highlight w:val="yellow"/>
              </w:rPr>
              <w:t>Live</w:t>
            </w:r>
          </w:p>
        </w:tc>
      </w:tr>
      <w:tr w:rsidR="00270436" w:rsidRPr="00942B2E" w:rsidTr="000C66E6">
        <w:trPr>
          <w:trHeight w:val="513"/>
        </w:trPr>
        <w:tc>
          <w:tcPr>
            <w:tcW w:w="24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270436" w:rsidRPr="00942B2E" w:rsidRDefault="00270436" w:rsidP="004969DE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수</w:t>
            </w:r>
          </w:p>
          <w:p w:rsidR="00270436" w:rsidRPr="00942B2E" w:rsidRDefault="00270436" w:rsidP="004969DE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Wed</w:t>
            </w:r>
          </w:p>
        </w:tc>
        <w:tc>
          <w:tcPr>
            <w:tcW w:w="637" w:type="pct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</w:tcMar>
            <w:vAlign w:val="center"/>
            <w:hideMark/>
          </w:tcPr>
          <w:p w:rsidR="00270436" w:rsidRPr="00942B2E" w:rsidRDefault="00270436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9:30am-12:00</w:t>
            </w:r>
          </w:p>
        </w:tc>
        <w:tc>
          <w:tcPr>
            <w:tcW w:w="564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  <w:right w:w="0" w:type="dxa"/>
            </w:tcMar>
            <w:vAlign w:val="center"/>
            <w:hideMark/>
          </w:tcPr>
          <w:p w:rsidR="00270436" w:rsidRPr="00942B2E" w:rsidRDefault="00270436" w:rsidP="000C66E6">
            <w:pPr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/>
                <w:sz w:val="22"/>
                <w:szCs w:val="22"/>
              </w:rPr>
              <w:t>GHLA143</w:t>
            </w:r>
          </w:p>
        </w:tc>
        <w:tc>
          <w:tcPr>
            <w:tcW w:w="2430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</w:tcMar>
            <w:vAlign w:val="center"/>
          </w:tcPr>
          <w:p w:rsidR="00270436" w:rsidRPr="00942B2E" w:rsidRDefault="004D28DA" w:rsidP="000C66E6">
            <w:pPr>
              <w:rPr>
                <w:rFonts w:eastAsia="GulimChe"/>
                <w:sz w:val="22"/>
                <w:szCs w:val="22"/>
              </w:rPr>
            </w:pPr>
            <w:r>
              <w:rPr>
                <w:rFonts w:eastAsia="GulimChe" w:hint="eastAsia"/>
                <w:noProof/>
                <w:sz w:val="22"/>
                <w:szCs w:val="22"/>
              </w:rPr>
              <w:t xml:space="preserve">World Civilization </w:t>
            </w:r>
            <w:r>
              <w:rPr>
                <w:rFonts w:eastAsia="GulimChe" w:hint="eastAsia"/>
                <w:noProof/>
                <w:sz w:val="22"/>
                <w:szCs w:val="22"/>
              </w:rPr>
              <w:t>세계문명사</w:t>
            </w:r>
            <w:r>
              <w:rPr>
                <w:rFonts w:eastAsia="GulimChe" w:hint="eastAsia"/>
                <w:noProof/>
                <w:sz w:val="22"/>
                <w:szCs w:val="22"/>
              </w:rPr>
              <w:t xml:space="preserve"> (BA </w:t>
            </w:r>
            <w:r>
              <w:rPr>
                <w:rFonts w:eastAsia="GulimChe" w:hint="eastAsia"/>
                <w:noProof/>
                <w:sz w:val="22"/>
                <w:szCs w:val="22"/>
              </w:rPr>
              <w:t>필수</w:t>
            </w:r>
            <w:r>
              <w:rPr>
                <w:rFonts w:eastAsia="GulimChe" w:hint="eastAsia"/>
                <w:noProof/>
                <w:sz w:val="22"/>
                <w:szCs w:val="22"/>
              </w:rPr>
              <w:t>)</w:t>
            </w:r>
          </w:p>
        </w:tc>
        <w:tc>
          <w:tcPr>
            <w:tcW w:w="304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  <w:right w:w="0" w:type="dxa"/>
            </w:tcMar>
            <w:vAlign w:val="center"/>
            <w:hideMark/>
          </w:tcPr>
          <w:p w:rsidR="00270436" w:rsidRPr="00942B2E" w:rsidRDefault="00270436" w:rsidP="004E7BF9">
            <w:pPr>
              <w:jc w:val="center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/>
                <w:sz w:val="22"/>
                <w:szCs w:val="22"/>
              </w:rPr>
              <w:t>3</w:t>
            </w:r>
          </w:p>
        </w:tc>
        <w:tc>
          <w:tcPr>
            <w:tcW w:w="477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</w:tcMar>
            <w:vAlign w:val="center"/>
            <w:hideMark/>
          </w:tcPr>
          <w:p w:rsidR="00270436" w:rsidRPr="00942B2E" w:rsidRDefault="00270436" w:rsidP="000C66E6">
            <w:pPr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sz w:val="22"/>
                <w:szCs w:val="22"/>
              </w:rPr>
              <w:t>전병주</w:t>
            </w:r>
          </w:p>
        </w:tc>
        <w:tc>
          <w:tcPr>
            <w:tcW w:w="346" w:type="pc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270436" w:rsidRPr="00942B2E" w:rsidRDefault="00270436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</w:tr>
      <w:tr w:rsidR="00305FF1" w:rsidRPr="00942B2E" w:rsidTr="00942B2E">
        <w:trPr>
          <w:trHeight w:val="513"/>
        </w:trPr>
        <w:tc>
          <w:tcPr>
            <w:tcW w:w="242" w:type="pct"/>
            <w:vMerge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305FF1" w:rsidRPr="00942B2E" w:rsidRDefault="00305FF1" w:rsidP="004420A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</w:tcMar>
            <w:vAlign w:val="center"/>
            <w:hideMark/>
          </w:tcPr>
          <w:p w:rsidR="00305FF1" w:rsidRPr="00942B2E" w:rsidRDefault="00305FF1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1:00pm-3:30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  <w:right w:w="0" w:type="dxa"/>
            </w:tcMar>
            <w:vAlign w:val="center"/>
            <w:hideMark/>
          </w:tcPr>
          <w:p w:rsidR="00305FF1" w:rsidRPr="00942B2E" w:rsidRDefault="00305FF1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PTLA333 PTLA513</w:t>
            </w:r>
          </w:p>
        </w:tc>
        <w:tc>
          <w:tcPr>
            <w:tcW w:w="24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</w:tcMar>
            <w:vAlign w:val="center"/>
          </w:tcPr>
          <w:p w:rsidR="00305FF1" w:rsidRPr="00942B2E" w:rsidRDefault="00305FF1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Homiletics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설교학개론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</w:t>
            </w:r>
            <w:r w:rsidR="003457BF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MDiv, 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대학부는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D637ED" w:rsidRPr="00942B2E">
              <w:rPr>
                <w:rFonts w:eastAsia="GulimChe" w:cs="Gulim"/>
                <w:color w:val="000000"/>
                <w:sz w:val="22"/>
                <w:szCs w:val="22"/>
              </w:rPr>
              <w:t>Sermon Preparation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대신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  <w:right w:w="0" w:type="dxa"/>
            </w:tcMar>
            <w:vAlign w:val="center"/>
            <w:hideMark/>
          </w:tcPr>
          <w:p w:rsidR="00305FF1" w:rsidRPr="00942B2E" w:rsidRDefault="00305FF1" w:rsidP="004E7BF9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</w:tcMar>
            <w:vAlign w:val="center"/>
            <w:hideMark/>
          </w:tcPr>
          <w:p w:rsidR="00305FF1" w:rsidRPr="00942B2E" w:rsidRDefault="00305FF1" w:rsidP="005E51D3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김병학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305FF1" w:rsidRPr="00942B2E" w:rsidRDefault="00305FF1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</w:tr>
      <w:tr w:rsidR="0042000B" w:rsidRPr="00942B2E" w:rsidTr="00942B2E">
        <w:trPr>
          <w:trHeight w:val="513"/>
        </w:trPr>
        <w:tc>
          <w:tcPr>
            <w:tcW w:w="242" w:type="pct"/>
            <w:vMerge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42000B" w:rsidRPr="00942B2E" w:rsidRDefault="0042000B" w:rsidP="004420A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</w:tcMar>
            <w:vAlign w:val="center"/>
            <w:hideMark/>
          </w:tcPr>
          <w:p w:rsidR="0042000B" w:rsidRPr="00942B2E" w:rsidRDefault="0042000B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4:00pm-6:30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  <w:right w:w="0" w:type="dxa"/>
            </w:tcMar>
            <w:hideMark/>
          </w:tcPr>
          <w:p w:rsidR="0042000B" w:rsidRPr="00942B2E" w:rsidRDefault="0042000B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CE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LA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463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CE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LA5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4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</w:tcMar>
          </w:tcPr>
          <w:p w:rsidR="0042000B" w:rsidRPr="00942B2E" w:rsidRDefault="0042000B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Cross-cultural Teaching &amp; Learning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다문화교육과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학습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(Master 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, BA 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교육학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대신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="00D637ED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  <w:right w:w="0" w:type="dxa"/>
            </w:tcMar>
            <w:vAlign w:val="center"/>
            <w:hideMark/>
          </w:tcPr>
          <w:p w:rsidR="0042000B" w:rsidRPr="00942B2E" w:rsidRDefault="0042000B" w:rsidP="004E7BF9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</w:tcMar>
            <w:vAlign w:val="center"/>
            <w:hideMark/>
          </w:tcPr>
          <w:p w:rsidR="0042000B" w:rsidRPr="00942B2E" w:rsidRDefault="0042000B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장영미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000B" w:rsidRPr="00942B2E" w:rsidRDefault="0042000B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</w:tr>
      <w:tr w:rsidR="00270436" w:rsidRPr="00942B2E" w:rsidTr="00942B2E">
        <w:trPr>
          <w:trHeight w:val="556"/>
        </w:trPr>
        <w:tc>
          <w:tcPr>
            <w:tcW w:w="242" w:type="pct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270436" w:rsidRPr="00942B2E" w:rsidRDefault="00270436" w:rsidP="004420A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</w:tcMar>
            <w:vAlign w:val="center"/>
            <w:hideMark/>
          </w:tcPr>
          <w:p w:rsidR="00270436" w:rsidRPr="00942B2E" w:rsidRDefault="00270436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7:00pm-9:30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  <w:right w:w="0" w:type="dxa"/>
            </w:tcMar>
            <w:vAlign w:val="center"/>
            <w:hideMark/>
          </w:tcPr>
          <w:p w:rsidR="00270436" w:rsidRPr="00942B2E" w:rsidRDefault="00981D24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/>
                <w:color w:val="000000"/>
                <w:sz w:val="22"/>
                <w:szCs w:val="22"/>
              </w:rPr>
              <w:t>COLA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450</w:t>
            </w:r>
            <w:r w:rsidR="00270436"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COLA55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</w:tcMar>
            <w:vAlign w:val="center"/>
          </w:tcPr>
          <w:p w:rsidR="00270436" w:rsidRPr="00942B2E" w:rsidRDefault="00981D24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/>
                <w:color w:val="000000"/>
                <w:sz w:val="22"/>
                <w:szCs w:val="22"/>
              </w:rPr>
              <w:t xml:space="preserve"> Family C</w:t>
            </w:r>
            <w:r>
              <w:rPr>
                <w:rFonts w:eastAsia="GulimChe" w:hint="eastAsia"/>
                <w:color w:val="000000"/>
                <w:sz w:val="22"/>
                <w:szCs w:val="22"/>
              </w:rPr>
              <w:t>ounsling</w:t>
            </w:r>
            <w:r w:rsidR="00270436" w:rsidRPr="00942B2E">
              <w:rPr>
                <w:rFonts w:eastAsia="GulimChe"/>
                <w:color w:val="000000"/>
                <w:sz w:val="22"/>
                <w:szCs w:val="22"/>
              </w:rPr>
              <w:t xml:space="preserve"> (</w:t>
            </w:r>
            <w:r w:rsidR="00270436"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BA, Intro. to Psychology </w:t>
            </w:r>
            <w:r w:rsidR="00270436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심리학</w:t>
            </w:r>
            <w:r w:rsidR="00270436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270436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개론</w:t>
            </w:r>
            <w:r w:rsidR="00270436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270436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대신</w:t>
            </w:r>
            <w:r w:rsidR="00270436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="00270436"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="00270436" w:rsidRPr="00942B2E">
              <w:rPr>
                <w:rFonts w:eastAsia="GulimChe" w:cs="Gulim"/>
                <w:color w:val="000000"/>
                <w:sz w:val="22"/>
                <w:szCs w:val="22"/>
              </w:rPr>
              <w:t>, MACC)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  <w:right w:w="0" w:type="dxa"/>
            </w:tcMar>
            <w:vAlign w:val="center"/>
            <w:hideMark/>
          </w:tcPr>
          <w:p w:rsidR="00270436" w:rsidRPr="00942B2E" w:rsidRDefault="00270436" w:rsidP="004E7BF9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</w:tcMar>
            <w:vAlign w:val="center"/>
            <w:hideMark/>
          </w:tcPr>
          <w:p w:rsidR="00270436" w:rsidRPr="00942B2E" w:rsidRDefault="00270436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Jonathan Kang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270436" w:rsidRPr="00942B2E" w:rsidRDefault="00270436" w:rsidP="005E51D3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</w:tr>
      <w:tr w:rsidR="004E7BF9" w:rsidRPr="00942B2E" w:rsidTr="00D94201">
        <w:trPr>
          <w:trHeight w:val="556"/>
        </w:trPr>
        <w:tc>
          <w:tcPr>
            <w:tcW w:w="242" w:type="pct"/>
            <w:vMerge w:val="restart"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4E7BF9" w:rsidRPr="00942B2E" w:rsidRDefault="004E7BF9" w:rsidP="004420A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>
              <w:rPr>
                <w:rFonts w:eastAsia="GulimChe" w:hint="eastAsia"/>
                <w:b/>
                <w:color w:val="000000"/>
                <w:sz w:val="22"/>
                <w:szCs w:val="22"/>
              </w:rPr>
              <w:t>목</w:t>
            </w:r>
            <w:r>
              <w:rPr>
                <w:rFonts w:eastAsia="GulimChe" w:hint="eastAsia"/>
                <w:b/>
                <w:color w:val="000000"/>
                <w:sz w:val="22"/>
                <w:szCs w:val="22"/>
              </w:rPr>
              <w:t xml:space="preserve"> Thursday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</w:tcMar>
            <w:vAlign w:val="center"/>
            <w:hideMark/>
          </w:tcPr>
          <w:p w:rsidR="004E7BF9" w:rsidRPr="00942B2E" w:rsidRDefault="004E7BF9" w:rsidP="006E3035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5:30 -8:00pm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  <w:right w:w="0" w:type="dxa"/>
            </w:tcMar>
            <w:vAlign w:val="center"/>
            <w:hideMark/>
          </w:tcPr>
          <w:p w:rsidR="004E7BF9" w:rsidRPr="00942B2E" w:rsidRDefault="004E7BF9" w:rsidP="006E3035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EN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523/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24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</w:tcMar>
            <w:vAlign w:val="center"/>
          </w:tcPr>
          <w:p w:rsidR="004E7BF9" w:rsidRPr="00942B2E" w:rsidRDefault="004E7BF9" w:rsidP="006E3035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Theological English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신학영어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(GE233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영문학대신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,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유학생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필수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  <w:right w:w="0" w:type="dxa"/>
            </w:tcMar>
            <w:vAlign w:val="center"/>
            <w:hideMark/>
          </w:tcPr>
          <w:p w:rsidR="004E7BF9" w:rsidRPr="00942B2E" w:rsidRDefault="004E7BF9" w:rsidP="004E7BF9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</w:tcMar>
            <w:vAlign w:val="center"/>
            <w:hideMark/>
          </w:tcPr>
          <w:p w:rsidR="004E7BF9" w:rsidRPr="00942B2E" w:rsidRDefault="004E7BF9" w:rsidP="006E3035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유건형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E7BF9" w:rsidRPr="00AA6F04" w:rsidRDefault="004E7BF9" w:rsidP="004E7BF9">
            <w:pPr>
              <w:rPr>
                <w:rFonts w:eastAsia="GulimChe" w:cs="Gulim"/>
                <w:color w:val="000000"/>
                <w:sz w:val="22"/>
                <w:szCs w:val="22"/>
                <w:highlight w:val="yellow"/>
              </w:rPr>
            </w:pPr>
            <w:r w:rsidRPr="00AA6F04">
              <w:rPr>
                <w:rFonts w:eastAsia="GulimChe" w:cs="Gulim" w:hint="eastAsia"/>
                <w:color w:val="000000"/>
                <w:sz w:val="22"/>
                <w:szCs w:val="22"/>
                <w:highlight w:val="yellow"/>
              </w:rPr>
              <w:t>Live</w:t>
            </w:r>
          </w:p>
        </w:tc>
      </w:tr>
      <w:tr w:rsidR="004E7BF9" w:rsidRPr="00942B2E" w:rsidTr="004E7BF9">
        <w:trPr>
          <w:trHeight w:val="556"/>
        </w:trPr>
        <w:tc>
          <w:tcPr>
            <w:tcW w:w="242" w:type="pct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  <w:hideMark/>
          </w:tcPr>
          <w:p w:rsidR="004E7BF9" w:rsidRPr="00942B2E" w:rsidRDefault="004E7BF9" w:rsidP="004420A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</w:tcMar>
            <w:vAlign w:val="center"/>
            <w:hideMark/>
          </w:tcPr>
          <w:p w:rsidR="004E7BF9" w:rsidRPr="00942B2E" w:rsidRDefault="004E7BF9" w:rsidP="006E3035">
            <w:pPr>
              <w:widowControl/>
              <w:overflowPunct/>
              <w:autoSpaceDE/>
              <w:autoSpaceDN/>
              <w:adjustRightInd/>
              <w:ind w:left="196" w:hanging="196"/>
              <w:rPr>
                <w:rFonts w:eastAsia="GulimChe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8:30-11:00pm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  <w:right w:w="0" w:type="dxa"/>
            </w:tcMar>
            <w:vAlign w:val="center"/>
            <w:hideMark/>
          </w:tcPr>
          <w:p w:rsidR="004E7BF9" w:rsidRPr="00942B2E" w:rsidRDefault="004E7BF9" w:rsidP="006E3035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BL558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/358</w:t>
            </w:r>
          </w:p>
        </w:tc>
        <w:tc>
          <w:tcPr>
            <w:tcW w:w="24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</w:tcMar>
            <w:vAlign w:val="center"/>
          </w:tcPr>
          <w:p w:rsidR="004E7BF9" w:rsidRPr="00942B2E" w:rsidRDefault="004E7BF9" w:rsidP="006E3035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Biblical Hebrew II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히브리어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II (MDiv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히브리어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I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수강자만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등록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  <w:right w:w="0" w:type="dxa"/>
            </w:tcMar>
            <w:vAlign w:val="center"/>
            <w:hideMark/>
          </w:tcPr>
          <w:p w:rsidR="004E7BF9" w:rsidRPr="00942B2E" w:rsidRDefault="004E7BF9" w:rsidP="004E7BF9">
            <w:pPr>
              <w:widowControl/>
              <w:overflowPunct/>
              <w:autoSpaceDE/>
              <w:adjustRightInd/>
              <w:ind w:left="59"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29" w:type="dxa"/>
              <w:bottom w:w="14" w:type="dxa"/>
            </w:tcMar>
            <w:vAlign w:val="center"/>
            <w:hideMark/>
          </w:tcPr>
          <w:p w:rsidR="004E7BF9" w:rsidRPr="00942B2E" w:rsidRDefault="004E7BF9" w:rsidP="006E3035">
            <w:pPr>
              <w:widowControl/>
              <w:overflowPunct/>
              <w:autoSpaceDE/>
              <w:autoSpaceDN/>
              <w:adjustRightInd/>
              <w:ind w:left="196" w:hanging="196"/>
              <w:jc w:val="both"/>
              <w:rPr>
                <w:rFonts w:eastAsia="GulimChe"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sz w:val="22"/>
                <w:szCs w:val="22"/>
              </w:rPr>
              <w:t>오상규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E7BF9" w:rsidRPr="00AA6F04" w:rsidRDefault="004E7BF9" w:rsidP="004E7BF9">
            <w:pPr>
              <w:rPr>
                <w:rFonts w:eastAsia="GulimChe" w:cs="Gulim"/>
                <w:color w:val="000000"/>
                <w:sz w:val="22"/>
                <w:szCs w:val="22"/>
                <w:highlight w:val="yellow"/>
              </w:rPr>
            </w:pPr>
            <w:r w:rsidRPr="00AA6F04">
              <w:rPr>
                <w:rFonts w:eastAsia="GulimChe" w:cs="Gulim" w:hint="eastAsia"/>
                <w:color w:val="000000"/>
                <w:sz w:val="22"/>
                <w:szCs w:val="22"/>
                <w:highlight w:val="yellow"/>
              </w:rPr>
              <w:t>Live</w:t>
            </w:r>
          </w:p>
        </w:tc>
      </w:tr>
      <w:tr w:rsidR="00D31D51" w:rsidRPr="00942B2E" w:rsidTr="00942B2E">
        <w:trPr>
          <w:trHeight w:val="416"/>
        </w:trPr>
        <w:tc>
          <w:tcPr>
            <w:tcW w:w="24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D31D51" w:rsidRPr="00942B2E" w:rsidRDefault="00D31D51" w:rsidP="004420A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 w:hint="eastAsia"/>
                <w:b/>
                <w:color w:val="000000"/>
                <w:sz w:val="22"/>
                <w:szCs w:val="22"/>
              </w:rPr>
              <w:t>토</w:t>
            </w:r>
          </w:p>
          <w:p w:rsidR="00D31D51" w:rsidRPr="00942B2E" w:rsidRDefault="00D31D51" w:rsidP="004420A1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942B2E">
              <w:rPr>
                <w:rFonts w:eastAsia="GulimChe"/>
                <w:b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637" w:type="pct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tcMar>
              <w:left w:w="29" w:type="dxa"/>
            </w:tcMar>
            <w:vAlign w:val="center"/>
            <w:hideMark/>
          </w:tcPr>
          <w:p w:rsidR="00D31D51" w:rsidRPr="00942B2E" w:rsidRDefault="00D31D51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9:30am-12:00</w:t>
            </w:r>
          </w:p>
        </w:tc>
        <w:tc>
          <w:tcPr>
            <w:tcW w:w="564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hideMark/>
          </w:tcPr>
          <w:p w:rsidR="00D31D51" w:rsidRPr="00942B2E" w:rsidRDefault="00D31D51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GB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LA4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24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GB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LA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2430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</w:tcPr>
          <w:p w:rsidR="00D31D51" w:rsidRPr="00942B2E" w:rsidRDefault="00D31D51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Management for Non-profit organization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비영리단체운영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 (MAICS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, </w:t>
            </w: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선택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304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D31D51" w:rsidRPr="00942B2E" w:rsidRDefault="00D31D51" w:rsidP="004E7BF9">
            <w:pPr>
              <w:jc w:val="center"/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7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D31D51" w:rsidRPr="00942B2E" w:rsidRDefault="00F076ED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James Koo</w:t>
            </w:r>
          </w:p>
        </w:tc>
        <w:tc>
          <w:tcPr>
            <w:tcW w:w="346" w:type="pc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D31D51" w:rsidRPr="00942B2E" w:rsidRDefault="00D31D51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</w:tr>
      <w:tr w:rsidR="009C0F45" w:rsidRPr="00942B2E" w:rsidTr="00942B2E">
        <w:trPr>
          <w:trHeight w:val="356"/>
        </w:trPr>
        <w:tc>
          <w:tcPr>
            <w:tcW w:w="242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9C0F45" w:rsidRPr="00942B2E" w:rsidRDefault="009C0F45" w:rsidP="004420A1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center"/>
            <w:hideMark/>
          </w:tcPr>
          <w:p w:rsidR="009C0F45" w:rsidRPr="00942B2E" w:rsidRDefault="009C0F45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564" w:type="pct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hideMark/>
          </w:tcPr>
          <w:p w:rsidR="009C0F45" w:rsidRPr="00942B2E" w:rsidRDefault="009C0F45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2430" w:type="pct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</w:tcPr>
          <w:p w:rsidR="009C0F45" w:rsidRPr="00942B2E" w:rsidRDefault="009C0F45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9C0F45" w:rsidRPr="00942B2E" w:rsidRDefault="009C0F45" w:rsidP="00942B2E">
            <w:pPr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477" w:type="pct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9C0F45" w:rsidRPr="00942B2E" w:rsidRDefault="009C0F45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  <w:tc>
          <w:tcPr>
            <w:tcW w:w="346" w:type="pct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left w:w="29" w:type="dxa"/>
            </w:tcMar>
            <w:vAlign w:val="center"/>
          </w:tcPr>
          <w:p w:rsidR="009C0F45" w:rsidRPr="00942B2E" w:rsidRDefault="009C0F45" w:rsidP="005E51D3">
            <w:pPr>
              <w:rPr>
                <w:rFonts w:eastAsia="GulimChe" w:cs="Gulim"/>
                <w:color w:val="000000"/>
                <w:sz w:val="22"/>
                <w:szCs w:val="22"/>
              </w:rPr>
            </w:pPr>
          </w:p>
        </w:tc>
      </w:tr>
    </w:tbl>
    <w:p w:rsidR="004E7BF9" w:rsidRDefault="004E7BF9">
      <w:pPr>
        <w:widowControl/>
        <w:overflowPunct/>
        <w:autoSpaceDE/>
        <w:autoSpaceDN/>
        <w:adjustRightInd/>
        <w:snapToGrid/>
        <w:rPr>
          <w:rFonts w:eastAsia="GulimChe" w:cs="Times-Roman"/>
          <w:sz w:val="16"/>
        </w:rPr>
      </w:pPr>
    </w:p>
    <w:p w:rsidR="0007130D" w:rsidRPr="005E51D3" w:rsidRDefault="0007130D">
      <w:pPr>
        <w:widowControl/>
        <w:overflowPunct/>
        <w:autoSpaceDE/>
        <w:autoSpaceDN/>
        <w:adjustRightInd/>
        <w:snapToGrid/>
        <w:rPr>
          <w:rFonts w:eastAsia="GulimChe" w:cs="Times-Roman"/>
          <w:sz w:val="16"/>
        </w:rPr>
      </w:pPr>
      <w:r w:rsidRPr="005E51D3">
        <w:rPr>
          <w:rFonts w:eastAsia="GulimChe" w:cs="Times-Roman"/>
          <w:sz w:val="16"/>
        </w:rPr>
        <w:br w:type="page"/>
      </w:r>
    </w:p>
    <w:p w:rsidR="008D13E9" w:rsidRPr="005E51D3" w:rsidRDefault="008D13E9" w:rsidP="008D13E9">
      <w:pPr>
        <w:pStyle w:val="af5"/>
        <w:outlineLvl w:val="0"/>
        <w:rPr>
          <w:rFonts w:eastAsia="GulimChe"/>
          <w:sz w:val="32"/>
        </w:rPr>
      </w:pPr>
      <w:r w:rsidRPr="005E51D3">
        <w:rPr>
          <w:rFonts w:eastAsia="GulimChe" w:hint="eastAsia"/>
          <w:sz w:val="32"/>
        </w:rPr>
        <w:lastRenderedPageBreak/>
        <w:t xml:space="preserve">Chinese, </w:t>
      </w:r>
      <w:r w:rsidR="00D4321E" w:rsidRPr="005E51D3">
        <w:rPr>
          <w:rFonts w:eastAsia="GulimChe" w:hint="eastAsia"/>
          <w:sz w:val="32"/>
        </w:rPr>
        <w:t>Fall 2020</w:t>
      </w:r>
      <w:r w:rsidRPr="005E51D3">
        <w:rPr>
          <w:rFonts w:eastAsia="GulimChe" w:hint="eastAsia"/>
          <w:sz w:val="32"/>
        </w:rPr>
        <w:t xml:space="preserve"> Time Table (BA/ MA) 8/19/</w:t>
      </w:r>
      <w:r w:rsidR="00D4321E" w:rsidRPr="005E51D3">
        <w:rPr>
          <w:rFonts w:eastAsia="GulimChe"/>
          <w:sz w:val="32"/>
        </w:rPr>
        <w:t>/20</w:t>
      </w:r>
      <w:r w:rsidR="00D4321E" w:rsidRPr="005E51D3">
        <w:rPr>
          <w:rFonts w:eastAsia="GulimChe" w:hint="eastAsia"/>
          <w:sz w:val="32"/>
        </w:rPr>
        <w:t>20</w:t>
      </w:r>
    </w:p>
    <w:p w:rsidR="008D13E9" w:rsidRPr="005E51D3" w:rsidRDefault="008D13E9" w:rsidP="008D13E9">
      <w:pPr>
        <w:rPr>
          <w:rFonts w:eastAsia="GulimChe"/>
        </w:rPr>
      </w:pPr>
    </w:p>
    <w:tbl>
      <w:tblPr>
        <w:tblW w:w="49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29" w:type="dxa"/>
          <w:bottom w:w="15" w:type="dxa"/>
          <w:right w:w="15" w:type="dxa"/>
        </w:tblCellMar>
        <w:tblLook w:val="04A0"/>
      </w:tblPr>
      <w:tblGrid>
        <w:gridCol w:w="616"/>
        <w:gridCol w:w="1394"/>
        <w:gridCol w:w="1080"/>
        <w:gridCol w:w="5349"/>
        <w:gridCol w:w="551"/>
        <w:gridCol w:w="967"/>
        <w:gridCol w:w="511"/>
      </w:tblGrid>
      <w:tr w:rsidR="008D13E9" w:rsidRPr="005E51D3" w:rsidTr="00942B2E">
        <w:trPr>
          <w:trHeight w:val="213"/>
        </w:trPr>
        <w:tc>
          <w:tcPr>
            <w:tcW w:w="294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ind w:left="59"/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b/>
                <w:color w:val="000000"/>
                <w:sz w:val="22"/>
                <w:szCs w:val="22"/>
              </w:rPr>
              <w:t>Day</w:t>
            </w:r>
          </w:p>
        </w:tc>
        <w:tc>
          <w:tcPr>
            <w:tcW w:w="666" w:type="pct"/>
            <w:tcBorders>
              <w:top w:val="single" w:sz="24" w:space="0" w:color="auto"/>
              <w:left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b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516" w:type="pct"/>
            <w:tcBorders>
              <w:top w:val="single" w:sz="24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Crs. No</w:t>
            </w:r>
          </w:p>
        </w:tc>
        <w:tc>
          <w:tcPr>
            <w:tcW w:w="2555" w:type="pct"/>
            <w:tcBorders>
              <w:top w:val="single" w:sz="24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5E51D3">
              <w:rPr>
                <w:rFonts w:eastAsia="GulimChe"/>
                <w:b/>
                <w:color w:val="000000"/>
                <w:sz w:val="22"/>
                <w:szCs w:val="22"/>
              </w:rPr>
              <w:t>Course Title</w:t>
            </w:r>
          </w:p>
        </w:tc>
        <w:tc>
          <w:tcPr>
            <w:tcW w:w="263" w:type="pct"/>
            <w:tcBorders>
              <w:top w:val="single" w:sz="24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942B2E">
            <w:pPr>
              <w:jc w:val="center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b/>
                <w:color w:val="000000"/>
                <w:sz w:val="22"/>
                <w:szCs w:val="22"/>
              </w:rPr>
              <w:t>Units</w:t>
            </w:r>
          </w:p>
        </w:tc>
        <w:tc>
          <w:tcPr>
            <w:tcW w:w="462" w:type="pct"/>
            <w:tcBorders>
              <w:top w:val="single" w:sz="24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b/>
                <w:color w:val="000000"/>
                <w:sz w:val="22"/>
                <w:szCs w:val="22"/>
              </w:rPr>
              <w:t>Professor</w:t>
            </w:r>
          </w:p>
        </w:tc>
        <w:tc>
          <w:tcPr>
            <w:tcW w:w="244" w:type="pct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/>
                <w:b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b/>
                <w:color w:val="000000"/>
                <w:sz w:val="22"/>
                <w:szCs w:val="22"/>
              </w:rPr>
              <w:t>Rm</w:t>
            </w:r>
          </w:p>
        </w:tc>
      </w:tr>
      <w:tr w:rsidR="008D13E9" w:rsidRPr="005E51D3" w:rsidTr="00942B2E">
        <w:trPr>
          <w:trHeight w:val="389"/>
        </w:trPr>
        <w:tc>
          <w:tcPr>
            <w:tcW w:w="294" w:type="pct"/>
            <w:vMerge w:val="restart"/>
            <w:tcBorders>
              <w:top w:val="single" w:sz="24" w:space="0" w:color="auto"/>
              <w:left w:val="single" w:sz="24" w:space="0" w:color="auto"/>
              <w:right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월</w:t>
            </w:r>
          </w:p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요</w:t>
            </w:r>
          </w:p>
          <w:p w:rsidR="008D13E9" w:rsidRPr="005E51D3" w:rsidRDefault="008D13E9" w:rsidP="00F55196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일</w:t>
            </w:r>
          </w:p>
          <w:p w:rsidR="008D13E9" w:rsidRPr="005E51D3" w:rsidRDefault="008D13E9" w:rsidP="00F55196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Mon</w:t>
            </w:r>
          </w:p>
          <w:p w:rsidR="008D13E9" w:rsidRPr="005E51D3" w:rsidRDefault="008D13E9" w:rsidP="00F55196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day</w:t>
            </w:r>
          </w:p>
        </w:tc>
        <w:tc>
          <w:tcPr>
            <w:tcW w:w="666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516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55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13E9" w:rsidRPr="005E51D3" w:rsidRDefault="008D13E9" w:rsidP="00942B2E">
            <w:pPr>
              <w:widowControl/>
              <w:overflowPunct/>
              <w:autoSpaceDE/>
              <w:adjustRightInd/>
              <w:ind w:left="59"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44" w:type="pct"/>
            <w:tcBorders>
              <w:top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</w:tr>
      <w:tr w:rsidR="008D13E9" w:rsidRPr="005E51D3" w:rsidTr="00942B2E">
        <w:trPr>
          <w:trHeight w:val="369"/>
        </w:trPr>
        <w:tc>
          <w:tcPr>
            <w:tcW w:w="294" w:type="pct"/>
            <w:vMerge/>
            <w:tcBorders>
              <w:left w:val="single" w:sz="24" w:space="0" w:color="auto"/>
              <w:right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6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5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13E9" w:rsidRPr="005E51D3" w:rsidRDefault="008D13E9" w:rsidP="00942B2E">
            <w:pPr>
              <w:widowControl/>
              <w:overflowPunct/>
              <w:autoSpaceDE/>
              <w:adjustRightInd/>
              <w:ind w:left="59"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44" w:type="pct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</w:tr>
      <w:tr w:rsidR="008D13E9" w:rsidRPr="005E51D3" w:rsidTr="00942B2E">
        <w:trPr>
          <w:trHeight w:val="371"/>
        </w:trPr>
        <w:tc>
          <w:tcPr>
            <w:tcW w:w="294" w:type="pct"/>
            <w:vMerge/>
            <w:tcBorders>
              <w:left w:val="single" w:sz="24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666" w:type="pct"/>
            <w:tcBorders>
              <w:top w:val="single" w:sz="18" w:space="0" w:color="auto"/>
              <w:left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516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55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942B2E">
            <w:pPr>
              <w:autoSpaceDN/>
              <w:ind w:left="59"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44" w:type="pct"/>
            <w:tcBorders>
              <w:top w:val="single" w:sz="18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</w:tr>
      <w:tr w:rsidR="008D13E9" w:rsidRPr="005E51D3" w:rsidTr="00942B2E">
        <w:trPr>
          <w:trHeight w:val="306"/>
        </w:trPr>
        <w:tc>
          <w:tcPr>
            <w:tcW w:w="294" w:type="pct"/>
            <w:vMerge/>
            <w:tcBorders>
              <w:left w:val="single" w:sz="24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666" w:type="pct"/>
            <w:tcBorders>
              <w:left w:val="single" w:sz="18" w:space="0" w:color="auto"/>
            </w:tcBorders>
            <w:shd w:val="clear" w:color="auto" w:fill="FFFFFF"/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5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942B2E">
            <w:pPr>
              <w:autoSpaceDN/>
              <w:ind w:left="59"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djustRightInd/>
              <w:ind w:left="59"/>
              <w:jc w:val="both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244" w:type="pct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ind w:left="59"/>
              <w:rPr>
                <w:rFonts w:eastAsia="GulimChe"/>
                <w:color w:val="000000"/>
                <w:sz w:val="22"/>
                <w:szCs w:val="22"/>
              </w:rPr>
            </w:pPr>
          </w:p>
        </w:tc>
      </w:tr>
      <w:tr w:rsidR="008D13E9" w:rsidRPr="005E51D3" w:rsidTr="00942B2E">
        <w:trPr>
          <w:trHeight w:val="371"/>
        </w:trPr>
        <w:tc>
          <w:tcPr>
            <w:tcW w:w="294" w:type="pct"/>
            <w:vMerge w:val="restart"/>
            <w:tcBorders>
              <w:top w:val="single" w:sz="24" w:space="0" w:color="auto"/>
              <w:left w:val="single" w:sz="24" w:space="0" w:color="auto"/>
              <w:right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화</w:t>
            </w:r>
          </w:p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요</w:t>
            </w:r>
          </w:p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일</w:t>
            </w:r>
          </w:p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Tues</w:t>
            </w:r>
          </w:p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day</w:t>
            </w:r>
          </w:p>
        </w:tc>
        <w:tc>
          <w:tcPr>
            <w:tcW w:w="666" w:type="pct"/>
            <w:tcBorders>
              <w:top w:val="single" w:sz="24" w:space="0" w:color="auto"/>
              <w:left w:val="single" w:sz="18" w:space="0" w:color="auto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BE7C84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5:00-7:00 8:30-10:3</w:t>
            </w:r>
            <w:r w:rsidR="008D13E9" w:rsidRPr="005E51D3">
              <w:rPr>
                <w:rFonts w:eastAsia="GulimChe" w:cs="Gulim" w:hint="eastAsia"/>
                <w:color w:val="000000"/>
                <w:sz w:val="22"/>
              </w:rPr>
              <w:t>0pm</w:t>
            </w:r>
          </w:p>
        </w:tc>
        <w:tc>
          <w:tcPr>
            <w:tcW w:w="516" w:type="pct"/>
            <w:tcBorders>
              <w:top w:val="single" w:sz="2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BE7C84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BLC358 BLC558</w:t>
            </w:r>
            <w:r w:rsidR="008D13E9" w:rsidRPr="005E51D3">
              <w:rPr>
                <w:rFonts w:eastAsia="GulimChe" w:cs="Gulim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2555" w:type="pct"/>
            <w:tcBorders>
              <w:top w:val="single" w:sz="2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/>
                <w:color w:val="000000"/>
                <w:sz w:val="22"/>
              </w:rPr>
              <w:t>Biblical Hebrew I</w:t>
            </w:r>
            <w:r w:rsidR="00FE70F0" w:rsidRPr="005E51D3">
              <w:rPr>
                <w:rFonts w:eastAsia="GulimChe" w:cs="Gulim" w:hint="eastAsia"/>
                <w:color w:val="000000"/>
                <w:sz w:val="22"/>
              </w:rPr>
              <w:t>I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 xml:space="preserve"> (Chinese</w:t>
            </w:r>
            <w:r w:rsidR="00BD25FB" w:rsidRPr="005E51D3">
              <w:rPr>
                <w:rFonts w:eastAsia="GulimChe" w:cs="Gulim" w:hint="eastAsia"/>
                <w:color w:val="000000"/>
                <w:sz w:val="22"/>
              </w:rPr>
              <w:t xml:space="preserve"> Lecture, Every other week for 4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 xml:space="preserve"> hours, 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격주로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 xml:space="preserve"> 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한번에</w:t>
            </w:r>
            <w:r w:rsidR="00BD25FB" w:rsidRPr="005E51D3">
              <w:rPr>
                <w:rFonts w:eastAsia="GulimChe" w:cs="Gulim" w:hint="eastAsia"/>
                <w:color w:val="000000"/>
                <w:sz w:val="22"/>
              </w:rPr>
              <w:t xml:space="preserve"> 4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시간씩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 xml:space="preserve"> 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녹화필요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)</w:t>
            </w:r>
          </w:p>
        </w:tc>
        <w:tc>
          <w:tcPr>
            <w:tcW w:w="263" w:type="pct"/>
            <w:tcBorders>
              <w:top w:val="single" w:sz="2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942B2E">
            <w:pPr>
              <w:jc w:val="center"/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/>
                <w:color w:val="000000"/>
                <w:sz w:val="22"/>
              </w:rPr>
              <w:t>3</w:t>
            </w:r>
          </w:p>
        </w:tc>
        <w:tc>
          <w:tcPr>
            <w:tcW w:w="462" w:type="pct"/>
            <w:tcBorders>
              <w:top w:val="single" w:sz="2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Charles Lu</w:t>
            </w:r>
          </w:p>
        </w:tc>
        <w:tc>
          <w:tcPr>
            <w:tcW w:w="244" w:type="pct"/>
            <w:tcBorders>
              <w:top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8D13E9" w:rsidRPr="005E51D3" w:rsidRDefault="008D13E9" w:rsidP="005E51D3">
            <w:pPr>
              <w:autoSpaceDN/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GL2</w:t>
            </w:r>
          </w:p>
        </w:tc>
      </w:tr>
      <w:tr w:rsidR="00FE70F0" w:rsidRPr="005E51D3" w:rsidTr="00942B2E">
        <w:trPr>
          <w:trHeight w:val="369"/>
        </w:trPr>
        <w:tc>
          <w:tcPr>
            <w:tcW w:w="294" w:type="pct"/>
            <w:vMerge/>
            <w:tcBorders>
              <w:left w:val="single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FE70F0" w:rsidRPr="005E51D3" w:rsidRDefault="00FE70F0" w:rsidP="00F55196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666" w:type="pct"/>
            <w:tcBorders>
              <w:left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0F0" w:rsidRPr="005E51D3" w:rsidRDefault="00FE70F0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5</w:t>
            </w:r>
            <w:r w:rsidR="00075934">
              <w:rPr>
                <w:rFonts w:eastAsia="GulimChe" w:cs="Gulim" w:hint="eastAsia"/>
                <w:color w:val="000000"/>
                <w:sz w:val="22"/>
              </w:rPr>
              <w:t>:0</w:t>
            </w:r>
            <w:r w:rsidR="00E25230">
              <w:rPr>
                <w:rFonts w:eastAsia="GulimChe" w:cs="Gulim" w:hint="eastAsia"/>
                <w:color w:val="000000"/>
                <w:sz w:val="22"/>
              </w:rPr>
              <w:t>0-6:3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0pm</w:t>
            </w:r>
          </w:p>
        </w:tc>
        <w:tc>
          <w:tcPr>
            <w:tcW w:w="5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0F0" w:rsidRPr="005E51D3" w:rsidRDefault="00FE70F0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/>
                <w:color w:val="000000"/>
                <w:sz w:val="22"/>
              </w:rPr>
              <w:t>PT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C</w:t>
            </w:r>
            <w:r w:rsidRPr="005E51D3">
              <w:rPr>
                <w:rFonts w:eastAsia="GulimChe" w:cs="Gulim"/>
                <w:color w:val="000000"/>
                <w:sz w:val="22"/>
              </w:rPr>
              <w:t>401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-6</w:t>
            </w:r>
            <w:r w:rsidRPr="005E51D3">
              <w:rPr>
                <w:rFonts w:eastAsia="GulimChe" w:cs="Gulim"/>
                <w:color w:val="000000"/>
                <w:sz w:val="22"/>
              </w:rPr>
              <w:t xml:space="preserve"> 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 xml:space="preserve"> </w:t>
            </w:r>
            <w:r w:rsidRPr="005E51D3">
              <w:rPr>
                <w:rFonts w:eastAsia="GulimChe" w:cs="Gulim"/>
                <w:color w:val="000000"/>
                <w:sz w:val="22"/>
              </w:rPr>
              <w:t>PT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C5</w:t>
            </w:r>
            <w:r w:rsidRPr="005E51D3">
              <w:rPr>
                <w:rFonts w:eastAsia="GulimChe" w:cs="Gulim"/>
                <w:color w:val="000000"/>
                <w:sz w:val="22"/>
              </w:rPr>
              <w:t>01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-6</w:t>
            </w:r>
            <w:r w:rsidRPr="005E51D3">
              <w:rPr>
                <w:rFonts w:eastAsia="GulimChe" w:cs="Gulim"/>
                <w:color w:val="000000"/>
                <w:sz w:val="22"/>
              </w:rPr>
              <w:t xml:space="preserve"> </w:t>
            </w:r>
          </w:p>
        </w:tc>
        <w:tc>
          <w:tcPr>
            <w:tcW w:w="2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0F0" w:rsidRPr="005E51D3" w:rsidRDefault="00FE70F0" w:rsidP="00075934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/>
                <w:color w:val="000000"/>
                <w:sz w:val="22"/>
              </w:rPr>
              <w:t>Ministry Formation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 xml:space="preserve"> 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사역실습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 xml:space="preserve"> (</w:t>
            </w:r>
            <w:r w:rsidRPr="005E51D3">
              <w:rPr>
                <w:rFonts w:eastAsia="GulimChe" w:cs="Gulim"/>
                <w:color w:val="000000"/>
                <w:sz w:val="22"/>
              </w:rPr>
              <w:t>BA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, MA</w:t>
            </w:r>
            <w:r w:rsidR="00E25230">
              <w:rPr>
                <w:rFonts w:eastAsia="GulimChe" w:cs="Gulim" w:hint="eastAsia"/>
                <w:color w:val="000000"/>
                <w:sz w:val="22"/>
              </w:rPr>
              <w:t xml:space="preserve">, </w:t>
            </w:r>
            <w:r w:rsidR="00E25230" w:rsidRPr="005E51D3">
              <w:rPr>
                <w:rFonts w:eastAsia="GulimChe" w:cs="Gulim" w:hint="eastAsia"/>
                <w:color w:val="000000"/>
                <w:sz w:val="22"/>
              </w:rPr>
              <w:t>격주로</w:t>
            </w:r>
            <w:r w:rsidR="00E25230" w:rsidRPr="005E51D3">
              <w:rPr>
                <w:rFonts w:eastAsia="GulimChe" w:cs="Gulim" w:hint="eastAsia"/>
                <w:color w:val="000000"/>
                <w:sz w:val="22"/>
              </w:rPr>
              <w:t xml:space="preserve"> </w:t>
            </w:r>
            <w:r w:rsidR="00E25230" w:rsidRPr="005E51D3">
              <w:rPr>
                <w:rFonts w:eastAsia="GulimChe" w:cs="Gulim" w:hint="eastAsia"/>
                <w:color w:val="000000"/>
                <w:sz w:val="22"/>
              </w:rPr>
              <w:t>한번에</w:t>
            </w:r>
            <w:r w:rsidR="00E25230">
              <w:rPr>
                <w:rFonts w:eastAsia="GulimChe" w:cs="Gulim" w:hint="eastAsia"/>
                <w:color w:val="000000"/>
                <w:sz w:val="22"/>
              </w:rPr>
              <w:t xml:space="preserve"> 1</w:t>
            </w:r>
            <w:r w:rsidR="00075934">
              <w:rPr>
                <w:rFonts w:eastAsia="GulimChe" w:cs="Gulim" w:hint="eastAsia"/>
                <w:color w:val="000000"/>
                <w:sz w:val="22"/>
              </w:rPr>
              <w:t xml:space="preserve">:30 </w:t>
            </w:r>
            <w:r w:rsidR="00E25230" w:rsidRPr="005E51D3">
              <w:rPr>
                <w:rFonts w:eastAsia="GulimChe" w:cs="Gulim" w:hint="eastAsia"/>
                <w:color w:val="000000"/>
                <w:sz w:val="22"/>
              </w:rPr>
              <w:t>씩</w:t>
            </w:r>
            <w:r w:rsidR="00E25230" w:rsidRPr="005E51D3">
              <w:rPr>
                <w:rFonts w:eastAsia="GulimChe" w:cs="Gulim" w:hint="eastAsia"/>
                <w:color w:val="000000"/>
                <w:sz w:val="22"/>
              </w:rPr>
              <w:t xml:space="preserve"> </w:t>
            </w:r>
            <w:r w:rsidR="00E25230" w:rsidRPr="005E51D3">
              <w:rPr>
                <w:rFonts w:eastAsia="GulimChe" w:cs="Gulim" w:hint="eastAsia"/>
                <w:color w:val="000000"/>
                <w:sz w:val="22"/>
              </w:rPr>
              <w:t>녹화필요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)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0F0" w:rsidRPr="005E51D3" w:rsidRDefault="00FE70F0" w:rsidP="00942B2E">
            <w:pPr>
              <w:autoSpaceDN/>
              <w:jc w:val="center"/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/>
                <w:color w:val="000000"/>
                <w:sz w:val="22"/>
              </w:rPr>
              <w:t>0.5</w:t>
            </w:r>
          </w:p>
        </w:tc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0F0" w:rsidRPr="005E51D3" w:rsidRDefault="00FE70F0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오인열</w:t>
            </w:r>
            <w:r w:rsidRPr="005E51D3">
              <w:rPr>
                <w:rFonts w:eastAsia="GulimChe" w:cs="Gulim"/>
                <w:color w:val="000000"/>
                <w:sz w:val="22"/>
              </w:rPr>
              <w:t xml:space="preserve"> </w:t>
            </w:r>
          </w:p>
        </w:tc>
        <w:tc>
          <w:tcPr>
            <w:tcW w:w="244" w:type="pct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FE70F0" w:rsidRPr="005E51D3" w:rsidRDefault="00FE70F0" w:rsidP="005E51D3">
            <w:pPr>
              <w:autoSpaceDN/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GL2</w:t>
            </w:r>
          </w:p>
        </w:tc>
      </w:tr>
      <w:tr w:rsidR="008D13E9" w:rsidRPr="005E51D3" w:rsidTr="00942B2E">
        <w:trPr>
          <w:trHeight w:val="450"/>
        </w:trPr>
        <w:tc>
          <w:tcPr>
            <w:tcW w:w="294" w:type="pct"/>
            <w:vMerge w:val="restart"/>
            <w:tcBorders>
              <w:top w:val="single" w:sz="24" w:space="0" w:color="auto"/>
              <w:left w:val="single" w:sz="24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목</w:t>
            </w:r>
          </w:p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요</w:t>
            </w:r>
          </w:p>
          <w:p w:rsidR="008D13E9" w:rsidRPr="005E51D3" w:rsidRDefault="008D13E9" w:rsidP="00F55196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일</w:t>
            </w:r>
          </w:p>
          <w:p w:rsidR="008D13E9" w:rsidRPr="005E51D3" w:rsidRDefault="008D13E9" w:rsidP="00F55196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Thurs</w:t>
            </w:r>
          </w:p>
          <w:p w:rsidR="008D13E9" w:rsidRPr="005E51D3" w:rsidRDefault="008D13E9" w:rsidP="00F55196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day</w:t>
            </w:r>
          </w:p>
        </w:tc>
        <w:tc>
          <w:tcPr>
            <w:tcW w:w="666" w:type="pct"/>
            <w:tcBorders>
              <w:top w:val="single" w:sz="24" w:space="0" w:color="auto"/>
              <w:left w:val="single" w:sz="18" w:space="0" w:color="auto"/>
              <w:bottom w:val="single" w:sz="12" w:space="0" w:color="auto"/>
            </w:tcBorders>
            <w:shd w:val="clear" w:color="auto" w:fill="FFFFFF"/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single" w:sz="24" w:space="0" w:color="auto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555" w:type="pct"/>
            <w:tcBorders>
              <w:top w:val="single" w:sz="24" w:space="0" w:color="auto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63" w:type="pct"/>
            <w:tcBorders>
              <w:top w:val="single" w:sz="24" w:space="0" w:color="auto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942B2E">
            <w:pPr>
              <w:jc w:val="center"/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single" w:sz="24" w:space="0" w:color="auto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44" w:type="pct"/>
            <w:tcBorders>
              <w:top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8D13E9" w:rsidRPr="005E51D3" w:rsidRDefault="008D13E9" w:rsidP="005E51D3">
            <w:pPr>
              <w:autoSpaceDN/>
              <w:rPr>
                <w:rFonts w:eastAsia="GulimChe" w:cs="Gulim"/>
                <w:color w:val="000000"/>
                <w:sz w:val="22"/>
              </w:rPr>
            </w:pPr>
          </w:p>
        </w:tc>
      </w:tr>
      <w:tr w:rsidR="008D13E9" w:rsidRPr="005E51D3" w:rsidTr="00942B2E">
        <w:trPr>
          <w:trHeight w:val="319"/>
        </w:trPr>
        <w:tc>
          <w:tcPr>
            <w:tcW w:w="294" w:type="pct"/>
            <w:vMerge/>
            <w:tcBorders>
              <w:left w:val="single" w:sz="24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666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single" w:sz="1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555" w:type="pct"/>
            <w:tcBorders>
              <w:top w:val="single" w:sz="1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63" w:type="pct"/>
            <w:tcBorders>
              <w:top w:val="single" w:sz="1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942B2E">
            <w:pPr>
              <w:autoSpaceDN/>
              <w:jc w:val="center"/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single" w:sz="1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44" w:type="pct"/>
            <w:tcBorders>
              <w:top w:val="single" w:sz="18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8D13E9" w:rsidRPr="005E51D3" w:rsidRDefault="008D13E9" w:rsidP="005E51D3">
            <w:pPr>
              <w:autoSpaceDN/>
              <w:rPr>
                <w:rFonts w:eastAsia="GulimChe" w:cs="Gulim"/>
                <w:color w:val="000000"/>
                <w:sz w:val="22"/>
              </w:rPr>
            </w:pPr>
          </w:p>
        </w:tc>
      </w:tr>
      <w:tr w:rsidR="008D13E9" w:rsidRPr="005E51D3" w:rsidTr="00942B2E">
        <w:trPr>
          <w:trHeight w:val="369"/>
        </w:trPr>
        <w:tc>
          <w:tcPr>
            <w:tcW w:w="294" w:type="pct"/>
            <w:vMerge/>
            <w:tcBorders>
              <w:left w:val="single" w:sz="24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666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2:30-5:00pm</w:t>
            </w:r>
          </w:p>
        </w:tc>
        <w:tc>
          <w:tcPr>
            <w:tcW w:w="516" w:type="pct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555" w:type="pct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63" w:type="pct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942B2E">
            <w:pPr>
              <w:jc w:val="center"/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462" w:type="pct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44" w:type="pct"/>
            <w:tcBorders>
              <w:bottom w:val="single" w:sz="18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8D13E9" w:rsidRPr="005E51D3" w:rsidRDefault="008D13E9" w:rsidP="005E51D3">
            <w:pPr>
              <w:autoSpaceDN/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GL2</w:t>
            </w:r>
          </w:p>
        </w:tc>
      </w:tr>
      <w:tr w:rsidR="008D13E9" w:rsidRPr="005E51D3" w:rsidTr="00942B2E">
        <w:trPr>
          <w:trHeight w:val="369"/>
        </w:trPr>
        <w:tc>
          <w:tcPr>
            <w:tcW w:w="294" w:type="pct"/>
            <w:vMerge/>
            <w:tcBorders>
              <w:left w:val="single" w:sz="24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666" w:type="pct"/>
            <w:tcBorders>
              <w:top w:val="single" w:sz="18" w:space="0" w:color="auto"/>
              <w:left w:val="single" w:sz="18" w:space="0" w:color="auto"/>
            </w:tcBorders>
            <w:shd w:val="clear" w:color="auto" w:fill="FFFFFF"/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5:30-8:00</w:t>
            </w:r>
            <w:r w:rsidR="00952910" w:rsidRPr="005E51D3">
              <w:rPr>
                <w:rFonts w:eastAsia="GulimChe" w:cs="Gulim" w:hint="eastAsia"/>
                <w:color w:val="000000"/>
                <w:sz w:val="22"/>
              </w:rPr>
              <w:t>pm</w:t>
            </w:r>
          </w:p>
        </w:tc>
        <w:tc>
          <w:tcPr>
            <w:tcW w:w="516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/>
                <w:color w:val="000000"/>
                <w:sz w:val="22"/>
              </w:rPr>
              <w:t>ST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C</w:t>
            </w:r>
            <w:r w:rsidR="00952910" w:rsidRPr="005E51D3">
              <w:rPr>
                <w:rFonts w:eastAsia="GulimChe" w:cs="Gulim"/>
                <w:color w:val="000000"/>
                <w:sz w:val="22"/>
              </w:rPr>
              <w:t>5</w:t>
            </w:r>
            <w:r w:rsidR="00952910" w:rsidRPr="005E51D3">
              <w:rPr>
                <w:rFonts w:eastAsia="GulimChe" w:cs="Gulim" w:hint="eastAsia"/>
                <w:color w:val="000000"/>
                <w:sz w:val="22"/>
              </w:rPr>
              <w:t>1</w:t>
            </w:r>
            <w:r w:rsidRPr="005E51D3">
              <w:rPr>
                <w:rFonts w:eastAsia="GulimChe" w:cs="Gulim"/>
                <w:color w:val="000000"/>
                <w:sz w:val="22"/>
              </w:rPr>
              <w:t>3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 xml:space="preserve"> </w:t>
            </w:r>
            <w:r w:rsidRPr="005E51D3">
              <w:rPr>
                <w:rFonts w:eastAsia="GulimChe" w:cs="Gulim"/>
                <w:color w:val="000000"/>
                <w:sz w:val="22"/>
              </w:rPr>
              <w:t>ST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C</w:t>
            </w:r>
            <w:r w:rsidR="00952910" w:rsidRPr="005E51D3">
              <w:rPr>
                <w:rFonts w:eastAsia="GulimChe" w:cs="Gulim" w:hint="eastAsia"/>
                <w:color w:val="000000"/>
                <w:sz w:val="22"/>
              </w:rPr>
              <w:t>121</w:t>
            </w:r>
          </w:p>
        </w:tc>
        <w:tc>
          <w:tcPr>
            <w:tcW w:w="2555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952910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/>
                <w:color w:val="000000"/>
                <w:sz w:val="22"/>
              </w:rPr>
              <w:t>Systematic Theology I</w:t>
            </w:r>
            <w:r w:rsidR="008D13E9" w:rsidRPr="005E51D3">
              <w:rPr>
                <w:rFonts w:eastAsia="GulimChe" w:cs="Gulim"/>
                <w:color w:val="000000"/>
                <w:sz w:val="22"/>
              </w:rPr>
              <w:t xml:space="preserve"> </w:t>
            </w:r>
            <w:r w:rsidR="008D13E9" w:rsidRPr="005E51D3">
              <w:rPr>
                <w:rFonts w:eastAsia="GulimChe" w:cs="Gulim" w:hint="eastAsia"/>
                <w:color w:val="000000"/>
                <w:sz w:val="22"/>
              </w:rPr>
              <w:t>조직신학</w:t>
            </w:r>
            <w:r w:rsidRPr="005E51D3">
              <w:rPr>
                <w:rFonts w:eastAsia="GulimChe" w:cs="Gulim"/>
                <w:color w:val="000000"/>
                <w:sz w:val="22"/>
              </w:rPr>
              <w:t>I</w:t>
            </w:r>
            <w:r w:rsidR="008D13E9" w:rsidRPr="005E51D3">
              <w:rPr>
                <w:rFonts w:eastAsia="GulimChe" w:cs="Gulim"/>
                <w:color w:val="000000"/>
                <w:sz w:val="22"/>
              </w:rPr>
              <w:t xml:space="preserve"> (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BA, Masters</w:t>
            </w:r>
            <w:r w:rsidR="008D13E9" w:rsidRPr="005E51D3">
              <w:rPr>
                <w:rFonts w:eastAsia="GulimChe" w:cs="Gulim"/>
                <w:color w:val="000000"/>
                <w:sz w:val="22"/>
              </w:rPr>
              <w:t>)</w:t>
            </w:r>
          </w:p>
        </w:tc>
        <w:tc>
          <w:tcPr>
            <w:tcW w:w="263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942B2E">
            <w:pPr>
              <w:autoSpaceDN/>
              <w:jc w:val="center"/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/>
                <w:color w:val="000000"/>
                <w:sz w:val="22"/>
              </w:rPr>
              <w:t>3</w:t>
            </w:r>
          </w:p>
        </w:tc>
        <w:tc>
          <w:tcPr>
            <w:tcW w:w="462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金顯完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 xml:space="preserve"> Hyunwan Kim</w:t>
            </w:r>
          </w:p>
        </w:tc>
        <w:tc>
          <w:tcPr>
            <w:tcW w:w="244" w:type="pct"/>
            <w:tcBorders>
              <w:top w:val="single" w:sz="18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GL2</w:t>
            </w:r>
          </w:p>
        </w:tc>
      </w:tr>
      <w:tr w:rsidR="008D13E9" w:rsidRPr="005E51D3" w:rsidTr="00942B2E">
        <w:trPr>
          <w:trHeight w:val="369"/>
        </w:trPr>
        <w:tc>
          <w:tcPr>
            <w:tcW w:w="294" w:type="pct"/>
            <w:vMerge/>
            <w:tcBorders>
              <w:left w:val="single" w:sz="24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666" w:type="pct"/>
            <w:tcBorders>
              <w:left w:val="single" w:sz="18" w:space="0" w:color="auto"/>
            </w:tcBorders>
            <w:shd w:val="clear" w:color="auto" w:fill="FFFFFF"/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5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942B2E">
            <w:pPr>
              <w:jc w:val="center"/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44" w:type="pct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8D13E9" w:rsidRPr="005E51D3" w:rsidRDefault="008D13E9" w:rsidP="005E51D3">
            <w:pPr>
              <w:autoSpaceDN/>
              <w:rPr>
                <w:rFonts w:eastAsia="GulimChe" w:cs="Gulim"/>
                <w:color w:val="000000"/>
                <w:sz w:val="22"/>
              </w:rPr>
            </w:pPr>
          </w:p>
        </w:tc>
      </w:tr>
      <w:tr w:rsidR="00EB76F1" w:rsidRPr="005E51D3" w:rsidTr="00942B2E">
        <w:trPr>
          <w:trHeight w:val="371"/>
        </w:trPr>
        <w:tc>
          <w:tcPr>
            <w:tcW w:w="294" w:type="pct"/>
            <w:vMerge/>
            <w:tcBorders>
              <w:left w:val="single" w:sz="24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EB76F1" w:rsidRPr="005E51D3" w:rsidRDefault="00EB76F1" w:rsidP="00F55196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666" w:type="pct"/>
            <w:tcBorders>
              <w:top w:val="single" w:sz="18" w:space="0" w:color="auto"/>
              <w:left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6F1" w:rsidRPr="005E51D3" w:rsidRDefault="00EB76F1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8:30-11:00pm</w:t>
            </w:r>
          </w:p>
        </w:tc>
        <w:tc>
          <w:tcPr>
            <w:tcW w:w="516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6F1" w:rsidRPr="00942B2E" w:rsidRDefault="00A24D50" w:rsidP="00A24D50">
            <w:pPr>
              <w:jc w:val="both"/>
              <w:rPr>
                <w:rFonts w:eastAsia="GulimChe" w:cs="Gulim"/>
                <w:color w:val="000000"/>
                <w:sz w:val="22"/>
                <w:szCs w:val="22"/>
              </w:rPr>
            </w:pP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NTC</w:t>
            </w:r>
            <w:r w:rsidR="00EB76F1"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203 </w:t>
            </w:r>
            <w:r w:rsidR="00EB76F1" w:rsidRPr="00942B2E">
              <w:rPr>
                <w:rFonts w:eastAsia="GulimChe" w:cs="Gulim"/>
                <w:color w:val="000000"/>
                <w:sz w:val="22"/>
                <w:szCs w:val="22"/>
              </w:rPr>
              <w:t>NT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C</w:t>
            </w:r>
            <w:r w:rsidR="00EB76F1" w:rsidRPr="00942B2E">
              <w:rPr>
                <w:rFonts w:eastAsia="GulimChe" w:cs="Gulim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2555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6F1" w:rsidRPr="00942B2E" w:rsidRDefault="00EB76F1" w:rsidP="00EB76F1">
            <w:pPr>
              <w:rPr>
                <w:rFonts w:eastAsia="GulimChe" w:cs="Gulim"/>
                <w:color w:val="000000"/>
                <w:sz w:val="22"/>
                <w:szCs w:val="22"/>
              </w:rPr>
            </w:pP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 xml:space="preserve">The Gospels 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>복음서</w:t>
            </w:r>
            <w:r>
              <w:rPr>
                <w:rFonts w:eastAsia="GulimChe" w:cs="Gulim" w:hint="eastAsia"/>
                <w:color w:val="000000"/>
                <w:sz w:val="22"/>
                <w:szCs w:val="22"/>
              </w:rPr>
              <w:t xml:space="preserve"> 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(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BA, Masters</w:t>
            </w:r>
            <w:r w:rsidRPr="00942B2E">
              <w:rPr>
                <w:rFonts w:eastAsia="GulimChe" w:cs="Gulim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3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6F1" w:rsidRPr="005E51D3" w:rsidRDefault="00EB76F1" w:rsidP="00942B2E">
            <w:pPr>
              <w:jc w:val="center"/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/>
                <w:color w:val="000000"/>
                <w:sz w:val="22"/>
              </w:rPr>
              <w:t>3</w:t>
            </w:r>
          </w:p>
        </w:tc>
        <w:tc>
          <w:tcPr>
            <w:tcW w:w="462" w:type="pct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6F1" w:rsidRPr="005E51D3" w:rsidRDefault="00EB76F1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최규남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 xml:space="preserve"> Kyunam Choi</w:t>
            </w:r>
          </w:p>
        </w:tc>
        <w:tc>
          <w:tcPr>
            <w:tcW w:w="244" w:type="pct"/>
            <w:tcBorders>
              <w:top w:val="single" w:sz="18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EB76F1" w:rsidRPr="005E51D3" w:rsidRDefault="00EB76F1" w:rsidP="005E51D3">
            <w:pPr>
              <w:autoSpaceDN/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318</w:t>
            </w:r>
          </w:p>
        </w:tc>
      </w:tr>
      <w:tr w:rsidR="008D13E9" w:rsidRPr="005E51D3" w:rsidTr="00942B2E">
        <w:trPr>
          <w:trHeight w:val="369"/>
        </w:trPr>
        <w:tc>
          <w:tcPr>
            <w:tcW w:w="294" w:type="pct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8D13E9" w:rsidRPr="005E51D3" w:rsidRDefault="008D13E9" w:rsidP="00F55196">
            <w:pPr>
              <w:widowControl/>
              <w:overflowPunct/>
              <w:autoSpaceDE/>
              <w:autoSpaceDN/>
              <w:adjustRightInd/>
              <w:snapToGrid/>
              <w:jc w:val="center"/>
              <w:rPr>
                <w:rFonts w:eastAsia="GulimChe"/>
                <w:color w:val="000000"/>
                <w:sz w:val="22"/>
                <w:szCs w:val="22"/>
              </w:rPr>
            </w:pPr>
          </w:p>
        </w:tc>
        <w:tc>
          <w:tcPr>
            <w:tcW w:w="666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516" w:type="pct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555" w:type="pct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63" w:type="pct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942B2E">
            <w:pPr>
              <w:jc w:val="center"/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462" w:type="pct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44" w:type="pct"/>
            <w:tcBorders>
              <w:bottom w:val="single" w:sz="18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</w:tr>
      <w:tr w:rsidR="008D13E9" w:rsidRPr="005E51D3" w:rsidTr="00942B2E">
        <w:trPr>
          <w:trHeight w:val="369"/>
        </w:trPr>
        <w:tc>
          <w:tcPr>
            <w:tcW w:w="29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8D13E9" w:rsidRPr="005E51D3" w:rsidRDefault="008D13E9" w:rsidP="00F55196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금</w:t>
            </w: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 xml:space="preserve"> Fri</w:t>
            </w:r>
          </w:p>
        </w:tc>
        <w:tc>
          <w:tcPr>
            <w:tcW w:w="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55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63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942B2E">
            <w:pPr>
              <w:autoSpaceDN/>
              <w:jc w:val="center"/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44" w:type="pct"/>
            <w:tcBorders>
              <w:top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8D13E9" w:rsidRPr="005E51D3" w:rsidRDefault="008D13E9" w:rsidP="005E51D3">
            <w:pPr>
              <w:autoSpaceDN/>
              <w:rPr>
                <w:rFonts w:eastAsia="GulimChe" w:cs="Gulim"/>
                <w:color w:val="000000"/>
                <w:sz w:val="22"/>
              </w:rPr>
            </w:pPr>
          </w:p>
        </w:tc>
      </w:tr>
      <w:tr w:rsidR="008D13E9" w:rsidRPr="005E51D3" w:rsidTr="00942B2E">
        <w:trPr>
          <w:trHeight w:val="369"/>
        </w:trPr>
        <w:tc>
          <w:tcPr>
            <w:tcW w:w="29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8D13E9" w:rsidRPr="005E51D3" w:rsidRDefault="00BD25FB" w:rsidP="00F55196">
            <w:pPr>
              <w:jc w:val="center"/>
              <w:rPr>
                <w:rFonts w:eastAsia="GulimChe"/>
                <w:color w:val="000000"/>
                <w:sz w:val="22"/>
                <w:szCs w:val="22"/>
              </w:rPr>
            </w:pPr>
            <w:r w:rsidRPr="005E51D3">
              <w:rPr>
                <w:rFonts w:eastAsia="GulimChe" w:hint="eastAsia"/>
                <w:color w:val="000000"/>
                <w:sz w:val="22"/>
                <w:szCs w:val="22"/>
              </w:rPr>
              <w:t>On-Line</w:t>
            </w:r>
          </w:p>
        </w:tc>
        <w:tc>
          <w:tcPr>
            <w:tcW w:w="666" w:type="pct"/>
            <w:tcBorders>
              <w:top w:val="single" w:sz="18" w:space="0" w:color="auto"/>
              <w:left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autoSpaceDN/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555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722944" w:rsidP="005E51D3">
            <w:pPr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선교학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 xml:space="preserve"> 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또는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 xml:space="preserve"> </w:t>
            </w:r>
            <w:r w:rsidRPr="005E51D3">
              <w:rPr>
                <w:rFonts w:eastAsia="GulimChe" w:cs="Gulim" w:hint="eastAsia"/>
                <w:color w:val="000000"/>
                <w:sz w:val="22"/>
              </w:rPr>
              <w:t>실천신학</w:t>
            </w:r>
          </w:p>
        </w:tc>
        <w:tc>
          <w:tcPr>
            <w:tcW w:w="263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BD25FB" w:rsidP="00942B2E">
            <w:pPr>
              <w:jc w:val="center"/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3</w:t>
            </w:r>
          </w:p>
        </w:tc>
        <w:tc>
          <w:tcPr>
            <w:tcW w:w="462" w:type="pct"/>
            <w:tcBorders>
              <w:top w:val="single" w:sz="18" w:space="0" w:color="auto"/>
              <w:bottom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3E9" w:rsidRPr="005E51D3" w:rsidRDefault="008D13E9" w:rsidP="005E51D3">
            <w:pPr>
              <w:autoSpaceDN/>
              <w:rPr>
                <w:rFonts w:eastAsia="GulimChe" w:cs="Gulim"/>
                <w:color w:val="000000"/>
                <w:sz w:val="22"/>
              </w:rPr>
            </w:pPr>
          </w:p>
        </w:tc>
        <w:tc>
          <w:tcPr>
            <w:tcW w:w="244" w:type="pct"/>
            <w:tcBorders>
              <w:top w:val="single" w:sz="18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8D13E9" w:rsidRPr="005E51D3" w:rsidRDefault="00BD25FB" w:rsidP="005E51D3">
            <w:pPr>
              <w:autoSpaceDN/>
              <w:rPr>
                <w:rFonts w:eastAsia="GulimChe" w:cs="Gulim"/>
                <w:color w:val="000000"/>
                <w:sz w:val="22"/>
              </w:rPr>
            </w:pPr>
            <w:r w:rsidRPr="005E51D3">
              <w:rPr>
                <w:rFonts w:eastAsia="GulimChe" w:cs="Gulim" w:hint="eastAsia"/>
                <w:color w:val="000000"/>
                <w:sz w:val="22"/>
              </w:rPr>
              <w:t>NYTEC</w:t>
            </w:r>
          </w:p>
        </w:tc>
      </w:tr>
    </w:tbl>
    <w:p w:rsidR="008D13E9" w:rsidRPr="005E51D3" w:rsidRDefault="008D13E9" w:rsidP="009444C2">
      <w:pPr>
        <w:pStyle w:val="a4"/>
        <w:rPr>
          <w:rFonts w:eastAsia="GulimChe"/>
        </w:rPr>
      </w:pPr>
    </w:p>
    <w:p w:rsidR="004B355D" w:rsidRPr="005E51D3" w:rsidRDefault="004B355D" w:rsidP="004B355D">
      <w:pPr>
        <w:pStyle w:val="a4"/>
        <w:rPr>
          <w:rFonts w:eastAsia="GulimChe"/>
        </w:rPr>
      </w:pPr>
    </w:p>
    <w:sectPr w:rsidR="004B355D" w:rsidRPr="005E51D3" w:rsidSect="004414D6">
      <w:headerReference w:type="even" r:id="rId8"/>
      <w:footnotePr>
        <w:numRestart w:val="eachSect"/>
      </w:footnotePr>
      <w:pgSz w:w="12240" w:h="15840" w:code="1"/>
      <w:pgMar w:top="864" w:right="720" w:bottom="432" w:left="1008" w:header="576" w:footer="576" w:gutter="0"/>
      <w:pgNumType w:start="1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8CC" w:rsidRDefault="003518CC">
      <w:r>
        <w:separator/>
      </w:r>
    </w:p>
    <w:p w:rsidR="003518CC" w:rsidRDefault="003518CC"/>
  </w:endnote>
  <w:endnote w:type="continuationSeparator" w:id="1">
    <w:p w:rsidR="003518CC" w:rsidRDefault="003518CC">
      <w:r>
        <w:continuationSeparator/>
      </w:r>
    </w:p>
    <w:p w:rsidR="003518CC" w:rsidRDefault="003518C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swiss"/>
    <w:pitch w:val="variable"/>
    <w:sig w:usb0="F7FFAFFF" w:usb1="E9DFFFFF" w:usb2="0000003F" w:usb3="00000000" w:csb0="003F01FF" w:csb1="00000000"/>
  </w:font>
  <w:font w:name="HY Sinmyeongj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8CC" w:rsidRDefault="003518CC">
      <w:r>
        <w:separator/>
      </w:r>
    </w:p>
  </w:footnote>
  <w:footnote w:type="continuationSeparator" w:id="1">
    <w:p w:rsidR="003518CC" w:rsidRDefault="003518CC">
      <w:r>
        <w:continuationSeparator/>
      </w:r>
    </w:p>
    <w:p w:rsidR="003518CC" w:rsidRDefault="003518C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D50" w:rsidRDefault="00F60D27">
    <w:pPr>
      <w:pStyle w:val="a5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A24D50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A24D50" w:rsidRDefault="00A24D50">
    <w:pPr>
      <w:ind w:left="60" w:right="360" w:hanging="60"/>
    </w:pPr>
  </w:p>
  <w:p w:rsidR="00A24D50" w:rsidRDefault="00A24D50">
    <w:pPr>
      <w:ind w:left="60" w:hanging="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6A82AE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>
    <w:nsid w:val="FFFFFF7D"/>
    <w:multiLevelType w:val="singleLevel"/>
    <w:tmpl w:val="0290AFD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>
    <w:nsid w:val="FFFFFF7E"/>
    <w:multiLevelType w:val="singleLevel"/>
    <w:tmpl w:val="6AA2423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>
    <w:nsid w:val="FFFFFF7F"/>
    <w:multiLevelType w:val="singleLevel"/>
    <w:tmpl w:val="A40015E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>
    <w:nsid w:val="FFFFFF80"/>
    <w:multiLevelType w:val="singleLevel"/>
    <w:tmpl w:val="6A04B0FC"/>
    <w:lvl w:ilvl="0">
      <w:start w:val="1"/>
      <w:numFmt w:val="bullet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B66DD2C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CCC8248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9DA11C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EB837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18823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8096CBD"/>
    <w:multiLevelType w:val="hybridMultilevel"/>
    <w:tmpl w:val="C9740E58"/>
    <w:lvl w:ilvl="0" w:tplc="BA584D2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11">
    <w:nsid w:val="08844E1D"/>
    <w:multiLevelType w:val="hybridMultilevel"/>
    <w:tmpl w:val="D02CC584"/>
    <w:lvl w:ilvl="0" w:tplc="BA584D2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12">
    <w:nsid w:val="0B0E578E"/>
    <w:multiLevelType w:val="hybridMultilevel"/>
    <w:tmpl w:val="3A52B77E"/>
    <w:lvl w:ilvl="0" w:tplc="327C393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13">
    <w:nsid w:val="0B660930"/>
    <w:multiLevelType w:val="hybridMultilevel"/>
    <w:tmpl w:val="3CDC4128"/>
    <w:lvl w:ilvl="0" w:tplc="BA584D2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14">
    <w:nsid w:val="0E0F7C23"/>
    <w:multiLevelType w:val="hybridMultilevel"/>
    <w:tmpl w:val="256857CE"/>
    <w:lvl w:ilvl="0" w:tplc="327C3932">
      <w:start w:val="1"/>
      <w:numFmt w:val="decimal"/>
      <w:lvlRestart w:val="0"/>
      <w:lvlText w:val="%1."/>
      <w:lvlJc w:val="left"/>
      <w:pPr>
        <w:tabs>
          <w:tab w:val="num" w:pos="1408"/>
        </w:tabs>
        <w:ind w:left="14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5">
    <w:nsid w:val="0E3E009F"/>
    <w:multiLevelType w:val="hybridMultilevel"/>
    <w:tmpl w:val="FC502D5E"/>
    <w:lvl w:ilvl="0" w:tplc="327C3932">
      <w:start w:val="1"/>
      <w:numFmt w:val="decimal"/>
      <w:lvlRestart w:val="0"/>
      <w:lvlText w:val="%1."/>
      <w:lvlJc w:val="left"/>
      <w:pPr>
        <w:tabs>
          <w:tab w:val="num" w:pos="1408"/>
        </w:tabs>
        <w:ind w:left="14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6">
    <w:nsid w:val="18AA6BD1"/>
    <w:multiLevelType w:val="multilevel"/>
    <w:tmpl w:val="A49C5F8E"/>
    <w:lvl w:ilvl="0">
      <w:start w:val="1"/>
      <w:numFmt w:val="decimal"/>
      <w:pStyle w:val="1"/>
      <w:suff w:val="space"/>
      <w:lvlText w:val="%1."/>
      <w:lvlJc w:val="left"/>
      <w:pPr>
        <w:ind w:left="4416" w:hanging="576"/>
      </w:pPr>
      <w:rPr>
        <w:rFonts w:hint="eastAsia"/>
        <w:vanish/>
      </w:rPr>
    </w:lvl>
    <w:lvl w:ilvl="1">
      <w:start w:val="1"/>
      <w:numFmt w:val="upperRoman"/>
      <w:pStyle w:val="20"/>
      <w:suff w:val="space"/>
      <w:lvlText w:val="%2."/>
      <w:lvlJc w:val="left"/>
      <w:pPr>
        <w:ind w:left="144" w:hanging="360"/>
      </w:pPr>
      <w:rPr>
        <w:rFonts w:hint="eastAsia"/>
        <w:vanish w:val="0"/>
      </w:rPr>
    </w:lvl>
    <w:lvl w:ilvl="2">
      <w:start w:val="1"/>
      <w:numFmt w:val="upperLetter"/>
      <w:pStyle w:val="3"/>
      <w:suff w:val="space"/>
      <w:lvlText w:val="%3."/>
      <w:lvlJc w:val="left"/>
      <w:pPr>
        <w:ind w:left="648" w:hanging="360"/>
      </w:pPr>
      <w:rPr>
        <w:rFonts w:hint="eastAsia"/>
        <w:vanish w:val="0"/>
      </w:rPr>
    </w:lvl>
    <w:lvl w:ilvl="3">
      <w:start w:val="1"/>
      <w:numFmt w:val="decimal"/>
      <w:pStyle w:val="4"/>
      <w:suff w:val="space"/>
      <w:lvlText w:val="%4."/>
      <w:lvlJc w:val="left"/>
      <w:pPr>
        <w:ind w:left="1008" w:hanging="360"/>
      </w:pPr>
      <w:rPr>
        <w:rFonts w:hint="eastAsia"/>
      </w:rPr>
    </w:lvl>
    <w:lvl w:ilvl="4">
      <w:start w:val="1"/>
      <w:numFmt w:val="lowerLetter"/>
      <w:pStyle w:val="5"/>
      <w:suff w:val="space"/>
      <w:lvlText w:val="%5."/>
      <w:lvlJc w:val="left"/>
      <w:pPr>
        <w:ind w:left="1368" w:hanging="360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728" w:hanging="360"/>
      </w:pPr>
      <w:rPr>
        <w:rFonts w:hint="eastAsia"/>
      </w:rPr>
    </w:lvl>
    <w:lvl w:ilvl="6">
      <w:start w:val="1"/>
      <w:numFmt w:val="lowerLetter"/>
      <w:pStyle w:val="7"/>
      <w:suff w:val="space"/>
      <w:lvlText w:val="(%7)"/>
      <w:lvlJc w:val="left"/>
      <w:pPr>
        <w:ind w:left="2088" w:hanging="360"/>
      </w:pPr>
      <w:rPr>
        <w:rFonts w:hint="eastAsia"/>
      </w:rPr>
    </w:lvl>
    <w:lvl w:ilvl="7">
      <w:start w:val="1"/>
      <w:numFmt w:val="lowerRoman"/>
      <w:pStyle w:val="8"/>
      <w:suff w:val="space"/>
      <w:lvlText w:val="(%8) "/>
      <w:lvlJc w:val="left"/>
      <w:pPr>
        <w:ind w:left="2952" w:hanging="360"/>
      </w:pPr>
      <w:rPr>
        <w:rFonts w:hint="eastAsia"/>
      </w:rPr>
    </w:lvl>
    <w:lvl w:ilvl="8">
      <w:start w:val="1"/>
      <w:numFmt w:val="lowerLetter"/>
      <w:pStyle w:val="9"/>
      <w:suff w:val="space"/>
      <w:lvlText w:val="(%9) "/>
      <w:lvlJc w:val="left"/>
      <w:pPr>
        <w:ind w:left="3384" w:hanging="360"/>
      </w:pPr>
      <w:rPr>
        <w:rFonts w:hint="eastAsia"/>
      </w:rPr>
    </w:lvl>
  </w:abstractNum>
  <w:abstractNum w:abstractNumId="17">
    <w:nsid w:val="23220876"/>
    <w:multiLevelType w:val="hybridMultilevel"/>
    <w:tmpl w:val="8E68AE4E"/>
    <w:lvl w:ilvl="0" w:tplc="BA584D2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18">
    <w:nsid w:val="26C45F1B"/>
    <w:multiLevelType w:val="hybridMultilevel"/>
    <w:tmpl w:val="94C84EF0"/>
    <w:lvl w:ilvl="0" w:tplc="BA584D2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19">
    <w:nsid w:val="28CC5597"/>
    <w:multiLevelType w:val="hybridMultilevel"/>
    <w:tmpl w:val="9AE6F3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2B226A1B"/>
    <w:multiLevelType w:val="hybridMultilevel"/>
    <w:tmpl w:val="9F46B242"/>
    <w:lvl w:ilvl="0" w:tplc="BA584D2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21">
    <w:nsid w:val="31F83E2A"/>
    <w:multiLevelType w:val="hybridMultilevel"/>
    <w:tmpl w:val="28C092BA"/>
    <w:lvl w:ilvl="0" w:tplc="BA584D2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22">
    <w:nsid w:val="3C780821"/>
    <w:multiLevelType w:val="hybridMultilevel"/>
    <w:tmpl w:val="27F656FE"/>
    <w:lvl w:ilvl="0" w:tplc="BA584D2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23">
    <w:nsid w:val="40651E5D"/>
    <w:multiLevelType w:val="hybridMultilevel"/>
    <w:tmpl w:val="3D3A4AF6"/>
    <w:lvl w:ilvl="0" w:tplc="BA584D2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24">
    <w:nsid w:val="47EF7208"/>
    <w:multiLevelType w:val="hybridMultilevel"/>
    <w:tmpl w:val="BE9862D0"/>
    <w:lvl w:ilvl="0" w:tplc="327C393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25">
    <w:nsid w:val="4A2E0B8B"/>
    <w:multiLevelType w:val="hybridMultilevel"/>
    <w:tmpl w:val="0448BFD8"/>
    <w:lvl w:ilvl="0" w:tplc="BA584D2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26">
    <w:nsid w:val="4C465B84"/>
    <w:multiLevelType w:val="hybridMultilevel"/>
    <w:tmpl w:val="3ED4AD1E"/>
    <w:lvl w:ilvl="0" w:tplc="BA584D2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27">
    <w:nsid w:val="4F1A5ED4"/>
    <w:multiLevelType w:val="hybridMultilevel"/>
    <w:tmpl w:val="4C3E52AE"/>
    <w:lvl w:ilvl="0" w:tplc="327C393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28">
    <w:nsid w:val="524D2BF5"/>
    <w:multiLevelType w:val="hybridMultilevel"/>
    <w:tmpl w:val="69BA8DD0"/>
    <w:lvl w:ilvl="0" w:tplc="BA584D2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327C3932">
      <w:start w:val="1"/>
      <w:numFmt w:val="decimal"/>
      <w:lvlRestart w:val="0"/>
      <w:lvlText w:val="%2."/>
      <w:lvlJc w:val="left"/>
      <w:pPr>
        <w:tabs>
          <w:tab w:val="num" w:pos="1688"/>
        </w:tabs>
        <w:ind w:left="1688" w:hanging="288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29">
    <w:nsid w:val="5E787761"/>
    <w:multiLevelType w:val="multilevel"/>
    <w:tmpl w:val="A296F28E"/>
    <w:lvl w:ilvl="0">
      <w:start w:val="1"/>
      <w:numFmt w:val="decimal"/>
      <w:suff w:val="space"/>
      <w:lvlText w:val="Chapter %1. "/>
      <w:lvlJc w:val="left"/>
      <w:pPr>
        <w:ind w:left="576" w:hanging="576"/>
      </w:pPr>
      <w:rPr>
        <w:rFonts w:hint="eastAsia"/>
      </w:rPr>
    </w:lvl>
    <w:lvl w:ilvl="1">
      <w:start w:val="1"/>
      <w:numFmt w:val="upperRoman"/>
      <w:suff w:val="space"/>
      <w:lvlText w:val="%2. "/>
      <w:lvlJc w:val="left"/>
      <w:pPr>
        <w:ind w:left="360" w:hanging="360"/>
      </w:pPr>
      <w:rPr>
        <w:rFonts w:hint="eastAsia"/>
      </w:rPr>
    </w:lvl>
    <w:lvl w:ilvl="2">
      <w:start w:val="1"/>
      <w:numFmt w:val="upperLetter"/>
      <w:suff w:val="space"/>
      <w:lvlText w:val="%3. "/>
      <w:lvlJc w:val="left"/>
      <w:pPr>
        <w:ind w:left="864" w:hanging="36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224" w:hanging="360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1584" w:hanging="36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944" w:hanging="360"/>
      </w:pPr>
      <w:rPr>
        <w:rFonts w:hint="eastAsia"/>
      </w:rPr>
    </w:lvl>
    <w:lvl w:ilvl="6">
      <w:start w:val="1"/>
      <w:numFmt w:val="lowerLetter"/>
      <w:suff w:val="space"/>
      <w:lvlText w:val="(%7)"/>
      <w:lvlJc w:val="left"/>
      <w:pPr>
        <w:ind w:left="2304" w:hanging="360"/>
      </w:pPr>
      <w:rPr>
        <w:rFonts w:hint="eastAsia"/>
      </w:rPr>
    </w:lvl>
    <w:lvl w:ilvl="7">
      <w:start w:val="1"/>
      <w:numFmt w:val="lowerRoman"/>
      <w:suff w:val="space"/>
      <w:lvlText w:val="(%8) "/>
      <w:lvlJc w:val="left"/>
      <w:pPr>
        <w:ind w:left="3168" w:hanging="360"/>
      </w:pPr>
      <w:rPr>
        <w:rFonts w:hint="eastAsia"/>
      </w:rPr>
    </w:lvl>
    <w:lvl w:ilvl="8">
      <w:start w:val="1"/>
      <w:numFmt w:val="lowerLetter"/>
      <w:suff w:val="space"/>
      <w:lvlText w:val="(%9) "/>
      <w:lvlJc w:val="left"/>
      <w:pPr>
        <w:ind w:left="3600" w:hanging="360"/>
      </w:pPr>
      <w:rPr>
        <w:rFonts w:hint="eastAsia"/>
      </w:rPr>
    </w:lvl>
  </w:abstractNum>
  <w:abstractNum w:abstractNumId="30">
    <w:nsid w:val="6A4A62CC"/>
    <w:multiLevelType w:val="hybridMultilevel"/>
    <w:tmpl w:val="007E61D4"/>
    <w:lvl w:ilvl="0" w:tplc="6DF2459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>
    <w:nsid w:val="7745653C"/>
    <w:multiLevelType w:val="hybridMultilevel"/>
    <w:tmpl w:val="EAA42C3A"/>
    <w:lvl w:ilvl="0" w:tplc="BA584D2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32">
    <w:nsid w:val="7E123BB3"/>
    <w:multiLevelType w:val="hybridMultilevel"/>
    <w:tmpl w:val="08C25CB0"/>
    <w:lvl w:ilvl="0" w:tplc="BA584D22">
      <w:start w:val="1"/>
      <w:numFmt w:val="decimal"/>
      <w:lvlRestart w:val="0"/>
      <w:lvlText w:val="%1."/>
      <w:lvlJc w:val="left"/>
      <w:pPr>
        <w:tabs>
          <w:tab w:val="num" w:pos="1608"/>
        </w:tabs>
        <w:ind w:left="16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33">
    <w:nsid w:val="7E695DEA"/>
    <w:multiLevelType w:val="hybridMultilevel"/>
    <w:tmpl w:val="3F46B5C2"/>
    <w:lvl w:ilvl="0" w:tplc="BA584D22">
      <w:start w:val="1"/>
      <w:numFmt w:val="decimal"/>
      <w:lvlRestart w:val="0"/>
      <w:lvlText w:val="%1."/>
      <w:lvlJc w:val="left"/>
      <w:pPr>
        <w:tabs>
          <w:tab w:val="num" w:pos="1008"/>
        </w:tabs>
        <w:ind w:left="1008" w:hanging="28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6"/>
  </w:num>
  <w:num w:numId="2">
    <w:abstractNumId w:val="7"/>
  </w:num>
  <w:num w:numId="3">
    <w:abstractNumId w:val="29"/>
  </w:num>
  <w:num w:numId="4">
    <w:abstractNumId w:val="30"/>
  </w:num>
  <w:num w:numId="5">
    <w:abstractNumId w:val="33"/>
  </w:num>
  <w:num w:numId="6">
    <w:abstractNumId w:val="18"/>
  </w:num>
  <w:num w:numId="7">
    <w:abstractNumId w:val="26"/>
  </w:num>
  <w:num w:numId="8">
    <w:abstractNumId w:val="10"/>
  </w:num>
  <w:num w:numId="9">
    <w:abstractNumId w:val="21"/>
  </w:num>
  <w:num w:numId="10">
    <w:abstractNumId w:val="28"/>
  </w:num>
  <w:num w:numId="11">
    <w:abstractNumId w:val="25"/>
  </w:num>
  <w:num w:numId="12">
    <w:abstractNumId w:val="23"/>
  </w:num>
  <w:num w:numId="13">
    <w:abstractNumId w:val="13"/>
  </w:num>
  <w:num w:numId="14">
    <w:abstractNumId w:val="17"/>
  </w:num>
  <w:num w:numId="15">
    <w:abstractNumId w:val="32"/>
  </w:num>
  <w:num w:numId="16">
    <w:abstractNumId w:val="31"/>
  </w:num>
  <w:num w:numId="17">
    <w:abstractNumId w:val="20"/>
  </w:num>
  <w:num w:numId="18">
    <w:abstractNumId w:val="22"/>
  </w:num>
  <w:num w:numId="19">
    <w:abstractNumId w:val="11"/>
  </w:num>
  <w:num w:numId="20">
    <w:abstractNumId w:val="14"/>
  </w:num>
  <w:num w:numId="21">
    <w:abstractNumId w:val="15"/>
  </w:num>
  <w:num w:numId="22">
    <w:abstractNumId w:val="12"/>
  </w:num>
  <w:num w:numId="23">
    <w:abstractNumId w:val="27"/>
  </w:num>
  <w:num w:numId="24">
    <w:abstractNumId w:val="2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4"/>
  </w:num>
  <w:num w:numId="31">
    <w:abstractNumId w:val="5"/>
  </w:num>
  <w:num w:numId="32">
    <w:abstractNumId w:val="6"/>
  </w:num>
  <w:num w:numId="33">
    <w:abstractNumId w:val="9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0004"/>
  <w:defaultTabStop w:val="800"/>
  <w:drawingGridHorizontalSpacing w:val="120"/>
  <w:displayHorizontalDrawingGridEvery w:val="0"/>
  <w:displayVerticalDrawingGridEvery w:val="2"/>
  <w:noPunctuationKerning/>
  <w:characterSpacingControl w:val="doNotCompress"/>
  <w:hdrShapeDefaults>
    <o:shapedefaults v:ext="edit" spidmax="95234" fillcolor="white">
      <v:fill color="white"/>
    </o:shapedefaults>
  </w:hdrShapeDefaults>
  <w:footnotePr>
    <w:numRestart w:val="eachSec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5E8"/>
    <w:rsid w:val="0000133A"/>
    <w:rsid w:val="00004E8D"/>
    <w:rsid w:val="00010689"/>
    <w:rsid w:val="00010FBA"/>
    <w:rsid w:val="0001559A"/>
    <w:rsid w:val="000167B7"/>
    <w:rsid w:val="00017384"/>
    <w:rsid w:val="00020FA4"/>
    <w:rsid w:val="00021954"/>
    <w:rsid w:val="00024B28"/>
    <w:rsid w:val="0002751E"/>
    <w:rsid w:val="00027CDA"/>
    <w:rsid w:val="00027E6F"/>
    <w:rsid w:val="00030140"/>
    <w:rsid w:val="0003344A"/>
    <w:rsid w:val="00033739"/>
    <w:rsid w:val="00036DF1"/>
    <w:rsid w:val="00040844"/>
    <w:rsid w:val="00041002"/>
    <w:rsid w:val="0004192A"/>
    <w:rsid w:val="00043CFA"/>
    <w:rsid w:val="00043E75"/>
    <w:rsid w:val="0005111A"/>
    <w:rsid w:val="00051E92"/>
    <w:rsid w:val="00052252"/>
    <w:rsid w:val="00052DFC"/>
    <w:rsid w:val="00056A53"/>
    <w:rsid w:val="00064F36"/>
    <w:rsid w:val="000653D4"/>
    <w:rsid w:val="000659C1"/>
    <w:rsid w:val="000661FA"/>
    <w:rsid w:val="0007130D"/>
    <w:rsid w:val="00075934"/>
    <w:rsid w:val="00083432"/>
    <w:rsid w:val="000861DC"/>
    <w:rsid w:val="000867AC"/>
    <w:rsid w:val="00093128"/>
    <w:rsid w:val="00094DFF"/>
    <w:rsid w:val="000964C2"/>
    <w:rsid w:val="000A0839"/>
    <w:rsid w:val="000A7ADB"/>
    <w:rsid w:val="000B34C4"/>
    <w:rsid w:val="000B76B8"/>
    <w:rsid w:val="000C19C8"/>
    <w:rsid w:val="000C3700"/>
    <w:rsid w:val="000C66E6"/>
    <w:rsid w:val="000C77C5"/>
    <w:rsid w:val="000D41A5"/>
    <w:rsid w:val="000D793E"/>
    <w:rsid w:val="000E0A2D"/>
    <w:rsid w:val="000E184B"/>
    <w:rsid w:val="000E4251"/>
    <w:rsid w:val="000E5172"/>
    <w:rsid w:val="000E69F5"/>
    <w:rsid w:val="000F3A50"/>
    <w:rsid w:val="000F53D6"/>
    <w:rsid w:val="00101FB3"/>
    <w:rsid w:val="00104940"/>
    <w:rsid w:val="00105B2C"/>
    <w:rsid w:val="001076A1"/>
    <w:rsid w:val="001115C4"/>
    <w:rsid w:val="0011737F"/>
    <w:rsid w:val="001209BF"/>
    <w:rsid w:val="0012391D"/>
    <w:rsid w:val="00125A3D"/>
    <w:rsid w:val="0013522E"/>
    <w:rsid w:val="0013604E"/>
    <w:rsid w:val="00136B9D"/>
    <w:rsid w:val="00140043"/>
    <w:rsid w:val="00141492"/>
    <w:rsid w:val="00147798"/>
    <w:rsid w:val="00153794"/>
    <w:rsid w:val="00162B7E"/>
    <w:rsid w:val="001676F1"/>
    <w:rsid w:val="00171057"/>
    <w:rsid w:val="0017174B"/>
    <w:rsid w:val="00174937"/>
    <w:rsid w:val="00175859"/>
    <w:rsid w:val="00176A19"/>
    <w:rsid w:val="00182EF9"/>
    <w:rsid w:val="00185D89"/>
    <w:rsid w:val="001872DB"/>
    <w:rsid w:val="001902C4"/>
    <w:rsid w:val="0019251C"/>
    <w:rsid w:val="00195142"/>
    <w:rsid w:val="00195C79"/>
    <w:rsid w:val="001A087E"/>
    <w:rsid w:val="001A15BC"/>
    <w:rsid w:val="001B0BED"/>
    <w:rsid w:val="001B0CCF"/>
    <w:rsid w:val="001B27BE"/>
    <w:rsid w:val="001B2CEE"/>
    <w:rsid w:val="001B4F1E"/>
    <w:rsid w:val="001B7E02"/>
    <w:rsid w:val="001C6975"/>
    <w:rsid w:val="001E3911"/>
    <w:rsid w:val="001E756B"/>
    <w:rsid w:val="001F3ED4"/>
    <w:rsid w:val="0020274B"/>
    <w:rsid w:val="00221E0A"/>
    <w:rsid w:val="00223431"/>
    <w:rsid w:val="002348DD"/>
    <w:rsid w:val="002355E0"/>
    <w:rsid w:val="00237160"/>
    <w:rsid w:val="002410D6"/>
    <w:rsid w:val="002439DA"/>
    <w:rsid w:val="00260579"/>
    <w:rsid w:val="00261B68"/>
    <w:rsid w:val="00270436"/>
    <w:rsid w:val="00270E15"/>
    <w:rsid w:val="00273C17"/>
    <w:rsid w:val="00275976"/>
    <w:rsid w:val="00276043"/>
    <w:rsid w:val="00285286"/>
    <w:rsid w:val="00290DFC"/>
    <w:rsid w:val="00291648"/>
    <w:rsid w:val="0029651E"/>
    <w:rsid w:val="002A13CA"/>
    <w:rsid w:val="002A1FF0"/>
    <w:rsid w:val="002A2792"/>
    <w:rsid w:val="002B32E0"/>
    <w:rsid w:val="002C6D14"/>
    <w:rsid w:val="002C6F40"/>
    <w:rsid w:val="002D0AAF"/>
    <w:rsid w:val="002D644F"/>
    <w:rsid w:val="002D786F"/>
    <w:rsid w:val="002E12A6"/>
    <w:rsid w:val="002E2C72"/>
    <w:rsid w:val="002E7B4D"/>
    <w:rsid w:val="002F02FE"/>
    <w:rsid w:val="002F5593"/>
    <w:rsid w:val="002F679A"/>
    <w:rsid w:val="0030431B"/>
    <w:rsid w:val="00305119"/>
    <w:rsid w:val="00305FF1"/>
    <w:rsid w:val="003114A7"/>
    <w:rsid w:val="0031181A"/>
    <w:rsid w:val="003123E0"/>
    <w:rsid w:val="00313D5F"/>
    <w:rsid w:val="003207EF"/>
    <w:rsid w:val="003212A9"/>
    <w:rsid w:val="003212B6"/>
    <w:rsid w:val="00325231"/>
    <w:rsid w:val="0032529E"/>
    <w:rsid w:val="0032602A"/>
    <w:rsid w:val="00327081"/>
    <w:rsid w:val="003370CB"/>
    <w:rsid w:val="003457BF"/>
    <w:rsid w:val="003518CC"/>
    <w:rsid w:val="0035349E"/>
    <w:rsid w:val="00353728"/>
    <w:rsid w:val="00355055"/>
    <w:rsid w:val="0035669E"/>
    <w:rsid w:val="00361ED4"/>
    <w:rsid w:val="003672E5"/>
    <w:rsid w:val="00384870"/>
    <w:rsid w:val="00384BA2"/>
    <w:rsid w:val="00390D83"/>
    <w:rsid w:val="00391BAB"/>
    <w:rsid w:val="00397DC9"/>
    <w:rsid w:val="003B5B0C"/>
    <w:rsid w:val="003C1B5D"/>
    <w:rsid w:val="003C783E"/>
    <w:rsid w:val="003D58A7"/>
    <w:rsid w:val="003D607C"/>
    <w:rsid w:val="003D66E3"/>
    <w:rsid w:val="003E096B"/>
    <w:rsid w:val="003E1562"/>
    <w:rsid w:val="003E5A2A"/>
    <w:rsid w:val="003F3BB1"/>
    <w:rsid w:val="003F51FF"/>
    <w:rsid w:val="00402A3E"/>
    <w:rsid w:val="0040304E"/>
    <w:rsid w:val="004042FC"/>
    <w:rsid w:val="00406445"/>
    <w:rsid w:val="004104B5"/>
    <w:rsid w:val="00413623"/>
    <w:rsid w:val="00414274"/>
    <w:rsid w:val="00415CD7"/>
    <w:rsid w:val="0042000B"/>
    <w:rsid w:val="004220CC"/>
    <w:rsid w:val="00422B90"/>
    <w:rsid w:val="00422EFF"/>
    <w:rsid w:val="004263DA"/>
    <w:rsid w:val="004265E3"/>
    <w:rsid w:val="004414D6"/>
    <w:rsid w:val="004420A1"/>
    <w:rsid w:val="00446297"/>
    <w:rsid w:val="00447004"/>
    <w:rsid w:val="004477EB"/>
    <w:rsid w:val="00450D92"/>
    <w:rsid w:val="00450E1D"/>
    <w:rsid w:val="00451D57"/>
    <w:rsid w:val="00452BBC"/>
    <w:rsid w:val="00463E96"/>
    <w:rsid w:val="004656EE"/>
    <w:rsid w:val="0046697C"/>
    <w:rsid w:val="004670A0"/>
    <w:rsid w:val="00470C60"/>
    <w:rsid w:val="00472839"/>
    <w:rsid w:val="00472CBD"/>
    <w:rsid w:val="0047373F"/>
    <w:rsid w:val="00474A16"/>
    <w:rsid w:val="00474BEB"/>
    <w:rsid w:val="0047715A"/>
    <w:rsid w:val="00481B5E"/>
    <w:rsid w:val="004832AC"/>
    <w:rsid w:val="0048350D"/>
    <w:rsid w:val="00484709"/>
    <w:rsid w:val="00484E6B"/>
    <w:rsid w:val="0048790B"/>
    <w:rsid w:val="004907EF"/>
    <w:rsid w:val="00491745"/>
    <w:rsid w:val="004969DE"/>
    <w:rsid w:val="004A00EA"/>
    <w:rsid w:val="004B355D"/>
    <w:rsid w:val="004B36CB"/>
    <w:rsid w:val="004C10E9"/>
    <w:rsid w:val="004C5B05"/>
    <w:rsid w:val="004C65EC"/>
    <w:rsid w:val="004D28DA"/>
    <w:rsid w:val="004D30E6"/>
    <w:rsid w:val="004D3525"/>
    <w:rsid w:val="004E0EE2"/>
    <w:rsid w:val="004E7BF9"/>
    <w:rsid w:val="004E7C99"/>
    <w:rsid w:val="004F1445"/>
    <w:rsid w:val="004F491B"/>
    <w:rsid w:val="004F4EF5"/>
    <w:rsid w:val="0050099F"/>
    <w:rsid w:val="005023F6"/>
    <w:rsid w:val="00511B62"/>
    <w:rsid w:val="00514A7E"/>
    <w:rsid w:val="00515B91"/>
    <w:rsid w:val="00515CB9"/>
    <w:rsid w:val="00517573"/>
    <w:rsid w:val="00517EB5"/>
    <w:rsid w:val="00522464"/>
    <w:rsid w:val="005249BD"/>
    <w:rsid w:val="00524DDC"/>
    <w:rsid w:val="00525CFC"/>
    <w:rsid w:val="005301B4"/>
    <w:rsid w:val="0053372A"/>
    <w:rsid w:val="00536198"/>
    <w:rsid w:val="005411D3"/>
    <w:rsid w:val="00542105"/>
    <w:rsid w:val="00543DE1"/>
    <w:rsid w:val="00544900"/>
    <w:rsid w:val="005450D2"/>
    <w:rsid w:val="0054797B"/>
    <w:rsid w:val="00550ECA"/>
    <w:rsid w:val="00551C5D"/>
    <w:rsid w:val="00556056"/>
    <w:rsid w:val="005575CF"/>
    <w:rsid w:val="00571985"/>
    <w:rsid w:val="005755DE"/>
    <w:rsid w:val="00590D2F"/>
    <w:rsid w:val="00592978"/>
    <w:rsid w:val="005953E3"/>
    <w:rsid w:val="005A198D"/>
    <w:rsid w:val="005A3B38"/>
    <w:rsid w:val="005A4E29"/>
    <w:rsid w:val="005B0CC5"/>
    <w:rsid w:val="005B1B19"/>
    <w:rsid w:val="005B294D"/>
    <w:rsid w:val="005B2FC0"/>
    <w:rsid w:val="005B75D0"/>
    <w:rsid w:val="005B7848"/>
    <w:rsid w:val="005C121E"/>
    <w:rsid w:val="005C2BE2"/>
    <w:rsid w:val="005D0AA4"/>
    <w:rsid w:val="005D1423"/>
    <w:rsid w:val="005D7EAE"/>
    <w:rsid w:val="005E0219"/>
    <w:rsid w:val="005E1E06"/>
    <w:rsid w:val="005E26BA"/>
    <w:rsid w:val="005E3D56"/>
    <w:rsid w:val="005E515E"/>
    <w:rsid w:val="005E51D3"/>
    <w:rsid w:val="005F1536"/>
    <w:rsid w:val="005F489C"/>
    <w:rsid w:val="005F6297"/>
    <w:rsid w:val="005F6D8E"/>
    <w:rsid w:val="00600653"/>
    <w:rsid w:val="00600B81"/>
    <w:rsid w:val="00601EE8"/>
    <w:rsid w:val="00602A75"/>
    <w:rsid w:val="00621055"/>
    <w:rsid w:val="00621537"/>
    <w:rsid w:val="00622502"/>
    <w:rsid w:val="00623BA5"/>
    <w:rsid w:val="00623F6E"/>
    <w:rsid w:val="00625758"/>
    <w:rsid w:val="00632E90"/>
    <w:rsid w:val="006431DB"/>
    <w:rsid w:val="00643EA0"/>
    <w:rsid w:val="006470E3"/>
    <w:rsid w:val="006510CE"/>
    <w:rsid w:val="006545D2"/>
    <w:rsid w:val="00655923"/>
    <w:rsid w:val="00666358"/>
    <w:rsid w:val="006720EA"/>
    <w:rsid w:val="006728FB"/>
    <w:rsid w:val="00673083"/>
    <w:rsid w:val="00673A5C"/>
    <w:rsid w:val="00673D40"/>
    <w:rsid w:val="00680683"/>
    <w:rsid w:val="0068601C"/>
    <w:rsid w:val="00687A97"/>
    <w:rsid w:val="00692BD2"/>
    <w:rsid w:val="00695C57"/>
    <w:rsid w:val="006A053F"/>
    <w:rsid w:val="006A3F65"/>
    <w:rsid w:val="006A68A2"/>
    <w:rsid w:val="006A774E"/>
    <w:rsid w:val="006A7F37"/>
    <w:rsid w:val="006B1FCE"/>
    <w:rsid w:val="006B3CF9"/>
    <w:rsid w:val="006B61F4"/>
    <w:rsid w:val="006B6817"/>
    <w:rsid w:val="006C1712"/>
    <w:rsid w:val="006C1C1B"/>
    <w:rsid w:val="006C49E1"/>
    <w:rsid w:val="006D306E"/>
    <w:rsid w:val="006D4EF8"/>
    <w:rsid w:val="006E44C4"/>
    <w:rsid w:val="006E4B36"/>
    <w:rsid w:val="006E7507"/>
    <w:rsid w:val="006F0520"/>
    <w:rsid w:val="006F0C31"/>
    <w:rsid w:val="006F6EF8"/>
    <w:rsid w:val="006F748A"/>
    <w:rsid w:val="007016C4"/>
    <w:rsid w:val="00701A86"/>
    <w:rsid w:val="00705305"/>
    <w:rsid w:val="0070622F"/>
    <w:rsid w:val="007079B4"/>
    <w:rsid w:val="00707F95"/>
    <w:rsid w:val="007115E8"/>
    <w:rsid w:val="00721D4D"/>
    <w:rsid w:val="00722944"/>
    <w:rsid w:val="00724EB0"/>
    <w:rsid w:val="007267A9"/>
    <w:rsid w:val="007305A0"/>
    <w:rsid w:val="00732BD4"/>
    <w:rsid w:val="00745A36"/>
    <w:rsid w:val="00745E55"/>
    <w:rsid w:val="0075545A"/>
    <w:rsid w:val="0076182C"/>
    <w:rsid w:val="0076461C"/>
    <w:rsid w:val="00770F80"/>
    <w:rsid w:val="007733A1"/>
    <w:rsid w:val="00775CEC"/>
    <w:rsid w:val="007876C5"/>
    <w:rsid w:val="007A41E2"/>
    <w:rsid w:val="007A59C7"/>
    <w:rsid w:val="007A63D5"/>
    <w:rsid w:val="007B3912"/>
    <w:rsid w:val="007C295E"/>
    <w:rsid w:val="007C4FFE"/>
    <w:rsid w:val="007D74E4"/>
    <w:rsid w:val="007D7C6C"/>
    <w:rsid w:val="007E2D87"/>
    <w:rsid w:val="007E2FD7"/>
    <w:rsid w:val="007F1435"/>
    <w:rsid w:val="007F29C8"/>
    <w:rsid w:val="007F5D41"/>
    <w:rsid w:val="007F61C3"/>
    <w:rsid w:val="007F6343"/>
    <w:rsid w:val="00803AC2"/>
    <w:rsid w:val="008100F0"/>
    <w:rsid w:val="00811CB5"/>
    <w:rsid w:val="00812C5C"/>
    <w:rsid w:val="008169EB"/>
    <w:rsid w:val="00817304"/>
    <w:rsid w:val="00820AEE"/>
    <w:rsid w:val="008221CE"/>
    <w:rsid w:val="00823609"/>
    <w:rsid w:val="0082488E"/>
    <w:rsid w:val="00826965"/>
    <w:rsid w:val="008305C8"/>
    <w:rsid w:val="0083336D"/>
    <w:rsid w:val="008355A5"/>
    <w:rsid w:val="008359D7"/>
    <w:rsid w:val="008361EE"/>
    <w:rsid w:val="00837AA8"/>
    <w:rsid w:val="00837E08"/>
    <w:rsid w:val="0084617D"/>
    <w:rsid w:val="0084690C"/>
    <w:rsid w:val="00851B35"/>
    <w:rsid w:val="00856855"/>
    <w:rsid w:val="00857778"/>
    <w:rsid w:val="00860F91"/>
    <w:rsid w:val="00861AD3"/>
    <w:rsid w:val="00863C34"/>
    <w:rsid w:val="00865D81"/>
    <w:rsid w:val="008708B0"/>
    <w:rsid w:val="00872A26"/>
    <w:rsid w:val="008755A1"/>
    <w:rsid w:val="00880156"/>
    <w:rsid w:val="0088192B"/>
    <w:rsid w:val="00882F95"/>
    <w:rsid w:val="00892EAF"/>
    <w:rsid w:val="008B0718"/>
    <w:rsid w:val="008B0B6A"/>
    <w:rsid w:val="008B0E6D"/>
    <w:rsid w:val="008B2BD6"/>
    <w:rsid w:val="008B4337"/>
    <w:rsid w:val="008B6FEB"/>
    <w:rsid w:val="008B79D3"/>
    <w:rsid w:val="008C1D42"/>
    <w:rsid w:val="008C244D"/>
    <w:rsid w:val="008C257D"/>
    <w:rsid w:val="008C2B85"/>
    <w:rsid w:val="008C7DE2"/>
    <w:rsid w:val="008D13E9"/>
    <w:rsid w:val="008D174D"/>
    <w:rsid w:val="008D57F8"/>
    <w:rsid w:val="008D5D1B"/>
    <w:rsid w:val="008D5E86"/>
    <w:rsid w:val="008E2888"/>
    <w:rsid w:val="008E2892"/>
    <w:rsid w:val="008E5EA6"/>
    <w:rsid w:val="008E76D9"/>
    <w:rsid w:val="008E7E14"/>
    <w:rsid w:val="008F04A1"/>
    <w:rsid w:val="008F0669"/>
    <w:rsid w:val="008F26BF"/>
    <w:rsid w:val="008F5ECE"/>
    <w:rsid w:val="00901281"/>
    <w:rsid w:val="0090163E"/>
    <w:rsid w:val="00906DFE"/>
    <w:rsid w:val="00910466"/>
    <w:rsid w:val="00910BD0"/>
    <w:rsid w:val="0091397E"/>
    <w:rsid w:val="009164BB"/>
    <w:rsid w:val="009224F9"/>
    <w:rsid w:val="009308B8"/>
    <w:rsid w:val="009349B7"/>
    <w:rsid w:val="00934C0F"/>
    <w:rsid w:val="00935661"/>
    <w:rsid w:val="00935D4A"/>
    <w:rsid w:val="00940966"/>
    <w:rsid w:val="00941D1E"/>
    <w:rsid w:val="00942B2E"/>
    <w:rsid w:val="00943BCC"/>
    <w:rsid w:val="009444C2"/>
    <w:rsid w:val="009455E6"/>
    <w:rsid w:val="0095286F"/>
    <w:rsid w:val="00952910"/>
    <w:rsid w:val="00960B0C"/>
    <w:rsid w:val="00961ABD"/>
    <w:rsid w:val="009652F0"/>
    <w:rsid w:val="009669ED"/>
    <w:rsid w:val="00967675"/>
    <w:rsid w:val="00967BC2"/>
    <w:rsid w:val="0097050B"/>
    <w:rsid w:val="00975626"/>
    <w:rsid w:val="00975D48"/>
    <w:rsid w:val="009763B4"/>
    <w:rsid w:val="00977171"/>
    <w:rsid w:val="00977E4E"/>
    <w:rsid w:val="00981D24"/>
    <w:rsid w:val="0098573B"/>
    <w:rsid w:val="009859CA"/>
    <w:rsid w:val="009874AF"/>
    <w:rsid w:val="0098775B"/>
    <w:rsid w:val="00994A25"/>
    <w:rsid w:val="009A0F15"/>
    <w:rsid w:val="009A17F5"/>
    <w:rsid w:val="009A7516"/>
    <w:rsid w:val="009B29D6"/>
    <w:rsid w:val="009B3123"/>
    <w:rsid w:val="009C0F45"/>
    <w:rsid w:val="009D0CA7"/>
    <w:rsid w:val="009D17E9"/>
    <w:rsid w:val="009D27A9"/>
    <w:rsid w:val="009D2B42"/>
    <w:rsid w:val="009D5381"/>
    <w:rsid w:val="009D6782"/>
    <w:rsid w:val="009D7928"/>
    <w:rsid w:val="009E0050"/>
    <w:rsid w:val="009E54FC"/>
    <w:rsid w:val="009E6E45"/>
    <w:rsid w:val="009E78FF"/>
    <w:rsid w:val="009F2DB1"/>
    <w:rsid w:val="009F7A29"/>
    <w:rsid w:val="00A00188"/>
    <w:rsid w:val="00A01BB0"/>
    <w:rsid w:val="00A025A9"/>
    <w:rsid w:val="00A03622"/>
    <w:rsid w:val="00A12006"/>
    <w:rsid w:val="00A15F73"/>
    <w:rsid w:val="00A172F3"/>
    <w:rsid w:val="00A20031"/>
    <w:rsid w:val="00A22460"/>
    <w:rsid w:val="00A237D0"/>
    <w:rsid w:val="00A24D50"/>
    <w:rsid w:val="00A3013B"/>
    <w:rsid w:val="00A301FE"/>
    <w:rsid w:val="00A3040A"/>
    <w:rsid w:val="00A349CE"/>
    <w:rsid w:val="00A34A4C"/>
    <w:rsid w:val="00A41506"/>
    <w:rsid w:val="00A41AC2"/>
    <w:rsid w:val="00A4356C"/>
    <w:rsid w:val="00A51662"/>
    <w:rsid w:val="00A60AD6"/>
    <w:rsid w:val="00A62949"/>
    <w:rsid w:val="00A7151D"/>
    <w:rsid w:val="00A71DC6"/>
    <w:rsid w:val="00A72CFF"/>
    <w:rsid w:val="00A765A2"/>
    <w:rsid w:val="00A76EF7"/>
    <w:rsid w:val="00A850CD"/>
    <w:rsid w:val="00A85A9F"/>
    <w:rsid w:val="00A90095"/>
    <w:rsid w:val="00A90D84"/>
    <w:rsid w:val="00A93FBE"/>
    <w:rsid w:val="00A96286"/>
    <w:rsid w:val="00AA1337"/>
    <w:rsid w:val="00AA388C"/>
    <w:rsid w:val="00AA5903"/>
    <w:rsid w:val="00AA6F04"/>
    <w:rsid w:val="00AB11B1"/>
    <w:rsid w:val="00AB15EB"/>
    <w:rsid w:val="00AB35DF"/>
    <w:rsid w:val="00AB7188"/>
    <w:rsid w:val="00AB74FB"/>
    <w:rsid w:val="00AC1738"/>
    <w:rsid w:val="00AC43CC"/>
    <w:rsid w:val="00AC471D"/>
    <w:rsid w:val="00AD0587"/>
    <w:rsid w:val="00AD4D74"/>
    <w:rsid w:val="00AE25A0"/>
    <w:rsid w:val="00AE5AEA"/>
    <w:rsid w:val="00AE5E6C"/>
    <w:rsid w:val="00AF0D43"/>
    <w:rsid w:val="00AF4C45"/>
    <w:rsid w:val="00B072E9"/>
    <w:rsid w:val="00B105D2"/>
    <w:rsid w:val="00B13C10"/>
    <w:rsid w:val="00B14EC3"/>
    <w:rsid w:val="00B15684"/>
    <w:rsid w:val="00B16336"/>
    <w:rsid w:val="00B173F9"/>
    <w:rsid w:val="00B2054F"/>
    <w:rsid w:val="00B22BF8"/>
    <w:rsid w:val="00B25CA4"/>
    <w:rsid w:val="00B26428"/>
    <w:rsid w:val="00B26E45"/>
    <w:rsid w:val="00B30FCE"/>
    <w:rsid w:val="00B33480"/>
    <w:rsid w:val="00B33675"/>
    <w:rsid w:val="00B34B84"/>
    <w:rsid w:val="00B3544C"/>
    <w:rsid w:val="00B406AC"/>
    <w:rsid w:val="00B56FB6"/>
    <w:rsid w:val="00B5775C"/>
    <w:rsid w:val="00B6232A"/>
    <w:rsid w:val="00B640CB"/>
    <w:rsid w:val="00B65EA5"/>
    <w:rsid w:val="00B67637"/>
    <w:rsid w:val="00B73468"/>
    <w:rsid w:val="00B80BE4"/>
    <w:rsid w:val="00B837FD"/>
    <w:rsid w:val="00B877A7"/>
    <w:rsid w:val="00B90BA7"/>
    <w:rsid w:val="00B91BAA"/>
    <w:rsid w:val="00B920D2"/>
    <w:rsid w:val="00B948E3"/>
    <w:rsid w:val="00BA0F0B"/>
    <w:rsid w:val="00BA7D87"/>
    <w:rsid w:val="00BB33D3"/>
    <w:rsid w:val="00BB4BC8"/>
    <w:rsid w:val="00BB5964"/>
    <w:rsid w:val="00BB61B1"/>
    <w:rsid w:val="00BC036E"/>
    <w:rsid w:val="00BC0E05"/>
    <w:rsid w:val="00BC56D1"/>
    <w:rsid w:val="00BC7AC9"/>
    <w:rsid w:val="00BD16D2"/>
    <w:rsid w:val="00BD25FB"/>
    <w:rsid w:val="00BD3F5A"/>
    <w:rsid w:val="00BE05B4"/>
    <w:rsid w:val="00BE1488"/>
    <w:rsid w:val="00BE5FED"/>
    <w:rsid w:val="00BE76FD"/>
    <w:rsid w:val="00BE7C84"/>
    <w:rsid w:val="00BF390D"/>
    <w:rsid w:val="00BF562C"/>
    <w:rsid w:val="00C00ECB"/>
    <w:rsid w:val="00C019E9"/>
    <w:rsid w:val="00C01DFA"/>
    <w:rsid w:val="00C01ECB"/>
    <w:rsid w:val="00C03F24"/>
    <w:rsid w:val="00C0422D"/>
    <w:rsid w:val="00C1087C"/>
    <w:rsid w:val="00C1248F"/>
    <w:rsid w:val="00C21D34"/>
    <w:rsid w:val="00C223C9"/>
    <w:rsid w:val="00C24733"/>
    <w:rsid w:val="00C24F6F"/>
    <w:rsid w:val="00C31C8E"/>
    <w:rsid w:val="00C4579C"/>
    <w:rsid w:val="00C46339"/>
    <w:rsid w:val="00C4652A"/>
    <w:rsid w:val="00C50309"/>
    <w:rsid w:val="00C51955"/>
    <w:rsid w:val="00C51C91"/>
    <w:rsid w:val="00C52A54"/>
    <w:rsid w:val="00C5374D"/>
    <w:rsid w:val="00C717C7"/>
    <w:rsid w:val="00C73571"/>
    <w:rsid w:val="00C73F68"/>
    <w:rsid w:val="00C75B12"/>
    <w:rsid w:val="00C82BB4"/>
    <w:rsid w:val="00C85682"/>
    <w:rsid w:val="00C87852"/>
    <w:rsid w:val="00C87A5D"/>
    <w:rsid w:val="00C91BCF"/>
    <w:rsid w:val="00C92509"/>
    <w:rsid w:val="00C93646"/>
    <w:rsid w:val="00C9543B"/>
    <w:rsid w:val="00CA3B9A"/>
    <w:rsid w:val="00CA41DA"/>
    <w:rsid w:val="00CA4B7F"/>
    <w:rsid w:val="00CA65C9"/>
    <w:rsid w:val="00CA68C8"/>
    <w:rsid w:val="00CB232D"/>
    <w:rsid w:val="00CB4CEE"/>
    <w:rsid w:val="00CC0457"/>
    <w:rsid w:val="00CC2279"/>
    <w:rsid w:val="00CD2EC5"/>
    <w:rsid w:val="00CD549F"/>
    <w:rsid w:val="00CD6228"/>
    <w:rsid w:val="00CD68E1"/>
    <w:rsid w:val="00CE0DF9"/>
    <w:rsid w:val="00CE4F53"/>
    <w:rsid w:val="00CE6BD3"/>
    <w:rsid w:val="00CF0B9D"/>
    <w:rsid w:val="00CF1234"/>
    <w:rsid w:val="00CF303D"/>
    <w:rsid w:val="00CF4BB7"/>
    <w:rsid w:val="00CF6960"/>
    <w:rsid w:val="00D06812"/>
    <w:rsid w:val="00D07107"/>
    <w:rsid w:val="00D1121D"/>
    <w:rsid w:val="00D16EF0"/>
    <w:rsid w:val="00D212C8"/>
    <w:rsid w:val="00D246CE"/>
    <w:rsid w:val="00D305E5"/>
    <w:rsid w:val="00D31D51"/>
    <w:rsid w:val="00D320C0"/>
    <w:rsid w:val="00D330C7"/>
    <w:rsid w:val="00D33D6C"/>
    <w:rsid w:val="00D34F65"/>
    <w:rsid w:val="00D35E6A"/>
    <w:rsid w:val="00D36586"/>
    <w:rsid w:val="00D37481"/>
    <w:rsid w:val="00D4321E"/>
    <w:rsid w:val="00D43F4B"/>
    <w:rsid w:val="00D457D4"/>
    <w:rsid w:val="00D513E1"/>
    <w:rsid w:val="00D51ACD"/>
    <w:rsid w:val="00D531C3"/>
    <w:rsid w:val="00D536A2"/>
    <w:rsid w:val="00D53869"/>
    <w:rsid w:val="00D53B18"/>
    <w:rsid w:val="00D637ED"/>
    <w:rsid w:val="00D7133D"/>
    <w:rsid w:val="00D71D1E"/>
    <w:rsid w:val="00D71D1F"/>
    <w:rsid w:val="00D72656"/>
    <w:rsid w:val="00D730DD"/>
    <w:rsid w:val="00D802E7"/>
    <w:rsid w:val="00D81DD1"/>
    <w:rsid w:val="00D81F73"/>
    <w:rsid w:val="00D83B8E"/>
    <w:rsid w:val="00D8786C"/>
    <w:rsid w:val="00D90A2B"/>
    <w:rsid w:val="00D97315"/>
    <w:rsid w:val="00DA4D21"/>
    <w:rsid w:val="00DB289A"/>
    <w:rsid w:val="00DB5E96"/>
    <w:rsid w:val="00DC282D"/>
    <w:rsid w:val="00DD332C"/>
    <w:rsid w:val="00DD6115"/>
    <w:rsid w:val="00DD7D38"/>
    <w:rsid w:val="00DE018E"/>
    <w:rsid w:val="00DE11A3"/>
    <w:rsid w:val="00DE26EE"/>
    <w:rsid w:val="00DE7604"/>
    <w:rsid w:val="00DF63AB"/>
    <w:rsid w:val="00DF781C"/>
    <w:rsid w:val="00E033B0"/>
    <w:rsid w:val="00E04188"/>
    <w:rsid w:val="00E079D3"/>
    <w:rsid w:val="00E100A9"/>
    <w:rsid w:val="00E147A1"/>
    <w:rsid w:val="00E15B4D"/>
    <w:rsid w:val="00E16AC8"/>
    <w:rsid w:val="00E227AE"/>
    <w:rsid w:val="00E25230"/>
    <w:rsid w:val="00E341E8"/>
    <w:rsid w:val="00E40929"/>
    <w:rsid w:val="00E417D0"/>
    <w:rsid w:val="00E437A1"/>
    <w:rsid w:val="00E511B3"/>
    <w:rsid w:val="00E533FD"/>
    <w:rsid w:val="00E564C6"/>
    <w:rsid w:val="00E64E12"/>
    <w:rsid w:val="00E74804"/>
    <w:rsid w:val="00E77F89"/>
    <w:rsid w:val="00E84499"/>
    <w:rsid w:val="00E84E8F"/>
    <w:rsid w:val="00E86190"/>
    <w:rsid w:val="00E86F4D"/>
    <w:rsid w:val="00E9145F"/>
    <w:rsid w:val="00E969E0"/>
    <w:rsid w:val="00EA07BE"/>
    <w:rsid w:val="00EA1993"/>
    <w:rsid w:val="00EA19E6"/>
    <w:rsid w:val="00EA2E3C"/>
    <w:rsid w:val="00EA37D0"/>
    <w:rsid w:val="00EA540D"/>
    <w:rsid w:val="00EA78AD"/>
    <w:rsid w:val="00EB2D32"/>
    <w:rsid w:val="00EB47A4"/>
    <w:rsid w:val="00EB76F1"/>
    <w:rsid w:val="00EC003C"/>
    <w:rsid w:val="00EC2201"/>
    <w:rsid w:val="00EC5165"/>
    <w:rsid w:val="00EC5EC5"/>
    <w:rsid w:val="00EC794D"/>
    <w:rsid w:val="00ED1205"/>
    <w:rsid w:val="00ED1B61"/>
    <w:rsid w:val="00ED41A4"/>
    <w:rsid w:val="00ED5449"/>
    <w:rsid w:val="00ED5C0C"/>
    <w:rsid w:val="00ED63F7"/>
    <w:rsid w:val="00ED7704"/>
    <w:rsid w:val="00EF57D7"/>
    <w:rsid w:val="00F076ED"/>
    <w:rsid w:val="00F121E3"/>
    <w:rsid w:val="00F12827"/>
    <w:rsid w:val="00F2193D"/>
    <w:rsid w:val="00F22887"/>
    <w:rsid w:val="00F309E0"/>
    <w:rsid w:val="00F457E6"/>
    <w:rsid w:val="00F46D64"/>
    <w:rsid w:val="00F507C8"/>
    <w:rsid w:val="00F51267"/>
    <w:rsid w:val="00F53337"/>
    <w:rsid w:val="00F54CDD"/>
    <w:rsid w:val="00F55196"/>
    <w:rsid w:val="00F60D27"/>
    <w:rsid w:val="00F6360C"/>
    <w:rsid w:val="00F65847"/>
    <w:rsid w:val="00F660FA"/>
    <w:rsid w:val="00F66FD9"/>
    <w:rsid w:val="00F701BE"/>
    <w:rsid w:val="00F712C6"/>
    <w:rsid w:val="00F743F4"/>
    <w:rsid w:val="00F75A7D"/>
    <w:rsid w:val="00F76C7F"/>
    <w:rsid w:val="00F83B09"/>
    <w:rsid w:val="00F84917"/>
    <w:rsid w:val="00F86EE8"/>
    <w:rsid w:val="00F912D1"/>
    <w:rsid w:val="00F9185F"/>
    <w:rsid w:val="00FA05A4"/>
    <w:rsid w:val="00FA0833"/>
    <w:rsid w:val="00FA27BA"/>
    <w:rsid w:val="00FB25E8"/>
    <w:rsid w:val="00FC1E17"/>
    <w:rsid w:val="00FC278C"/>
    <w:rsid w:val="00FC66EE"/>
    <w:rsid w:val="00FD3162"/>
    <w:rsid w:val="00FE12E3"/>
    <w:rsid w:val="00FE3926"/>
    <w:rsid w:val="00FE424F"/>
    <w:rsid w:val="00FE5F99"/>
    <w:rsid w:val="00FE672C"/>
    <w:rsid w:val="00FE70F0"/>
    <w:rsid w:val="00FE7A3F"/>
    <w:rsid w:val="00FF17CF"/>
    <w:rsid w:val="00FF46DF"/>
    <w:rsid w:val="00FF601A"/>
    <w:rsid w:val="00FF6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355D"/>
    <w:pPr>
      <w:widowControl w:val="0"/>
      <w:overflowPunct w:val="0"/>
      <w:autoSpaceDE w:val="0"/>
      <w:autoSpaceDN w:val="0"/>
      <w:adjustRightInd w:val="0"/>
      <w:snapToGrid w:val="0"/>
    </w:pPr>
    <w:rPr>
      <w:rFonts w:eastAsia="Gulim"/>
    </w:rPr>
  </w:style>
  <w:style w:type="paragraph" w:styleId="1">
    <w:name w:val="heading 1"/>
    <w:basedOn w:val="a"/>
    <w:next w:val="a0"/>
    <w:autoRedefine/>
    <w:qFormat/>
    <w:rsid w:val="00AC471D"/>
    <w:pPr>
      <w:numPr>
        <w:numId w:val="40"/>
      </w:numPr>
      <w:kinsoku w:val="0"/>
      <w:spacing w:before="240"/>
      <w:ind w:left="0" w:firstLine="0"/>
      <w:jc w:val="center"/>
      <w:outlineLvl w:val="0"/>
    </w:pPr>
    <w:rPr>
      <w:rFonts w:hAnsi="GulimChe"/>
      <w:b/>
      <w:bCs/>
      <w:sz w:val="24"/>
      <w:szCs w:val="22"/>
    </w:rPr>
  </w:style>
  <w:style w:type="paragraph" w:styleId="20">
    <w:name w:val="heading 2"/>
    <w:basedOn w:val="a"/>
    <w:next w:val="a0"/>
    <w:link w:val="2Char"/>
    <w:autoRedefine/>
    <w:qFormat/>
    <w:rsid w:val="00AC471D"/>
    <w:pPr>
      <w:numPr>
        <w:ilvl w:val="1"/>
        <w:numId w:val="40"/>
      </w:numPr>
      <w:spacing w:beforeLines="50"/>
      <w:ind w:left="360"/>
      <w:contextualSpacing/>
      <w:outlineLvl w:val="1"/>
    </w:pPr>
    <w:rPr>
      <w:rFonts w:ascii="Gulim" w:hAnsi="GulimChe"/>
      <w:b/>
      <w:bCs/>
      <w:sz w:val="22"/>
      <w:szCs w:val="22"/>
    </w:rPr>
  </w:style>
  <w:style w:type="paragraph" w:styleId="3">
    <w:name w:val="heading 3"/>
    <w:basedOn w:val="a"/>
    <w:next w:val="a0"/>
    <w:autoRedefine/>
    <w:qFormat/>
    <w:rsid w:val="00AC471D"/>
    <w:pPr>
      <w:numPr>
        <w:ilvl w:val="2"/>
        <w:numId w:val="40"/>
      </w:numPr>
      <w:spacing w:beforeLines="50"/>
      <w:ind w:left="720"/>
      <w:contextualSpacing/>
      <w:outlineLvl w:val="2"/>
    </w:pPr>
    <w:rPr>
      <w:rFonts w:ascii="Batang" w:hAnsi="Batang" w:cs="Batang"/>
      <w:b/>
      <w:bCs/>
      <w:sz w:val="22"/>
    </w:rPr>
  </w:style>
  <w:style w:type="paragraph" w:styleId="4">
    <w:name w:val="heading 4"/>
    <w:basedOn w:val="a"/>
    <w:next w:val="a0"/>
    <w:autoRedefine/>
    <w:qFormat/>
    <w:rsid w:val="00AC471D"/>
    <w:pPr>
      <w:numPr>
        <w:ilvl w:val="3"/>
        <w:numId w:val="40"/>
      </w:numPr>
      <w:spacing w:beforeLines="50"/>
      <w:ind w:left="1080"/>
      <w:contextualSpacing/>
      <w:outlineLvl w:val="3"/>
    </w:pPr>
    <w:rPr>
      <w:bCs/>
      <w:u w:val="single"/>
    </w:rPr>
  </w:style>
  <w:style w:type="paragraph" w:styleId="5">
    <w:name w:val="heading 5"/>
    <w:basedOn w:val="a"/>
    <w:next w:val="a0"/>
    <w:link w:val="5Char"/>
    <w:autoRedefine/>
    <w:qFormat/>
    <w:rsid w:val="00AC471D"/>
    <w:pPr>
      <w:numPr>
        <w:ilvl w:val="4"/>
        <w:numId w:val="40"/>
      </w:numPr>
      <w:spacing w:beforeLines="50"/>
      <w:ind w:left="1440"/>
      <w:contextualSpacing/>
      <w:outlineLvl w:val="4"/>
    </w:pPr>
    <w:rPr>
      <w:i/>
    </w:rPr>
  </w:style>
  <w:style w:type="paragraph" w:styleId="6">
    <w:name w:val="heading 6"/>
    <w:basedOn w:val="a"/>
    <w:next w:val="a0"/>
    <w:autoRedefine/>
    <w:qFormat/>
    <w:rsid w:val="00AC471D"/>
    <w:pPr>
      <w:numPr>
        <w:ilvl w:val="5"/>
        <w:numId w:val="40"/>
      </w:numPr>
      <w:spacing w:beforeLines="50"/>
      <w:ind w:left="1800"/>
      <w:outlineLvl w:val="5"/>
    </w:pPr>
    <w:rPr>
      <w:bCs/>
    </w:rPr>
  </w:style>
  <w:style w:type="paragraph" w:styleId="7">
    <w:name w:val="heading 7"/>
    <w:basedOn w:val="a"/>
    <w:next w:val="a"/>
    <w:autoRedefine/>
    <w:qFormat/>
    <w:rsid w:val="00AC471D"/>
    <w:pPr>
      <w:numPr>
        <w:ilvl w:val="6"/>
        <w:numId w:val="40"/>
      </w:numPr>
      <w:spacing w:before="120"/>
      <w:ind w:left="2160"/>
      <w:outlineLvl w:val="6"/>
    </w:pPr>
  </w:style>
  <w:style w:type="paragraph" w:styleId="8">
    <w:name w:val="heading 8"/>
    <w:basedOn w:val="a"/>
    <w:next w:val="a"/>
    <w:autoRedefine/>
    <w:qFormat/>
    <w:rsid w:val="00AC471D"/>
    <w:pPr>
      <w:numPr>
        <w:ilvl w:val="7"/>
        <w:numId w:val="40"/>
      </w:numPr>
      <w:spacing w:beforeLines="100" w:line="480" w:lineRule="auto"/>
      <w:outlineLvl w:val="7"/>
    </w:pPr>
  </w:style>
  <w:style w:type="paragraph" w:styleId="9">
    <w:name w:val="heading 9"/>
    <w:basedOn w:val="a"/>
    <w:next w:val="a"/>
    <w:autoRedefine/>
    <w:qFormat/>
    <w:rsid w:val="00AC471D"/>
    <w:pPr>
      <w:numPr>
        <w:ilvl w:val="8"/>
        <w:numId w:val="40"/>
      </w:numPr>
      <w:spacing w:beforeLines="100" w:line="480" w:lineRule="auto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Char"/>
    <w:qFormat/>
    <w:rsid w:val="00AC471D"/>
    <w:pPr>
      <w:ind w:firstLine="360"/>
      <w:jc w:val="both"/>
    </w:pPr>
  </w:style>
  <w:style w:type="character" w:customStyle="1" w:styleId="5Char">
    <w:name w:val="제목 5 Char"/>
    <w:link w:val="5"/>
    <w:rsid w:val="00AC471D"/>
    <w:rPr>
      <w:rFonts w:eastAsia="Gulim"/>
      <w:i/>
      <w:lang w:val="en-US" w:eastAsia="ko-KR" w:bidi="ar-SA"/>
    </w:rPr>
  </w:style>
  <w:style w:type="paragraph" w:styleId="a5">
    <w:name w:val="header"/>
    <w:basedOn w:val="a"/>
    <w:rsid w:val="00AC471D"/>
    <w:pPr>
      <w:tabs>
        <w:tab w:val="center" w:pos="4252"/>
        <w:tab w:val="right" w:pos="8504"/>
      </w:tabs>
    </w:pPr>
  </w:style>
  <w:style w:type="paragraph" w:styleId="a6">
    <w:name w:val="footer"/>
    <w:basedOn w:val="a"/>
    <w:rsid w:val="00AC471D"/>
    <w:pPr>
      <w:tabs>
        <w:tab w:val="center" w:pos="4252"/>
        <w:tab w:val="right" w:pos="8504"/>
      </w:tabs>
    </w:pPr>
  </w:style>
  <w:style w:type="paragraph" w:styleId="a7">
    <w:name w:val="footnote text"/>
    <w:basedOn w:val="a"/>
    <w:semiHidden/>
    <w:rsid w:val="00AC471D"/>
    <w:pPr>
      <w:spacing w:afterLines="100"/>
      <w:ind w:firstLine="605"/>
    </w:pPr>
    <w:rPr>
      <w:sz w:val="18"/>
    </w:rPr>
  </w:style>
  <w:style w:type="character" w:styleId="a8">
    <w:name w:val="footnote reference"/>
    <w:semiHidden/>
    <w:rsid w:val="00AC471D"/>
    <w:rPr>
      <w:vertAlign w:val="superscript"/>
    </w:rPr>
  </w:style>
  <w:style w:type="paragraph" w:customStyle="1" w:styleId="PlainText1">
    <w:name w:val="Plain Text1"/>
    <w:basedOn w:val="a"/>
    <w:rsid w:val="00AC471D"/>
    <w:pPr>
      <w:widowControl/>
      <w:textAlignment w:val="baseline"/>
    </w:pPr>
    <w:rPr>
      <w:rFonts w:ascii="Courier New" w:hAnsi="Courier New"/>
    </w:rPr>
  </w:style>
  <w:style w:type="paragraph" w:styleId="a9">
    <w:name w:val="Note Heading"/>
    <w:basedOn w:val="a"/>
    <w:next w:val="a"/>
    <w:link w:val="Char0"/>
    <w:autoRedefine/>
    <w:rsid w:val="00AC471D"/>
    <w:pPr>
      <w:jc w:val="center"/>
    </w:pPr>
    <w:rPr>
      <w:sz w:val="22"/>
    </w:rPr>
  </w:style>
  <w:style w:type="paragraph" w:styleId="aa">
    <w:name w:val="Document Map"/>
    <w:basedOn w:val="a"/>
    <w:autoRedefine/>
    <w:semiHidden/>
    <w:rsid w:val="00AC471D"/>
    <w:pPr>
      <w:shd w:val="clear" w:color="auto" w:fill="000080"/>
      <w:spacing w:line="220" w:lineRule="atLeast"/>
    </w:pPr>
    <w:rPr>
      <w:snapToGrid w:val="0"/>
    </w:rPr>
  </w:style>
  <w:style w:type="paragraph" w:customStyle="1" w:styleId="NormalHangingInterview">
    <w:name w:val="Normal Hanging Interview"/>
    <w:basedOn w:val="a"/>
    <w:rsid w:val="00AC471D"/>
    <w:pPr>
      <w:widowControl/>
      <w:tabs>
        <w:tab w:val="left" w:pos="1440"/>
      </w:tabs>
      <w:adjustRightInd/>
      <w:ind w:left="360" w:hanging="360"/>
      <w:jc w:val="both"/>
    </w:pPr>
    <w:rPr>
      <w:rFonts w:ascii="Gulim" w:hAnsi="Gulim"/>
    </w:rPr>
  </w:style>
  <w:style w:type="paragraph" w:styleId="a0">
    <w:name w:val="Normal Indent"/>
    <w:aliases w:val="Hanging"/>
    <w:basedOn w:val="a"/>
    <w:autoRedefine/>
    <w:rsid w:val="00AC471D"/>
    <w:pPr>
      <w:ind w:left="288" w:hanging="288"/>
      <w:jc w:val="both"/>
    </w:pPr>
  </w:style>
  <w:style w:type="paragraph" w:styleId="70">
    <w:name w:val="toc 7"/>
    <w:basedOn w:val="a"/>
    <w:next w:val="a"/>
    <w:autoRedefine/>
    <w:semiHidden/>
    <w:rsid w:val="00AC471D"/>
    <w:pPr>
      <w:ind w:leftChars="1200" w:left="2550"/>
    </w:pPr>
  </w:style>
  <w:style w:type="paragraph" w:styleId="ab">
    <w:name w:val="table of authorities"/>
    <w:basedOn w:val="a"/>
    <w:next w:val="a"/>
    <w:autoRedefine/>
    <w:semiHidden/>
    <w:rsid w:val="00AC471D"/>
    <w:pPr>
      <w:spacing w:afterLines="100"/>
      <w:ind w:left="720" w:hangingChars="300" w:hanging="720"/>
    </w:pPr>
  </w:style>
  <w:style w:type="paragraph" w:styleId="10">
    <w:name w:val="toc 1"/>
    <w:basedOn w:val="a"/>
    <w:next w:val="a"/>
    <w:autoRedefine/>
    <w:semiHidden/>
    <w:rsid w:val="00AC471D"/>
    <w:pPr>
      <w:tabs>
        <w:tab w:val="right" w:leader="dot" w:pos="9350"/>
      </w:tabs>
      <w:spacing w:after="240"/>
    </w:pPr>
  </w:style>
  <w:style w:type="paragraph" w:styleId="21">
    <w:name w:val="toc 2"/>
    <w:basedOn w:val="a"/>
    <w:next w:val="a"/>
    <w:autoRedefine/>
    <w:semiHidden/>
    <w:rsid w:val="00AC471D"/>
    <w:pPr>
      <w:tabs>
        <w:tab w:val="right" w:leader="dot" w:pos="9350"/>
      </w:tabs>
      <w:spacing w:after="240"/>
      <w:ind w:leftChars="350" w:left="1200" w:hangingChars="150" w:hanging="360"/>
    </w:pPr>
  </w:style>
  <w:style w:type="paragraph" w:styleId="30">
    <w:name w:val="toc 3"/>
    <w:basedOn w:val="a"/>
    <w:next w:val="a"/>
    <w:autoRedefine/>
    <w:semiHidden/>
    <w:rsid w:val="00AC471D"/>
    <w:pPr>
      <w:tabs>
        <w:tab w:val="right" w:leader="dot" w:pos="9350"/>
      </w:tabs>
      <w:spacing w:after="240"/>
      <w:ind w:leftChars="500" w:left="1560" w:hangingChars="150" w:hanging="360"/>
    </w:pPr>
  </w:style>
  <w:style w:type="paragraph" w:styleId="40">
    <w:name w:val="toc 4"/>
    <w:basedOn w:val="a"/>
    <w:next w:val="a"/>
    <w:autoRedefine/>
    <w:semiHidden/>
    <w:rsid w:val="00AC471D"/>
    <w:pPr>
      <w:ind w:leftChars="600" w:left="1800" w:hangingChars="150" w:hanging="360"/>
    </w:pPr>
  </w:style>
  <w:style w:type="paragraph" w:styleId="50">
    <w:name w:val="toc 5"/>
    <w:basedOn w:val="a"/>
    <w:next w:val="a"/>
    <w:autoRedefine/>
    <w:semiHidden/>
    <w:rsid w:val="00AC471D"/>
    <w:pPr>
      <w:ind w:leftChars="800" w:left="1700"/>
    </w:pPr>
  </w:style>
  <w:style w:type="paragraph" w:styleId="60">
    <w:name w:val="toc 6"/>
    <w:basedOn w:val="a"/>
    <w:next w:val="a"/>
    <w:semiHidden/>
    <w:rsid w:val="00AC471D"/>
    <w:pPr>
      <w:ind w:leftChars="1000" w:left="2125"/>
    </w:pPr>
  </w:style>
  <w:style w:type="paragraph" w:styleId="ac">
    <w:name w:val="toa heading"/>
    <w:basedOn w:val="a"/>
    <w:next w:val="a"/>
    <w:semiHidden/>
    <w:rsid w:val="00AC471D"/>
    <w:pPr>
      <w:spacing w:before="120"/>
    </w:pPr>
    <w:rPr>
      <w:rFonts w:ascii="Arial" w:eastAsia="Dotum" w:hAnsi="Arial" w:cs="Arial"/>
    </w:rPr>
  </w:style>
  <w:style w:type="paragraph" w:styleId="80">
    <w:name w:val="toc 8"/>
    <w:basedOn w:val="a"/>
    <w:next w:val="a"/>
    <w:autoRedefine/>
    <w:semiHidden/>
    <w:rsid w:val="00AC471D"/>
    <w:pPr>
      <w:ind w:leftChars="1400" w:left="2975"/>
    </w:pPr>
  </w:style>
  <w:style w:type="paragraph" w:styleId="90">
    <w:name w:val="toc 9"/>
    <w:basedOn w:val="a"/>
    <w:next w:val="a"/>
    <w:autoRedefine/>
    <w:semiHidden/>
    <w:rsid w:val="00AC471D"/>
    <w:pPr>
      <w:ind w:leftChars="1600" w:left="3400"/>
    </w:pPr>
  </w:style>
  <w:style w:type="character" w:styleId="ad">
    <w:name w:val="Hyperlink"/>
    <w:rsid w:val="00AC471D"/>
    <w:rPr>
      <w:color w:val="0000FF"/>
      <w:u w:val="single"/>
    </w:rPr>
  </w:style>
  <w:style w:type="paragraph" w:styleId="ae">
    <w:name w:val="table of figures"/>
    <w:basedOn w:val="a"/>
    <w:next w:val="a"/>
    <w:autoRedefine/>
    <w:semiHidden/>
    <w:rsid w:val="00AC471D"/>
    <w:pPr>
      <w:tabs>
        <w:tab w:val="right" w:leader="dot" w:pos="360"/>
        <w:tab w:val="right" w:leader="dot" w:pos="9360"/>
      </w:tabs>
      <w:spacing w:after="240"/>
    </w:pPr>
  </w:style>
  <w:style w:type="paragraph" w:styleId="11">
    <w:name w:val="index 1"/>
    <w:basedOn w:val="a"/>
    <w:next w:val="a"/>
    <w:semiHidden/>
    <w:rsid w:val="00AC471D"/>
    <w:pPr>
      <w:ind w:leftChars="200" w:left="200" w:hangingChars="200" w:hanging="2000"/>
    </w:pPr>
  </w:style>
  <w:style w:type="character" w:styleId="af">
    <w:name w:val="FollowedHyperlink"/>
    <w:rsid w:val="00AC471D"/>
    <w:rPr>
      <w:color w:val="800080"/>
      <w:u w:val="single"/>
    </w:rPr>
  </w:style>
  <w:style w:type="character" w:styleId="af0">
    <w:name w:val="page number"/>
    <w:rsid w:val="00AC471D"/>
    <w:rPr>
      <w:rFonts w:ascii="Times New Roman" w:hAnsi="Times New Roman"/>
      <w:sz w:val="24"/>
    </w:rPr>
  </w:style>
  <w:style w:type="paragraph" w:styleId="af1">
    <w:name w:val="Normal (Web)"/>
    <w:basedOn w:val="a"/>
    <w:rsid w:val="00AC471D"/>
    <w:pPr>
      <w:widowControl/>
      <w:autoSpaceDE/>
      <w:autoSpaceDN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f2">
    <w:name w:val="Strong"/>
    <w:qFormat/>
    <w:rsid w:val="00AC471D"/>
    <w:rPr>
      <w:b/>
      <w:bCs/>
    </w:rPr>
  </w:style>
  <w:style w:type="character" w:styleId="af3">
    <w:name w:val="Emphasis"/>
    <w:qFormat/>
    <w:rsid w:val="00AC471D"/>
    <w:rPr>
      <w:i/>
      <w:iCs/>
    </w:rPr>
  </w:style>
  <w:style w:type="paragraph" w:customStyle="1" w:styleId="Caption1">
    <w:name w:val="Caption1"/>
    <w:basedOn w:val="af4"/>
    <w:next w:val="NormalHangingInterview"/>
    <w:rsid w:val="00AC471D"/>
    <w:pPr>
      <w:spacing w:line="240" w:lineRule="auto"/>
    </w:pPr>
  </w:style>
  <w:style w:type="paragraph" w:styleId="af4">
    <w:name w:val="caption"/>
    <w:basedOn w:val="a"/>
    <w:next w:val="a"/>
    <w:autoRedefine/>
    <w:qFormat/>
    <w:rsid w:val="00AC471D"/>
    <w:pPr>
      <w:spacing w:line="360" w:lineRule="auto"/>
    </w:pPr>
    <w:rPr>
      <w:rFonts w:eastAsia="Times New Roman"/>
      <w:bCs/>
    </w:rPr>
  </w:style>
  <w:style w:type="paragraph" w:styleId="22">
    <w:name w:val="Body Text 2"/>
    <w:basedOn w:val="a"/>
    <w:link w:val="2Char0"/>
    <w:rsid w:val="00AC471D"/>
    <w:rPr>
      <w:rFonts w:ascii="GulimChe" w:eastAsia="GulimChe"/>
      <w:kern w:val="2"/>
    </w:rPr>
  </w:style>
  <w:style w:type="character" w:customStyle="1" w:styleId="2Char0">
    <w:name w:val="본문 2 Char"/>
    <w:link w:val="22"/>
    <w:rsid w:val="00AC471D"/>
    <w:rPr>
      <w:rFonts w:ascii="GulimChe" w:eastAsia="GulimChe"/>
      <w:kern w:val="2"/>
      <w:lang w:val="en-US" w:eastAsia="ko-KR" w:bidi="ar-SA"/>
    </w:rPr>
  </w:style>
  <w:style w:type="paragraph" w:styleId="af5">
    <w:name w:val="Subtitle"/>
    <w:basedOn w:val="a"/>
    <w:next w:val="a"/>
    <w:link w:val="Char1"/>
    <w:qFormat/>
    <w:rsid w:val="00AC471D"/>
    <w:pPr>
      <w:jc w:val="center"/>
    </w:pPr>
    <w:rPr>
      <w:rFonts w:eastAsia="Dotum"/>
      <w:b/>
      <w:iCs/>
      <w:sz w:val="24"/>
    </w:rPr>
  </w:style>
  <w:style w:type="paragraph" w:styleId="23">
    <w:name w:val="List 2"/>
    <w:basedOn w:val="a"/>
    <w:rsid w:val="00AC471D"/>
    <w:pPr>
      <w:ind w:leftChars="400" w:left="100" w:hangingChars="200" w:hanging="200"/>
    </w:pPr>
  </w:style>
  <w:style w:type="paragraph" w:styleId="31">
    <w:name w:val="List 3"/>
    <w:basedOn w:val="a"/>
    <w:rsid w:val="00AC471D"/>
    <w:pPr>
      <w:ind w:leftChars="600" w:left="100" w:hangingChars="200" w:hanging="200"/>
    </w:pPr>
  </w:style>
  <w:style w:type="paragraph" w:styleId="2">
    <w:name w:val="List Bullet 2"/>
    <w:basedOn w:val="a"/>
    <w:rsid w:val="00AC471D"/>
    <w:pPr>
      <w:numPr>
        <w:numId w:val="2"/>
      </w:numPr>
    </w:pPr>
  </w:style>
  <w:style w:type="paragraph" w:styleId="24">
    <w:name w:val="List Continue 2"/>
    <w:basedOn w:val="a"/>
    <w:rsid w:val="00AC471D"/>
    <w:pPr>
      <w:spacing w:after="180"/>
      <w:ind w:leftChars="400" w:left="850"/>
    </w:pPr>
  </w:style>
  <w:style w:type="paragraph" w:styleId="af6">
    <w:name w:val="List"/>
    <w:basedOn w:val="a"/>
    <w:rsid w:val="00AC471D"/>
    <w:pPr>
      <w:ind w:leftChars="200" w:left="100" w:hangingChars="200" w:hanging="200"/>
    </w:pPr>
  </w:style>
  <w:style w:type="character" w:styleId="af7">
    <w:name w:val="annotation reference"/>
    <w:semiHidden/>
    <w:rsid w:val="00AC471D"/>
    <w:rPr>
      <w:sz w:val="18"/>
      <w:szCs w:val="18"/>
    </w:rPr>
  </w:style>
  <w:style w:type="paragraph" w:styleId="af8">
    <w:name w:val="annotation text"/>
    <w:basedOn w:val="a"/>
    <w:semiHidden/>
    <w:rsid w:val="00AC471D"/>
  </w:style>
  <w:style w:type="paragraph" w:styleId="af9">
    <w:name w:val="annotation subject"/>
    <w:basedOn w:val="af8"/>
    <w:next w:val="af8"/>
    <w:semiHidden/>
    <w:rsid w:val="00AC471D"/>
    <w:rPr>
      <w:b/>
      <w:bCs/>
    </w:rPr>
  </w:style>
  <w:style w:type="paragraph" w:styleId="afa">
    <w:name w:val="Balloon Text"/>
    <w:basedOn w:val="a"/>
    <w:semiHidden/>
    <w:rsid w:val="00AC471D"/>
    <w:rPr>
      <w:rFonts w:ascii="Arial" w:eastAsia="Dotum" w:hAnsi="Arial"/>
      <w:sz w:val="18"/>
      <w:szCs w:val="18"/>
    </w:rPr>
  </w:style>
  <w:style w:type="table" w:styleId="afb">
    <w:name w:val="Table Grid"/>
    <w:basedOn w:val="a2"/>
    <w:rsid w:val="00AC471D"/>
    <w:pPr>
      <w:widowControl w:val="0"/>
      <w:wordWrap w:val="0"/>
      <w:autoSpaceDE w:val="0"/>
      <w:autoSpaceDN w:val="0"/>
      <w:ind w:left="360" w:hanging="3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">
    <w:name w:val="Reference"/>
    <w:basedOn w:val="a"/>
    <w:autoRedefine/>
    <w:rsid w:val="00AC471D"/>
    <w:pPr>
      <w:spacing w:before="240"/>
      <w:ind w:left="720" w:hanging="720"/>
    </w:pPr>
  </w:style>
  <w:style w:type="paragraph" w:styleId="32">
    <w:name w:val="Body Text 3"/>
    <w:aliases w:val="Center,center"/>
    <w:basedOn w:val="a"/>
    <w:next w:val="NormalHangingInterview"/>
    <w:rsid w:val="00AC471D"/>
    <w:pPr>
      <w:jc w:val="center"/>
    </w:pPr>
    <w:rPr>
      <w:szCs w:val="16"/>
    </w:rPr>
  </w:style>
  <w:style w:type="paragraph" w:styleId="afc">
    <w:name w:val="Block Text"/>
    <w:basedOn w:val="a"/>
    <w:next w:val="a4"/>
    <w:rsid w:val="00AC471D"/>
    <w:pPr>
      <w:spacing w:after="200"/>
      <w:ind w:left="720"/>
      <w:contextualSpacing/>
    </w:pPr>
  </w:style>
  <w:style w:type="paragraph" w:customStyle="1" w:styleId="NormalHanging">
    <w:name w:val="Normal Hanging"/>
    <w:basedOn w:val="a"/>
    <w:rsid w:val="00AC471D"/>
    <w:pPr>
      <w:wordWrap w:val="0"/>
      <w:overflowPunct/>
      <w:ind w:left="720" w:hanging="720"/>
    </w:pPr>
    <w:rPr>
      <w:kern w:val="2"/>
      <w:szCs w:val="24"/>
    </w:rPr>
  </w:style>
  <w:style w:type="character" w:customStyle="1" w:styleId="2Char">
    <w:name w:val="제목 2 Char"/>
    <w:link w:val="20"/>
    <w:rsid w:val="00AC471D"/>
    <w:rPr>
      <w:rFonts w:ascii="Gulim" w:eastAsia="Gulim" w:hAnsi="GulimChe"/>
      <w:b/>
      <w:bCs/>
      <w:sz w:val="22"/>
      <w:szCs w:val="22"/>
      <w:lang w:val="en-US" w:eastAsia="ko-KR" w:bidi="ar-SA"/>
    </w:rPr>
  </w:style>
  <w:style w:type="paragraph" w:customStyle="1" w:styleId="afd">
    <w:name w:val="바탕글"/>
    <w:basedOn w:val="a"/>
    <w:rsid w:val="00AC471D"/>
    <w:pPr>
      <w:widowControl/>
      <w:overflowPunct/>
      <w:autoSpaceDE/>
      <w:autoSpaceDN/>
      <w:adjustRightInd/>
      <w:spacing w:line="384" w:lineRule="auto"/>
      <w:jc w:val="both"/>
    </w:pPr>
    <w:rPr>
      <w:rFonts w:ascii="HY Sinmyeongjo" w:eastAsia="Times New Roman" w:hAnsi="HY Sinmyeongjo"/>
      <w:color w:val="000000"/>
    </w:rPr>
  </w:style>
  <w:style w:type="character" w:customStyle="1" w:styleId="Char0">
    <w:name w:val="각주/미주 머리글 Char"/>
    <w:link w:val="a9"/>
    <w:rsid w:val="00AC471D"/>
    <w:rPr>
      <w:rFonts w:eastAsia="Gulim"/>
      <w:sz w:val="22"/>
    </w:rPr>
  </w:style>
  <w:style w:type="character" w:customStyle="1" w:styleId="Char">
    <w:name w:val="본문 Char"/>
    <w:link w:val="a4"/>
    <w:rsid w:val="00AC471D"/>
    <w:rPr>
      <w:rFonts w:eastAsia="Gulim" w:cs="Times-Roman"/>
    </w:rPr>
  </w:style>
  <w:style w:type="character" w:customStyle="1" w:styleId="Char1">
    <w:name w:val="부제 Char"/>
    <w:link w:val="af5"/>
    <w:rsid w:val="00A76EF7"/>
    <w:rPr>
      <w:rFonts w:eastAsia="Dotum" w:cs="Arial"/>
      <w:b/>
      <w:iCs/>
      <w:sz w:val="24"/>
    </w:rPr>
  </w:style>
  <w:style w:type="paragraph" w:styleId="afe">
    <w:name w:val="List Paragraph"/>
    <w:basedOn w:val="a"/>
    <w:uiPriority w:val="34"/>
    <w:qFormat/>
    <w:rsid w:val="00422B90"/>
    <w:pPr>
      <w:ind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&#54620;&#44544;%20&#45236;&#50612;&#50416;&#44592;-10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Rhe97</b:Tag>
    <b:SourceType>JournalArticle</b:SourceType>
    <b:Guid>{F7707B26-3F4D-46DD-A960-73A762CD5312}</b:Guid>
    <b:Author>
      <b:Author>
        <b:NameList>
          <b:Person>
            <b:Last>Rheenen</b:Last>
            <b:First>G.</b:First>
            <b:Middle>V.</b:Middle>
          </b:Person>
        </b:NameList>
      </b:Author>
    </b:Author>
    <b:Title>A Theology of Culture: Desecularizing Anthropology</b:Title>
    <b:Year>1997</b:Year>
    <b:JournalName>International Journal of Frontier Missions</b:JournalName>
    <b:Pages>33-38</b:Pages>
    <b:Month>Jan.-March</b:Month>
    <b:Volume>14</b:Volume>
    <b:Issue>1</b:Issue>
    <b:RefOrder>1</b:RefOrder>
  </b:Source>
</b:Sources>
</file>

<file path=customXml/itemProps1.xml><?xml version="1.0" encoding="utf-8"?>
<ds:datastoreItem xmlns:ds="http://schemas.openxmlformats.org/officeDocument/2006/customXml" ds:itemID="{311834C3-0206-49AA-B514-EC17E241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한글 내어쓰기-10p</Template>
  <TotalTime>22</TotalTime>
  <Pages>1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Nonename</vt:lpstr>
    </vt:vector>
  </TitlesOfParts>
  <Company>Home</Company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Nonename</dc:title>
  <dc:creator>Hyun</dc:creator>
  <cp:lastModifiedBy>GMU Staff(LJH)</cp:lastModifiedBy>
  <cp:revision>8</cp:revision>
  <cp:lastPrinted>2020-02-21T20:32:00Z</cp:lastPrinted>
  <dcterms:created xsi:type="dcterms:W3CDTF">2019-12-09T23:02:00Z</dcterms:created>
  <dcterms:modified xsi:type="dcterms:W3CDTF">2020-02-21T20:36:00Z</dcterms:modified>
</cp:coreProperties>
</file>